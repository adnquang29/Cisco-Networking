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E018" w14:textId="352B4521" w:rsidR="004D36D7" w:rsidRPr="00414033" w:rsidRDefault="00000000" w:rsidP="004C3125">
      <w:pPr>
        <w:pStyle w:val="Title"/>
        <w:rPr>
          <w:rStyle w:val="LabTitleInstVersred"/>
          <w:b/>
          <w:color w:val="auto"/>
        </w:rPr>
      </w:pPr>
      <w:sdt>
        <w:sdtPr>
          <w:rPr>
            <w:b w:val="0"/>
            <w:color w:val="EE0000"/>
          </w:rPr>
          <w:alias w:val="Title"/>
          <w:tag w:val=""/>
          <w:id w:val="-487021785"/>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6A54D6" w:rsidRPr="00414033">
            <w:t>Lab - Configure Network Devices with SSH</w:t>
          </w:r>
        </w:sdtContent>
      </w:sdt>
      <w:r w:rsidR="004D36D7" w:rsidRPr="00414033">
        <w:t xml:space="preserve"> </w:t>
      </w:r>
    </w:p>
    <w:p w14:paraId="26818771" w14:textId="77777777" w:rsidR="00D778DF" w:rsidRPr="00414033" w:rsidRDefault="00D778DF" w:rsidP="00D50297">
      <w:pPr>
        <w:pStyle w:val="Heading1"/>
      </w:pPr>
      <w:r w:rsidRPr="00414033">
        <w:t>Topology</w:t>
      </w:r>
    </w:p>
    <w:p w14:paraId="5235BA6A" w14:textId="77777777" w:rsidR="00D778DF" w:rsidRPr="00414033" w:rsidRDefault="004C3125" w:rsidP="00D778DF">
      <w:pPr>
        <w:pStyle w:val="Visual"/>
      </w:pPr>
      <w:r w:rsidRPr="00414033">
        <w:rPr>
          <w:noProof/>
        </w:rPr>
        <w:drawing>
          <wp:inline distT="0" distB="0" distL="0" distR="0" wp14:anchorId="0E793B16" wp14:editId="5BDC6FAA">
            <wp:extent cx="4054475" cy="847725"/>
            <wp:effectExtent l="0" t="0" r="3175" b="0"/>
            <wp:docPr id="1" name="Picture 1" descr="The topology is consist of a router, a switch and a PC. PC-A is connected S1 F0/6. S1 F0/5 is connected to R1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847725"/>
                    </a:xfrm>
                    <a:prstGeom prst="rect">
                      <a:avLst/>
                    </a:prstGeom>
                    <a:noFill/>
                  </pic:spPr>
                </pic:pic>
              </a:graphicData>
            </a:graphic>
          </wp:inline>
        </w:drawing>
      </w:r>
    </w:p>
    <w:p w14:paraId="723D4F78" w14:textId="77777777" w:rsidR="00D778DF" w:rsidRPr="00414033" w:rsidRDefault="00D778DF" w:rsidP="00D50297">
      <w:pPr>
        <w:pStyle w:val="Heading1"/>
      </w:pPr>
      <w:r w:rsidRPr="00414033">
        <w:t>Addressing Table</w:t>
      </w:r>
    </w:p>
    <w:tbl>
      <w:tblPr>
        <w:tblW w:w="99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437"/>
        <w:gridCol w:w="1710"/>
        <w:gridCol w:w="2250"/>
        <w:gridCol w:w="2340"/>
        <w:gridCol w:w="2250"/>
      </w:tblGrid>
      <w:tr w:rsidR="00414033" w:rsidRPr="00414033" w14:paraId="008D18A1" w14:textId="77777777" w:rsidTr="00D50297">
        <w:trPr>
          <w:cantSplit/>
          <w:tblHeader/>
          <w:jc w:val="center"/>
        </w:trPr>
        <w:tc>
          <w:tcPr>
            <w:tcW w:w="14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9C11" w14:textId="77777777" w:rsidR="00D50297" w:rsidRPr="00414033" w:rsidRDefault="00D50297" w:rsidP="00D50297">
            <w:pPr>
              <w:pStyle w:val="TableHeading"/>
            </w:pPr>
            <w:r w:rsidRPr="00414033">
              <w:t>Device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55FA2F" w14:textId="77777777" w:rsidR="00D50297" w:rsidRPr="00414033" w:rsidRDefault="00D50297" w:rsidP="00D50297">
            <w:pPr>
              <w:pStyle w:val="TableHeading"/>
            </w:pPr>
            <w:r w:rsidRPr="00414033">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BDE40" w14:textId="77777777" w:rsidR="00D50297" w:rsidRPr="00414033" w:rsidRDefault="00D50297" w:rsidP="00D50297">
            <w:pPr>
              <w:pStyle w:val="TableHeading"/>
            </w:pPr>
            <w:r w:rsidRPr="00414033">
              <w:t>IP Address</w:t>
            </w:r>
          </w:p>
        </w:tc>
        <w:tc>
          <w:tcPr>
            <w:tcW w:w="23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3A1CC9" w14:textId="77777777" w:rsidR="00D50297" w:rsidRPr="00414033" w:rsidRDefault="00D50297" w:rsidP="00D50297">
            <w:pPr>
              <w:pStyle w:val="TableHeading"/>
            </w:pPr>
            <w:r w:rsidRPr="00414033">
              <w:t>Subnet Mask</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06F1533" w14:textId="77777777" w:rsidR="00D50297" w:rsidRPr="00414033" w:rsidRDefault="00D50297" w:rsidP="00D50297">
            <w:pPr>
              <w:pStyle w:val="TableHeading"/>
            </w:pPr>
            <w:r w:rsidRPr="00414033">
              <w:t>Default Gateway</w:t>
            </w:r>
          </w:p>
        </w:tc>
      </w:tr>
      <w:tr w:rsidR="00414033" w:rsidRPr="00414033" w14:paraId="38844397" w14:textId="77777777" w:rsidTr="00D50297">
        <w:trPr>
          <w:cantSplit/>
          <w:jc w:val="center"/>
        </w:trPr>
        <w:tc>
          <w:tcPr>
            <w:tcW w:w="1437" w:type="dxa"/>
            <w:vAlign w:val="bottom"/>
          </w:tcPr>
          <w:p w14:paraId="3FF67676" w14:textId="77777777" w:rsidR="00D50297" w:rsidRPr="00414033" w:rsidRDefault="00D50297" w:rsidP="00D50297">
            <w:pPr>
              <w:pStyle w:val="TableText"/>
            </w:pPr>
            <w:r w:rsidRPr="00414033">
              <w:t>R1</w:t>
            </w:r>
          </w:p>
        </w:tc>
        <w:tc>
          <w:tcPr>
            <w:tcW w:w="1710" w:type="dxa"/>
            <w:vAlign w:val="bottom"/>
          </w:tcPr>
          <w:p w14:paraId="6D2B5984" w14:textId="77777777" w:rsidR="00D50297" w:rsidRPr="00414033" w:rsidRDefault="00D50297" w:rsidP="00D50297">
            <w:pPr>
              <w:pStyle w:val="TableText"/>
            </w:pPr>
            <w:r w:rsidRPr="00414033">
              <w:t>G0/0/1</w:t>
            </w:r>
          </w:p>
        </w:tc>
        <w:tc>
          <w:tcPr>
            <w:tcW w:w="2250" w:type="dxa"/>
            <w:vAlign w:val="bottom"/>
          </w:tcPr>
          <w:p w14:paraId="331621A7" w14:textId="77777777" w:rsidR="00D50297" w:rsidRPr="00414033" w:rsidRDefault="00D50297" w:rsidP="00D50297">
            <w:pPr>
              <w:pStyle w:val="TableText"/>
            </w:pPr>
            <w:r w:rsidRPr="00414033">
              <w:t>192.168.1.1</w:t>
            </w:r>
          </w:p>
        </w:tc>
        <w:tc>
          <w:tcPr>
            <w:tcW w:w="2340" w:type="dxa"/>
            <w:vAlign w:val="bottom"/>
          </w:tcPr>
          <w:p w14:paraId="7315D184" w14:textId="77777777" w:rsidR="00D50297" w:rsidRPr="00414033" w:rsidRDefault="00D50297" w:rsidP="00D50297">
            <w:pPr>
              <w:pStyle w:val="TableText"/>
            </w:pPr>
            <w:r w:rsidRPr="00414033">
              <w:t>255.255.255.0</w:t>
            </w:r>
          </w:p>
        </w:tc>
        <w:tc>
          <w:tcPr>
            <w:tcW w:w="2250" w:type="dxa"/>
            <w:vAlign w:val="bottom"/>
          </w:tcPr>
          <w:p w14:paraId="2713AA98" w14:textId="77777777" w:rsidR="00D50297" w:rsidRPr="00414033" w:rsidRDefault="00D50297" w:rsidP="00D50297">
            <w:pPr>
              <w:pStyle w:val="TableText"/>
            </w:pPr>
            <w:r w:rsidRPr="00414033">
              <w:t>N/A</w:t>
            </w:r>
          </w:p>
        </w:tc>
      </w:tr>
      <w:tr w:rsidR="00414033" w:rsidRPr="00414033" w14:paraId="3DFCA3FD" w14:textId="77777777" w:rsidTr="00D50297">
        <w:trPr>
          <w:cantSplit/>
          <w:jc w:val="center"/>
        </w:trPr>
        <w:tc>
          <w:tcPr>
            <w:tcW w:w="1437" w:type="dxa"/>
            <w:vAlign w:val="bottom"/>
          </w:tcPr>
          <w:p w14:paraId="4521BE70" w14:textId="77777777" w:rsidR="00D50297" w:rsidRPr="00414033" w:rsidRDefault="00D50297" w:rsidP="00D50297">
            <w:pPr>
              <w:pStyle w:val="TableText"/>
            </w:pPr>
            <w:r w:rsidRPr="00414033">
              <w:t>S1</w:t>
            </w:r>
          </w:p>
        </w:tc>
        <w:tc>
          <w:tcPr>
            <w:tcW w:w="1710" w:type="dxa"/>
            <w:vAlign w:val="bottom"/>
          </w:tcPr>
          <w:p w14:paraId="3A93AC93" w14:textId="77777777" w:rsidR="00D50297" w:rsidRPr="00414033" w:rsidRDefault="00D50297" w:rsidP="00D50297">
            <w:pPr>
              <w:pStyle w:val="TableText"/>
            </w:pPr>
            <w:r w:rsidRPr="00414033">
              <w:t>VLAN 1</w:t>
            </w:r>
          </w:p>
        </w:tc>
        <w:tc>
          <w:tcPr>
            <w:tcW w:w="2250" w:type="dxa"/>
            <w:vAlign w:val="bottom"/>
          </w:tcPr>
          <w:p w14:paraId="4E504DBB" w14:textId="77777777" w:rsidR="00D50297" w:rsidRPr="00414033" w:rsidRDefault="00D50297" w:rsidP="00D50297">
            <w:pPr>
              <w:pStyle w:val="TableText"/>
            </w:pPr>
            <w:r w:rsidRPr="00414033">
              <w:t>192.168.1.11</w:t>
            </w:r>
          </w:p>
        </w:tc>
        <w:tc>
          <w:tcPr>
            <w:tcW w:w="2340" w:type="dxa"/>
            <w:vAlign w:val="bottom"/>
          </w:tcPr>
          <w:p w14:paraId="79C2DFF6" w14:textId="77777777" w:rsidR="00D50297" w:rsidRPr="00414033" w:rsidRDefault="00D50297" w:rsidP="00D50297">
            <w:pPr>
              <w:pStyle w:val="TableText"/>
            </w:pPr>
            <w:r w:rsidRPr="00414033">
              <w:t>255.255.255.0</w:t>
            </w:r>
          </w:p>
        </w:tc>
        <w:tc>
          <w:tcPr>
            <w:tcW w:w="2250" w:type="dxa"/>
            <w:vAlign w:val="bottom"/>
          </w:tcPr>
          <w:p w14:paraId="4416E930" w14:textId="77777777" w:rsidR="00D50297" w:rsidRPr="00414033" w:rsidRDefault="00D50297" w:rsidP="00D50297">
            <w:pPr>
              <w:pStyle w:val="TableText"/>
            </w:pPr>
            <w:r w:rsidRPr="00414033">
              <w:t>192.168.1.1</w:t>
            </w:r>
          </w:p>
        </w:tc>
      </w:tr>
      <w:tr w:rsidR="00414033" w:rsidRPr="00414033" w14:paraId="5854B5CB" w14:textId="77777777" w:rsidTr="00D50297">
        <w:trPr>
          <w:cantSplit/>
          <w:jc w:val="center"/>
        </w:trPr>
        <w:tc>
          <w:tcPr>
            <w:tcW w:w="1437" w:type="dxa"/>
            <w:vAlign w:val="bottom"/>
          </w:tcPr>
          <w:p w14:paraId="202BFAAD" w14:textId="77777777" w:rsidR="00D50297" w:rsidRPr="00414033" w:rsidRDefault="00D50297" w:rsidP="00D50297">
            <w:pPr>
              <w:pStyle w:val="TableText"/>
            </w:pPr>
            <w:r w:rsidRPr="00414033">
              <w:t>PC-A</w:t>
            </w:r>
          </w:p>
        </w:tc>
        <w:tc>
          <w:tcPr>
            <w:tcW w:w="1710" w:type="dxa"/>
            <w:vAlign w:val="bottom"/>
          </w:tcPr>
          <w:p w14:paraId="523C898D" w14:textId="77777777" w:rsidR="00D50297" w:rsidRPr="00414033" w:rsidRDefault="00D50297" w:rsidP="00D50297">
            <w:pPr>
              <w:pStyle w:val="TableText"/>
            </w:pPr>
            <w:r w:rsidRPr="00414033">
              <w:t>NIC</w:t>
            </w:r>
          </w:p>
        </w:tc>
        <w:tc>
          <w:tcPr>
            <w:tcW w:w="2250" w:type="dxa"/>
            <w:vAlign w:val="bottom"/>
          </w:tcPr>
          <w:p w14:paraId="7775C3BB" w14:textId="77777777" w:rsidR="00D50297" w:rsidRPr="00414033" w:rsidRDefault="00D50297" w:rsidP="00D50297">
            <w:pPr>
              <w:pStyle w:val="TableText"/>
            </w:pPr>
            <w:r w:rsidRPr="00414033">
              <w:t>192.168.1.3</w:t>
            </w:r>
          </w:p>
        </w:tc>
        <w:tc>
          <w:tcPr>
            <w:tcW w:w="2340" w:type="dxa"/>
            <w:vAlign w:val="bottom"/>
          </w:tcPr>
          <w:p w14:paraId="7BE2D125" w14:textId="77777777" w:rsidR="00D50297" w:rsidRPr="00414033" w:rsidRDefault="00D50297" w:rsidP="00D50297">
            <w:pPr>
              <w:pStyle w:val="TableText"/>
            </w:pPr>
            <w:r w:rsidRPr="00414033">
              <w:t>255.255.255.0</w:t>
            </w:r>
          </w:p>
        </w:tc>
        <w:tc>
          <w:tcPr>
            <w:tcW w:w="2250" w:type="dxa"/>
            <w:vAlign w:val="bottom"/>
          </w:tcPr>
          <w:p w14:paraId="477E6E27" w14:textId="77777777" w:rsidR="00D50297" w:rsidRPr="00414033" w:rsidRDefault="00D50297" w:rsidP="00D50297">
            <w:pPr>
              <w:pStyle w:val="TableText"/>
            </w:pPr>
            <w:r w:rsidRPr="00414033">
              <w:t>192.168.1.1</w:t>
            </w:r>
          </w:p>
        </w:tc>
      </w:tr>
    </w:tbl>
    <w:p w14:paraId="44CF0E9A" w14:textId="77777777" w:rsidR="00D50297" w:rsidRPr="00414033" w:rsidRDefault="00D50297" w:rsidP="00D50297">
      <w:pPr>
        <w:pStyle w:val="Heading1"/>
      </w:pPr>
      <w:r w:rsidRPr="00414033">
        <w:t>Objectives</w:t>
      </w:r>
    </w:p>
    <w:p w14:paraId="56700C53" w14:textId="77777777" w:rsidR="00D50297" w:rsidRPr="00414033" w:rsidRDefault="00D50297" w:rsidP="00D50297">
      <w:pPr>
        <w:pStyle w:val="BodyTextL25Bold"/>
      </w:pPr>
      <w:r w:rsidRPr="00414033">
        <w:t>Part 1: Configure Basic Device Settings</w:t>
      </w:r>
    </w:p>
    <w:p w14:paraId="2395B8F3" w14:textId="77777777" w:rsidR="00D50297" w:rsidRPr="00414033" w:rsidRDefault="00D50297" w:rsidP="00D50297">
      <w:pPr>
        <w:pStyle w:val="BodyTextL25Bold"/>
      </w:pPr>
      <w:r w:rsidRPr="00414033">
        <w:t xml:space="preserve">Part </w:t>
      </w:r>
      <w:r w:rsidRPr="00414033">
        <w:rPr>
          <w:noProof/>
        </w:rPr>
        <w:t>2:</w:t>
      </w:r>
      <w:r w:rsidRPr="00414033">
        <w:t xml:space="preserve"> Configure the Router for SSH Access</w:t>
      </w:r>
    </w:p>
    <w:p w14:paraId="41E5123A" w14:textId="77777777" w:rsidR="00D50297" w:rsidRPr="00414033" w:rsidRDefault="00D50297" w:rsidP="00D50297">
      <w:pPr>
        <w:pStyle w:val="BodyTextL25Bold"/>
      </w:pPr>
      <w:r w:rsidRPr="00414033">
        <w:t xml:space="preserve">Part </w:t>
      </w:r>
      <w:r w:rsidRPr="00414033">
        <w:rPr>
          <w:noProof/>
        </w:rPr>
        <w:t>3:</w:t>
      </w:r>
      <w:r w:rsidRPr="00414033">
        <w:t xml:space="preserve"> Configure the Switch for SSH Access</w:t>
      </w:r>
    </w:p>
    <w:p w14:paraId="0BF90DA5" w14:textId="77777777" w:rsidR="00D50297" w:rsidRPr="00414033" w:rsidRDefault="00D50297" w:rsidP="00D50297">
      <w:pPr>
        <w:pStyle w:val="BodyTextL25Bold"/>
      </w:pPr>
      <w:r w:rsidRPr="00414033">
        <w:t>Part 4: SSH from the CLI on the Switch</w:t>
      </w:r>
    </w:p>
    <w:p w14:paraId="6C8D2CDC" w14:textId="77777777" w:rsidR="00D50297" w:rsidRPr="00414033" w:rsidRDefault="00D50297" w:rsidP="00D50297">
      <w:pPr>
        <w:pStyle w:val="Heading1"/>
      </w:pPr>
      <w:r w:rsidRPr="00414033">
        <w:t>Background / Scenario</w:t>
      </w:r>
    </w:p>
    <w:p w14:paraId="7EFEDD6B" w14:textId="77777777" w:rsidR="00D50297" w:rsidRPr="00414033" w:rsidRDefault="00D50297" w:rsidP="00D50297">
      <w:pPr>
        <w:pStyle w:val="BodyTextL25"/>
      </w:pPr>
      <w:r w:rsidRPr="00414033">
        <w:t>In the past, Telnet was the most common network protocol used to remotely configure network devices. Telnet does not encrypt the information between the client and server. This allows a network sniffer to intercept passwords and configuration information.</w:t>
      </w:r>
    </w:p>
    <w:p w14:paraId="1281487C" w14:textId="77777777" w:rsidR="00D50297" w:rsidRPr="00414033" w:rsidRDefault="00D50297" w:rsidP="00D50297">
      <w:pPr>
        <w:pStyle w:val="BodyTextL25"/>
      </w:pPr>
      <w:r w:rsidRPr="00414033">
        <w:rPr>
          <w:bCs/>
        </w:rPr>
        <w:t>Secure Shell</w:t>
      </w:r>
      <w:r w:rsidRPr="00414033">
        <w:t xml:space="preserve"> (</w:t>
      </w:r>
      <w:r w:rsidRPr="00414033">
        <w:rPr>
          <w:bCs/>
        </w:rPr>
        <w:t>SSH)</w:t>
      </w:r>
      <w:r w:rsidRPr="00414033">
        <w:t xml:space="preserve"> is a network protocol that establishes a secure terminal emulation connection to a router or other networking device. SSH encrypts all information that passes over the network link and provides authentication of the remote computer. SSH is rapidly replacing Telnet as the remote login tool of choice for network professionals. SSH is most often used to log in to a remote device and execute commands. However, it can also transfer files using the associated Secure FTP (SFTP) or Secure Copy (SCP) protocols.</w:t>
      </w:r>
    </w:p>
    <w:p w14:paraId="04C68535" w14:textId="77777777" w:rsidR="00D50297" w:rsidRPr="00414033" w:rsidRDefault="00D50297" w:rsidP="00D50297">
      <w:pPr>
        <w:pStyle w:val="BodyTextL25"/>
      </w:pPr>
      <w:r w:rsidRPr="00414033">
        <w:t>The network devices that are communicating must be configured to support SSH in order for SSH to function. In this lab, you will enable the SSH server on a router and then connect to that router using a PC with an SSH client installed. On a local network, the connection is normally made using Ethernet and IP.</w:t>
      </w:r>
    </w:p>
    <w:p w14:paraId="4EF0F2A8" w14:textId="77777777" w:rsidR="00D50297" w:rsidRPr="00414033" w:rsidRDefault="00D50297" w:rsidP="00D50297">
      <w:pPr>
        <w:pStyle w:val="BodyTextL25"/>
        <w:rPr>
          <w:rFonts w:eastAsia="Arial"/>
        </w:rPr>
      </w:pPr>
      <w:r w:rsidRPr="00414033">
        <w:rPr>
          <w:rFonts w:eastAsia="Arial"/>
          <w:b/>
        </w:rPr>
        <w:t>Note</w:t>
      </w:r>
      <w:r w:rsidRPr="00414033">
        <w:rPr>
          <w:rFonts w:eastAsia="Arial"/>
        </w:rPr>
        <w:t>: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p>
    <w:p w14:paraId="0C99FDE9" w14:textId="77777777" w:rsidR="00D50297" w:rsidRPr="00414033" w:rsidRDefault="00D50297" w:rsidP="00D50297">
      <w:pPr>
        <w:pStyle w:val="BodyTextL25"/>
      </w:pPr>
      <w:r w:rsidRPr="00414033">
        <w:rPr>
          <w:b/>
        </w:rPr>
        <w:t>Note</w:t>
      </w:r>
      <w:r w:rsidRPr="00414033">
        <w:t>: Make sure that the routers and switches have been erased and have no startup configurations. If you are unsure, contact your instructor.</w:t>
      </w:r>
    </w:p>
    <w:p w14:paraId="66C447F0" w14:textId="77777777" w:rsidR="00D50297" w:rsidRPr="00414033" w:rsidRDefault="00D50297" w:rsidP="00D50297">
      <w:pPr>
        <w:pStyle w:val="Heading1"/>
      </w:pPr>
      <w:r w:rsidRPr="00414033">
        <w:lastRenderedPageBreak/>
        <w:t>Required Resources</w:t>
      </w:r>
    </w:p>
    <w:p w14:paraId="1308AB3D" w14:textId="77777777" w:rsidR="00D50297" w:rsidRPr="00414033" w:rsidRDefault="00D50297" w:rsidP="00D50297">
      <w:pPr>
        <w:pStyle w:val="Bulletlevel1"/>
        <w:spacing w:before="60" w:after="60" w:line="276" w:lineRule="auto"/>
      </w:pPr>
      <w:r w:rsidRPr="00414033">
        <w:t>1 Router (Cisco 4221 with Cisco IOS XE Release 16.9.4 universal image or comparable)</w:t>
      </w:r>
    </w:p>
    <w:p w14:paraId="4E9E0FF6" w14:textId="77777777" w:rsidR="00D50297" w:rsidRPr="00414033" w:rsidRDefault="00D50297" w:rsidP="00D50297">
      <w:pPr>
        <w:pStyle w:val="Bulletlevel1"/>
        <w:spacing w:before="60" w:after="60" w:line="276" w:lineRule="auto"/>
      </w:pPr>
      <w:r w:rsidRPr="00414033">
        <w:t>1 Switch (Cisco 2960 with Cisco IOS Release 15.2(2) lanbasek9 image or comparable)</w:t>
      </w:r>
    </w:p>
    <w:p w14:paraId="20D7312D" w14:textId="77777777" w:rsidR="00D50297" w:rsidRPr="00414033" w:rsidRDefault="00D50297" w:rsidP="00D50297">
      <w:pPr>
        <w:pStyle w:val="Bulletlevel1"/>
        <w:spacing w:before="60" w:after="60" w:line="276" w:lineRule="auto"/>
      </w:pPr>
      <w:r w:rsidRPr="00414033">
        <w:t>1 PC (Windows with a terminal emulation program, such as Tera Term)</w:t>
      </w:r>
    </w:p>
    <w:p w14:paraId="7A8658E5" w14:textId="77777777" w:rsidR="00D50297" w:rsidRPr="00414033" w:rsidRDefault="00D50297" w:rsidP="00D50297">
      <w:pPr>
        <w:pStyle w:val="Bulletlevel1"/>
      </w:pPr>
      <w:r w:rsidRPr="00414033">
        <w:t>Console cables to configure the Cisco IOS devices via the console ports</w:t>
      </w:r>
    </w:p>
    <w:p w14:paraId="0F0D4952" w14:textId="77777777" w:rsidR="00D50297" w:rsidRPr="00414033" w:rsidRDefault="00D50297" w:rsidP="00D50297">
      <w:pPr>
        <w:pStyle w:val="Bulletlevel1"/>
        <w:spacing w:before="60" w:after="60" w:line="276" w:lineRule="auto"/>
      </w:pPr>
      <w:r w:rsidRPr="00414033">
        <w:t>Ethernet cables as shown in the topology</w:t>
      </w:r>
    </w:p>
    <w:p w14:paraId="0BC299A5" w14:textId="77777777" w:rsidR="002B3164" w:rsidRPr="00414033" w:rsidRDefault="002B3164" w:rsidP="002B3164">
      <w:pPr>
        <w:pStyle w:val="Heading1"/>
      </w:pPr>
      <w:r w:rsidRPr="00414033">
        <w:t>Instructions</w:t>
      </w:r>
    </w:p>
    <w:p w14:paraId="438D1407" w14:textId="77777777" w:rsidR="00D50297" w:rsidRPr="00414033" w:rsidRDefault="00D50297" w:rsidP="004A46B4">
      <w:pPr>
        <w:pStyle w:val="Heading2"/>
      </w:pPr>
      <w:r w:rsidRPr="00414033">
        <w:t>Configure Basic Device Settings</w:t>
      </w:r>
    </w:p>
    <w:p w14:paraId="16461627" w14:textId="77777777" w:rsidR="00D50297" w:rsidRPr="00414033" w:rsidRDefault="00D50297" w:rsidP="00D50297">
      <w:pPr>
        <w:pStyle w:val="BodyTextL25"/>
      </w:pPr>
      <w:r w:rsidRPr="00414033">
        <w:t>In Part 1, you will set up the network topology and configure basic settings, such as the interface IP addresses, device access, and passwords on the router.</w:t>
      </w:r>
    </w:p>
    <w:p w14:paraId="19CCA632" w14:textId="77777777" w:rsidR="00D50297" w:rsidRPr="00414033" w:rsidRDefault="00D50297" w:rsidP="00D50297">
      <w:pPr>
        <w:pStyle w:val="Heading3"/>
      </w:pPr>
      <w:r w:rsidRPr="00414033">
        <w:t>Cable the network as shown in the topology.</w:t>
      </w:r>
    </w:p>
    <w:p w14:paraId="5B107F57" w14:textId="77777777" w:rsidR="00D50297" w:rsidRPr="00414033" w:rsidRDefault="00D50297" w:rsidP="00D50297">
      <w:pPr>
        <w:pStyle w:val="Heading3"/>
      </w:pPr>
      <w:r w:rsidRPr="00414033">
        <w:t>Initialize and reload the router and switch.</w:t>
      </w:r>
    </w:p>
    <w:p w14:paraId="22F208C5" w14:textId="77777777" w:rsidR="00D50297" w:rsidRPr="00414033" w:rsidRDefault="00D50297" w:rsidP="00D50297">
      <w:pPr>
        <w:pStyle w:val="Heading3"/>
      </w:pPr>
      <w:r w:rsidRPr="00414033">
        <w:t>Configure the router.</w:t>
      </w:r>
    </w:p>
    <w:p w14:paraId="3A473114" w14:textId="77777777" w:rsidR="001B1F81" w:rsidRPr="00414033" w:rsidRDefault="001B1F81" w:rsidP="004A46B4">
      <w:pPr>
        <w:pStyle w:val="ConfigWindow"/>
        <w:rPr>
          <w:color w:val="auto"/>
        </w:rPr>
      </w:pPr>
      <w:r w:rsidRPr="00414033">
        <w:rPr>
          <w:color w:val="auto"/>
        </w:rPr>
        <w:t>Open configuration window</w:t>
      </w:r>
    </w:p>
    <w:p w14:paraId="583298FE" w14:textId="77777777" w:rsidR="00D50297" w:rsidRPr="00414033" w:rsidRDefault="00D50297" w:rsidP="004A46B4">
      <w:pPr>
        <w:pStyle w:val="SubStepAlpha"/>
        <w:spacing w:before="0"/>
      </w:pPr>
      <w:r w:rsidRPr="00414033">
        <w:t>Console into the router and enable privileged EXEC mode.</w:t>
      </w:r>
    </w:p>
    <w:p w14:paraId="0D3D8436" w14:textId="77777777" w:rsidR="00D50297" w:rsidRPr="00414033" w:rsidRDefault="00D50297" w:rsidP="00D50297">
      <w:pPr>
        <w:pStyle w:val="SubStepAlpha"/>
      </w:pPr>
      <w:r w:rsidRPr="00414033">
        <w:t>Enter configuration mode.</w:t>
      </w:r>
    </w:p>
    <w:p w14:paraId="536F8E2A" w14:textId="77777777" w:rsidR="00D50297" w:rsidRPr="00414033" w:rsidRDefault="00D50297" w:rsidP="00D50297">
      <w:pPr>
        <w:pStyle w:val="SubStepAlpha"/>
      </w:pPr>
      <w:r w:rsidRPr="00414033">
        <w:t>Disable DNS lookup to prevent the router from attempting to translate incorrectly entered commands as though they were host names.</w:t>
      </w:r>
    </w:p>
    <w:p w14:paraId="1C92D5DB" w14:textId="77777777" w:rsidR="00D50297" w:rsidRPr="00414033" w:rsidRDefault="00D50297" w:rsidP="00D50297">
      <w:pPr>
        <w:pStyle w:val="SubStepAlpha"/>
      </w:pPr>
      <w:r w:rsidRPr="00414033">
        <w:t xml:space="preserve">Assign </w:t>
      </w:r>
      <w:r w:rsidRPr="00414033">
        <w:rPr>
          <w:b/>
        </w:rPr>
        <w:t>class</w:t>
      </w:r>
      <w:r w:rsidRPr="00414033">
        <w:t xml:space="preserve"> as the privileged EXEC encrypted </w:t>
      </w:r>
      <w:r w:rsidRPr="00414033">
        <w:rPr>
          <w:noProof/>
        </w:rPr>
        <w:t>password</w:t>
      </w:r>
      <w:r w:rsidRPr="00414033">
        <w:t>.</w:t>
      </w:r>
    </w:p>
    <w:p w14:paraId="7EF3AC86" w14:textId="77777777" w:rsidR="00D50297" w:rsidRPr="00414033" w:rsidRDefault="00D50297" w:rsidP="00D50297">
      <w:pPr>
        <w:pStyle w:val="SubStepAlpha"/>
      </w:pPr>
      <w:r w:rsidRPr="00414033">
        <w:t xml:space="preserve">Assign </w:t>
      </w:r>
      <w:r w:rsidRPr="00414033">
        <w:rPr>
          <w:b/>
        </w:rPr>
        <w:t>cisco</w:t>
      </w:r>
      <w:r w:rsidRPr="00414033">
        <w:t xml:space="preserve"> as the console password and enable login.</w:t>
      </w:r>
    </w:p>
    <w:p w14:paraId="7E57083E" w14:textId="77777777" w:rsidR="00D50297" w:rsidRPr="00414033" w:rsidRDefault="00D50297" w:rsidP="00D50297">
      <w:pPr>
        <w:pStyle w:val="SubStepAlpha"/>
      </w:pPr>
      <w:r w:rsidRPr="00414033">
        <w:t xml:space="preserve">Assign </w:t>
      </w:r>
      <w:r w:rsidRPr="00414033">
        <w:rPr>
          <w:b/>
        </w:rPr>
        <w:t>cisco</w:t>
      </w:r>
      <w:r w:rsidRPr="00414033">
        <w:t xml:space="preserve"> as the VTY password and enable login.</w:t>
      </w:r>
    </w:p>
    <w:p w14:paraId="53F22084" w14:textId="77777777" w:rsidR="00D50297" w:rsidRPr="00414033" w:rsidRDefault="00D50297" w:rsidP="00D50297">
      <w:pPr>
        <w:pStyle w:val="SubStepAlpha"/>
      </w:pPr>
      <w:r w:rsidRPr="00414033">
        <w:t>Encrypt the plaintext passwords.</w:t>
      </w:r>
    </w:p>
    <w:p w14:paraId="597B90D9" w14:textId="77777777" w:rsidR="00D50297" w:rsidRPr="00414033" w:rsidRDefault="00D50297" w:rsidP="00D50297">
      <w:pPr>
        <w:pStyle w:val="SubStepAlpha"/>
      </w:pPr>
      <w:r w:rsidRPr="00414033">
        <w:t>Create a banner that will warn anyone accessing the device that unauthorized access is prohibited.</w:t>
      </w:r>
    </w:p>
    <w:p w14:paraId="22234B92" w14:textId="77777777" w:rsidR="00D50297" w:rsidRPr="00414033" w:rsidRDefault="00D50297" w:rsidP="00D50297">
      <w:pPr>
        <w:pStyle w:val="SubStepAlpha"/>
      </w:pPr>
      <w:r w:rsidRPr="00414033">
        <w:t>Configure and activate the G0/0/1 interface on the router using the information contained in the Addressing Table.</w:t>
      </w:r>
    </w:p>
    <w:p w14:paraId="7D71D4D8" w14:textId="77777777" w:rsidR="00D50297" w:rsidRPr="00414033" w:rsidRDefault="00D50297" w:rsidP="00D50297">
      <w:pPr>
        <w:pStyle w:val="SubStepAlpha"/>
      </w:pPr>
      <w:r w:rsidRPr="00414033">
        <w:t>Save the running configuration to the startup configuration file.</w:t>
      </w:r>
    </w:p>
    <w:p w14:paraId="6B6207AE" w14:textId="77777777" w:rsidR="00D50297" w:rsidRPr="00414033" w:rsidRDefault="00D50297" w:rsidP="00D50297">
      <w:pPr>
        <w:pStyle w:val="Heading3"/>
      </w:pPr>
      <w:r w:rsidRPr="00414033">
        <w:t>Configure PC-A.</w:t>
      </w:r>
    </w:p>
    <w:p w14:paraId="2ACD8311" w14:textId="77777777" w:rsidR="00D50297" w:rsidRPr="00414033" w:rsidRDefault="00D50297" w:rsidP="00D50297">
      <w:pPr>
        <w:pStyle w:val="SubStepAlpha"/>
      </w:pPr>
      <w:r w:rsidRPr="00414033">
        <w:t>Configure PC-A with an IP address and subnet mask.</w:t>
      </w:r>
    </w:p>
    <w:p w14:paraId="2929E989" w14:textId="77777777" w:rsidR="00D50297" w:rsidRPr="00414033" w:rsidRDefault="00D50297" w:rsidP="00D50297">
      <w:pPr>
        <w:pStyle w:val="SubStepAlpha"/>
      </w:pPr>
      <w:r w:rsidRPr="00414033">
        <w:t>Configure a default gateway for PC-A.</w:t>
      </w:r>
    </w:p>
    <w:p w14:paraId="47F0F5C0" w14:textId="77777777" w:rsidR="00D50297" w:rsidRPr="00414033" w:rsidRDefault="00D50297" w:rsidP="00D50297">
      <w:pPr>
        <w:pStyle w:val="Heading3"/>
      </w:pPr>
      <w:r w:rsidRPr="00414033">
        <w:t>Verify network connectivity.</w:t>
      </w:r>
    </w:p>
    <w:p w14:paraId="02109D72" w14:textId="77777777" w:rsidR="00D50297" w:rsidRPr="00414033" w:rsidRDefault="00D50297" w:rsidP="00D50297">
      <w:pPr>
        <w:pStyle w:val="BodyTextL25"/>
      </w:pPr>
      <w:r w:rsidRPr="00414033">
        <w:t>Ping R1 from PC-A. If the ping fails, troubleshoot the connection.</w:t>
      </w:r>
    </w:p>
    <w:p w14:paraId="5274D7F5" w14:textId="77777777" w:rsidR="004A46B4" w:rsidRPr="00414033" w:rsidRDefault="004A46B4" w:rsidP="004A46B4">
      <w:pPr>
        <w:pStyle w:val="ConfigWindow"/>
        <w:rPr>
          <w:color w:val="auto"/>
        </w:rPr>
      </w:pPr>
      <w:r w:rsidRPr="00414033">
        <w:rPr>
          <w:color w:val="auto"/>
        </w:rPr>
        <w:t>Close configuration window</w:t>
      </w:r>
    </w:p>
    <w:p w14:paraId="678DBF06" w14:textId="77777777" w:rsidR="00D50297" w:rsidRPr="00414033" w:rsidRDefault="00D50297" w:rsidP="004A46B4">
      <w:pPr>
        <w:pStyle w:val="Heading2"/>
      </w:pPr>
      <w:r w:rsidRPr="00414033">
        <w:t>Configure the Router for SSH Access</w:t>
      </w:r>
    </w:p>
    <w:p w14:paraId="43E64509" w14:textId="77777777" w:rsidR="00D50297" w:rsidRPr="00414033" w:rsidRDefault="00D50297" w:rsidP="00D50297">
      <w:pPr>
        <w:pStyle w:val="BodyTextL25"/>
      </w:pPr>
      <w:r w:rsidRPr="00414033">
        <w:t>Using Telnet to connect to a network device is a security risk because all the information is transmitted in a clear text format. SSH encrypts the session data and provides device authentication, which is why SSH is recommended for remote connections. In Part 2, you will configure the router to accept SSH connections over the VTY lines.</w:t>
      </w:r>
    </w:p>
    <w:p w14:paraId="73F34DC5" w14:textId="77777777" w:rsidR="00D50297" w:rsidRPr="00414033" w:rsidRDefault="00D50297" w:rsidP="00D50297">
      <w:pPr>
        <w:pStyle w:val="Heading3"/>
      </w:pPr>
      <w:r w:rsidRPr="00414033">
        <w:lastRenderedPageBreak/>
        <w:t>Configure device authentication.</w:t>
      </w:r>
    </w:p>
    <w:p w14:paraId="57FB8729" w14:textId="77777777" w:rsidR="00D50297" w:rsidRPr="00414033" w:rsidRDefault="00D50297" w:rsidP="00D50297">
      <w:pPr>
        <w:pStyle w:val="BodyTextL25"/>
      </w:pPr>
      <w:r w:rsidRPr="00414033">
        <w:t xml:space="preserve">The device name and domain are used as part of the crypto key when it is generated. Therefore, these names must be entered prior to issuing the </w:t>
      </w:r>
      <w:r w:rsidRPr="00414033">
        <w:rPr>
          <w:b/>
        </w:rPr>
        <w:t>crypto key</w:t>
      </w:r>
      <w:r w:rsidRPr="00414033">
        <w:t xml:space="preserve"> command.</w:t>
      </w:r>
    </w:p>
    <w:p w14:paraId="677D0ED4" w14:textId="77777777" w:rsidR="004A46B4" w:rsidRPr="00414033" w:rsidRDefault="004A46B4" w:rsidP="004A46B4">
      <w:pPr>
        <w:pStyle w:val="ConfigWindow"/>
        <w:rPr>
          <w:color w:val="auto"/>
        </w:rPr>
      </w:pPr>
      <w:r w:rsidRPr="00414033">
        <w:rPr>
          <w:color w:val="auto"/>
        </w:rPr>
        <w:t>Open configuration window</w:t>
      </w:r>
    </w:p>
    <w:p w14:paraId="43AEBA2D" w14:textId="77777777" w:rsidR="00D50297" w:rsidRPr="00414033" w:rsidRDefault="00D50297" w:rsidP="004A46B4">
      <w:pPr>
        <w:pStyle w:val="SubStepAlpha"/>
        <w:spacing w:before="0"/>
      </w:pPr>
      <w:r w:rsidRPr="00414033">
        <w:t>Configure device name.</w:t>
      </w:r>
    </w:p>
    <w:p w14:paraId="41729A0F" w14:textId="77777777" w:rsidR="00D50297" w:rsidRPr="00414033" w:rsidRDefault="00D50297" w:rsidP="00D50297">
      <w:pPr>
        <w:pStyle w:val="SubStepAlpha"/>
      </w:pPr>
      <w:r w:rsidRPr="00414033">
        <w:t>Configure the domain for the device.</w:t>
      </w:r>
    </w:p>
    <w:p w14:paraId="1435CDB1" w14:textId="77777777" w:rsidR="00D50297" w:rsidRPr="00414033" w:rsidRDefault="00D50297" w:rsidP="00D50297">
      <w:pPr>
        <w:pStyle w:val="Heading3"/>
      </w:pPr>
      <w:r w:rsidRPr="00414033">
        <w:t>Configure the encryption key method.</w:t>
      </w:r>
    </w:p>
    <w:p w14:paraId="118CDA94" w14:textId="77777777" w:rsidR="00D50297" w:rsidRPr="00414033" w:rsidRDefault="00D50297" w:rsidP="00D50297">
      <w:pPr>
        <w:pStyle w:val="Heading3"/>
        <w:rPr>
          <w:lang w:val="pt-BR"/>
        </w:rPr>
      </w:pPr>
      <w:r w:rsidRPr="00414033">
        <w:rPr>
          <w:lang w:val="pt-BR"/>
        </w:rPr>
        <w:t>Configure a local database username.</w:t>
      </w:r>
    </w:p>
    <w:p w14:paraId="63AA16E9" w14:textId="77777777" w:rsidR="00E96ED9" w:rsidRPr="00414033" w:rsidRDefault="00E96ED9" w:rsidP="00E96ED9">
      <w:pPr>
        <w:pStyle w:val="BodyTextL25"/>
        <w:rPr>
          <w:lang w:val="pt-BR"/>
        </w:rPr>
      </w:pPr>
      <w:r w:rsidRPr="00414033">
        <w:rPr>
          <w:lang w:val="pt-BR"/>
        </w:rPr>
        <w:t xml:space="preserve">Configure a username using </w:t>
      </w:r>
      <w:r w:rsidRPr="00414033">
        <w:rPr>
          <w:b/>
          <w:lang w:val="pt-BR"/>
        </w:rPr>
        <w:t>admin</w:t>
      </w:r>
      <w:r w:rsidRPr="00414033">
        <w:rPr>
          <w:lang w:val="pt-BR"/>
        </w:rPr>
        <w:t xml:space="preserve"> as the username and </w:t>
      </w:r>
      <w:r w:rsidRPr="00414033">
        <w:rPr>
          <w:b/>
          <w:lang w:val="pt-BR"/>
        </w:rPr>
        <w:t>Adm1nP@55</w:t>
      </w:r>
      <w:r w:rsidRPr="00414033">
        <w:rPr>
          <w:lang w:val="pt-BR"/>
        </w:rPr>
        <w:t xml:space="preserve"> as the password.</w:t>
      </w:r>
    </w:p>
    <w:p w14:paraId="534EB332" w14:textId="77777777" w:rsidR="00D50297" w:rsidRPr="00414033" w:rsidRDefault="00D50297" w:rsidP="00D50297">
      <w:pPr>
        <w:pStyle w:val="Heading3"/>
      </w:pPr>
      <w:r w:rsidRPr="00414033">
        <w:t>Enable SSH on the VTY lines.</w:t>
      </w:r>
    </w:p>
    <w:p w14:paraId="0D3D65C0" w14:textId="77777777" w:rsidR="00D50297" w:rsidRPr="00414033" w:rsidRDefault="00D50297" w:rsidP="00D50297">
      <w:pPr>
        <w:pStyle w:val="SubStepAlpha"/>
      </w:pPr>
      <w:r w:rsidRPr="00414033">
        <w:t xml:space="preserve">Enable Telnet and SSH on the inbound VTY lines using the </w:t>
      </w:r>
      <w:r w:rsidRPr="00414033">
        <w:rPr>
          <w:b/>
        </w:rPr>
        <w:t>transport input</w:t>
      </w:r>
      <w:r w:rsidRPr="00414033">
        <w:t xml:space="preserve"> command.</w:t>
      </w:r>
    </w:p>
    <w:p w14:paraId="0D4010DF" w14:textId="77777777" w:rsidR="00D50297" w:rsidRPr="00414033" w:rsidRDefault="00D50297" w:rsidP="00D50297">
      <w:pPr>
        <w:pStyle w:val="SubStepAlpha"/>
      </w:pPr>
      <w:r w:rsidRPr="00414033">
        <w:t>Change the login method to use the local database for user verification.</w:t>
      </w:r>
    </w:p>
    <w:p w14:paraId="40D2AD3F" w14:textId="77777777" w:rsidR="00D50297" w:rsidRPr="00414033" w:rsidRDefault="00D50297" w:rsidP="00D50297">
      <w:pPr>
        <w:pStyle w:val="Heading3"/>
      </w:pPr>
      <w:r w:rsidRPr="00414033">
        <w:t>Save the running configuration to the startup configuration file.</w:t>
      </w:r>
    </w:p>
    <w:p w14:paraId="41F3AA03" w14:textId="77777777" w:rsidR="00D50297" w:rsidRPr="00414033" w:rsidRDefault="00D50297" w:rsidP="00D50297">
      <w:pPr>
        <w:pStyle w:val="Heading3"/>
      </w:pPr>
      <w:r w:rsidRPr="00414033">
        <w:t>Establish an SSH connection to the router.</w:t>
      </w:r>
    </w:p>
    <w:p w14:paraId="3BCE10CD" w14:textId="77777777" w:rsidR="00D50297" w:rsidRPr="00414033" w:rsidRDefault="00D50297" w:rsidP="00D50297">
      <w:pPr>
        <w:pStyle w:val="SubStepAlpha"/>
      </w:pPr>
      <w:r w:rsidRPr="00414033">
        <w:t>Start Tera Term from PC-A.</w:t>
      </w:r>
    </w:p>
    <w:p w14:paraId="6B676EE6" w14:textId="77777777" w:rsidR="00D50297" w:rsidRPr="00414033" w:rsidRDefault="00D50297" w:rsidP="00D50297">
      <w:pPr>
        <w:pStyle w:val="SubStepAlpha"/>
      </w:pPr>
      <w:r w:rsidRPr="00414033">
        <w:t xml:space="preserve">Establish an SSH session to R1. Use the username </w:t>
      </w:r>
      <w:r w:rsidRPr="00414033">
        <w:rPr>
          <w:b/>
        </w:rPr>
        <w:t>admin</w:t>
      </w:r>
      <w:r w:rsidRPr="00414033">
        <w:t xml:space="preserve"> and password</w:t>
      </w:r>
      <w:r w:rsidRPr="00414033">
        <w:rPr>
          <w:b/>
          <w:noProof/>
        </w:rPr>
        <w:t xml:space="preserve"> Adm1nP@55</w:t>
      </w:r>
      <w:r w:rsidRPr="00414033">
        <w:t>. You should be able to establish an SSH session with R1.</w:t>
      </w:r>
    </w:p>
    <w:p w14:paraId="7A165301" w14:textId="77777777" w:rsidR="004A46B4" w:rsidRPr="00414033" w:rsidRDefault="004A46B4" w:rsidP="004A46B4">
      <w:pPr>
        <w:pStyle w:val="ConfigWindow"/>
        <w:rPr>
          <w:color w:val="auto"/>
        </w:rPr>
      </w:pPr>
      <w:r w:rsidRPr="00414033">
        <w:rPr>
          <w:color w:val="auto"/>
        </w:rPr>
        <w:t>Close configuration window</w:t>
      </w:r>
    </w:p>
    <w:p w14:paraId="457B4B78" w14:textId="77777777" w:rsidR="00D50297" w:rsidRPr="00414033" w:rsidRDefault="00D50297" w:rsidP="004A46B4">
      <w:pPr>
        <w:pStyle w:val="Heading2"/>
      </w:pPr>
      <w:r w:rsidRPr="00414033">
        <w:t>Configure the Switch for SSH Access</w:t>
      </w:r>
    </w:p>
    <w:p w14:paraId="260B090C" w14:textId="77777777" w:rsidR="00D50297" w:rsidRPr="00414033" w:rsidRDefault="00D50297" w:rsidP="00D50297">
      <w:pPr>
        <w:pStyle w:val="BodyTextL25"/>
      </w:pPr>
      <w:r w:rsidRPr="00414033">
        <w:t>In Part 3, you will configure the switch to accept SSH connections. After the switch has been configured, establish an SSH session using Tera Term.</w:t>
      </w:r>
    </w:p>
    <w:p w14:paraId="1066CBA8" w14:textId="77777777" w:rsidR="00D50297" w:rsidRPr="00414033" w:rsidRDefault="00D50297" w:rsidP="00E57F21">
      <w:pPr>
        <w:pStyle w:val="Heading3"/>
      </w:pPr>
      <w:r w:rsidRPr="00414033">
        <w:t>Configure the basic settings on the switch.</w:t>
      </w:r>
    </w:p>
    <w:p w14:paraId="529FABA5" w14:textId="77777777" w:rsidR="004A46B4" w:rsidRPr="00414033" w:rsidRDefault="004A46B4" w:rsidP="004A46B4">
      <w:pPr>
        <w:pStyle w:val="ConfigWindow"/>
        <w:rPr>
          <w:color w:val="auto"/>
        </w:rPr>
      </w:pPr>
      <w:r w:rsidRPr="00414033">
        <w:rPr>
          <w:color w:val="auto"/>
        </w:rPr>
        <w:t>Open configuration window</w:t>
      </w:r>
    </w:p>
    <w:p w14:paraId="5288BAF2" w14:textId="77777777" w:rsidR="00D50297" w:rsidRPr="00414033" w:rsidRDefault="00D50297" w:rsidP="004A46B4">
      <w:pPr>
        <w:pStyle w:val="SubStepAlpha"/>
        <w:spacing w:before="0"/>
      </w:pPr>
      <w:r w:rsidRPr="00414033">
        <w:t>Console into the switch and enable privileged EXEC mode.</w:t>
      </w:r>
    </w:p>
    <w:p w14:paraId="4E59A9FD" w14:textId="77777777" w:rsidR="00D50297" w:rsidRPr="00414033" w:rsidRDefault="00D50297" w:rsidP="00D50297">
      <w:pPr>
        <w:pStyle w:val="SubStepAlpha"/>
      </w:pPr>
      <w:r w:rsidRPr="00414033">
        <w:t>Enter configuration mode.</w:t>
      </w:r>
    </w:p>
    <w:p w14:paraId="51586F33" w14:textId="77777777" w:rsidR="00D50297" w:rsidRPr="00414033" w:rsidRDefault="00D50297" w:rsidP="00D50297">
      <w:pPr>
        <w:pStyle w:val="SubStepAlpha"/>
      </w:pPr>
      <w:r w:rsidRPr="00414033">
        <w:t>Disable DNS lookup to prevent the router from attempting to translate incorrectly entered commands as though they were host names.</w:t>
      </w:r>
    </w:p>
    <w:p w14:paraId="762CCE9C" w14:textId="77777777" w:rsidR="00D50297" w:rsidRPr="00414033" w:rsidRDefault="00D50297" w:rsidP="00E57F21">
      <w:pPr>
        <w:pStyle w:val="SubStepAlpha"/>
      </w:pPr>
      <w:r w:rsidRPr="00414033">
        <w:t xml:space="preserve">Assign </w:t>
      </w:r>
      <w:r w:rsidRPr="00414033">
        <w:rPr>
          <w:b/>
        </w:rPr>
        <w:t>class</w:t>
      </w:r>
      <w:r w:rsidRPr="00414033">
        <w:t xml:space="preserve"> as the privileged EXEC encrypted </w:t>
      </w:r>
      <w:r w:rsidRPr="00414033">
        <w:rPr>
          <w:noProof/>
        </w:rPr>
        <w:t>password</w:t>
      </w:r>
      <w:r w:rsidRPr="00414033">
        <w:t>.</w:t>
      </w:r>
    </w:p>
    <w:p w14:paraId="6BF1CC3E" w14:textId="77777777" w:rsidR="00D50297" w:rsidRPr="00414033" w:rsidRDefault="00D50297" w:rsidP="00E57F21">
      <w:pPr>
        <w:pStyle w:val="SubStepAlpha"/>
      </w:pPr>
      <w:r w:rsidRPr="00414033">
        <w:t xml:space="preserve">Assign </w:t>
      </w:r>
      <w:r w:rsidRPr="00414033">
        <w:rPr>
          <w:b/>
        </w:rPr>
        <w:t>cisco</w:t>
      </w:r>
      <w:r w:rsidRPr="00414033">
        <w:t xml:space="preserve"> as the console password and enable login.</w:t>
      </w:r>
    </w:p>
    <w:p w14:paraId="19749FCC" w14:textId="77777777" w:rsidR="00D50297" w:rsidRPr="00414033" w:rsidRDefault="00D50297" w:rsidP="00E57F21">
      <w:pPr>
        <w:pStyle w:val="SubStepAlpha"/>
      </w:pPr>
      <w:r w:rsidRPr="00414033">
        <w:t xml:space="preserve">Assign </w:t>
      </w:r>
      <w:r w:rsidRPr="00414033">
        <w:rPr>
          <w:b/>
        </w:rPr>
        <w:t>cisco</w:t>
      </w:r>
      <w:r w:rsidRPr="00414033">
        <w:t xml:space="preserve"> as the VTY password and enable login.</w:t>
      </w:r>
    </w:p>
    <w:p w14:paraId="167754F7" w14:textId="77777777" w:rsidR="00D50297" w:rsidRPr="00414033" w:rsidRDefault="00D50297" w:rsidP="00D50297">
      <w:pPr>
        <w:pStyle w:val="SubStepAlpha"/>
      </w:pPr>
      <w:r w:rsidRPr="00414033">
        <w:t>Encrypt the plain text passwords.</w:t>
      </w:r>
    </w:p>
    <w:p w14:paraId="4986E972" w14:textId="77777777" w:rsidR="00D50297" w:rsidRPr="00414033" w:rsidRDefault="00D50297" w:rsidP="00D50297">
      <w:pPr>
        <w:pStyle w:val="SubStepAlpha"/>
      </w:pPr>
      <w:r w:rsidRPr="00414033">
        <w:t>Create a banner that will warn anyone accessing the device that unauthorized access is prohibited.</w:t>
      </w:r>
    </w:p>
    <w:p w14:paraId="147EBAFA" w14:textId="77777777" w:rsidR="00D50297" w:rsidRPr="00414033" w:rsidRDefault="00D50297" w:rsidP="00E57F21">
      <w:pPr>
        <w:pStyle w:val="SubStepAlpha"/>
      </w:pPr>
      <w:r w:rsidRPr="00414033">
        <w:t>Configure and activate the VLAN 1 interface on the switch according to the Addressing Table.</w:t>
      </w:r>
    </w:p>
    <w:p w14:paraId="168A1398" w14:textId="77777777" w:rsidR="00D50297" w:rsidRPr="00414033" w:rsidRDefault="00D50297" w:rsidP="00E57F21">
      <w:pPr>
        <w:pStyle w:val="SubStepAlpha"/>
      </w:pPr>
      <w:r w:rsidRPr="00414033">
        <w:t>Save the running configuration to the startup configuration file.</w:t>
      </w:r>
    </w:p>
    <w:p w14:paraId="0CAD6349" w14:textId="77777777" w:rsidR="00D50297" w:rsidRPr="00414033" w:rsidRDefault="00D50297" w:rsidP="00D50297">
      <w:pPr>
        <w:pStyle w:val="Heading3"/>
      </w:pPr>
      <w:r w:rsidRPr="00414033">
        <w:t>Configure the switch for SSH connectivity.</w:t>
      </w:r>
    </w:p>
    <w:p w14:paraId="72C69B4B" w14:textId="77777777" w:rsidR="00D50297" w:rsidRPr="00414033" w:rsidRDefault="00D50297" w:rsidP="00D50297">
      <w:pPr>
        <w:pStyle w:val="BodyTextL25"/>
      </w:pPr>
      <w:r w:rsidRPr="00414033">
        <w:t>Use the same commands that you used to configure SSH on the router in Part 2 to configure SSH for the switch.</w:t>
      </w:r>
    </w:p>
    <w:p w14:paraId="484079CB" w14:textId="77777777" w:rsidR="00D50297" w:rsidRPr="00414033" w:rsidRDefault="00D50297" w:rsidP="00E66980">
      <w:pPr>
        <w:pStyle w:val="SubStepAlpha"/>
      </w:pPr>
      <w:r w:rsidRPr="00414033">
        <w:t>Configure the device name as listed in the Addressing Table.</w:t>
      </w:r>
    </w:p>
    <w:p w14:paraId="6C8D29CC" w14:textId="77777777" w:rsidR="00D50297" w:rsidRPr="00414033" w:rsidRDefault="00D50297" w:rsidP="00E66980">
      <w:pPr>
        <w:pStyle w:val="SubStepAlpha"/>
      </w:pPr>
      <w:r w:rsidRPr="00414033">
        <w:lastRenderedPageBreak/>
        <w:t>Configure the domain for the device.</w:t>
      </w:r>
    </w:p>
    <w:p w14:paraId="7B45A349" w14:textId="77777777" w:rsidR="00D50297" w:rsidRPr="00414033" w:rsidRDefault="00D50297" w:rsidP="00E66980">
      <w:pPr>
        <w:pStyle w:val="SubStepAlpha"/>
      </w:pPr>
      <w:r w:rsidRPr="00414033">
        <w:t>Configure the encryption key method.</w:t>
      </w:r>
    </w:p>
    <w:p w14:paraId="4FC6BE3B" w14:textId="77777777" w:rsidR="00D50297" w:rsidRPr="00414033" w:rsidRDefault="00D50297" w:rsidP="00E66980">
      <w:pPr>
        <w:pStyle w:val="SubStepAlpha"/>
        <w:rPr>
          <w:lang w:val="pt-BR"/>
        </w:rPr>
      </w:pPr>
      <w:r w:rsidRPr="00414033">
        <w:rPr>
          <w:lang w:val="pt-BR"/>
        </w:rPr>
        <w:t>Configure a local database username.</w:t>
      </w:r>
    </w:p>
    <w:p w14:paraId="49D1E720" w14:textId="77777777" w:rsidR="00D50297" w:rsidRPr="00414033" w:rsidRDefault="00D50297" w:rsidP="00D50297">
      <w:pPr>
        <w:pStyle w:val="SubStepAlpha"/>
      </w:pPr>
      <w:r w:rsidRPr="00414033">
        <w:t>Enable Telnet and SSH on the VTY lines.</w:t>
      </w:r>
    </w:p>
    <w:p w14:paraId="5E167255" w14:textId="77777777" w:rsidR="00D50297" w:rsidRPr="00414033" w:rsidRDefault="00D50297" w:rsidP="00E66980">
      <w:pPr>
        <w:pStyle w:val="SubStepAlpha"/>
      </w:pPr>
      <w:r w:rsidRPr="00414033">
        <w:t>Change the login method to use the local database for user verification.</w:t>
      </w:r>
    </w:p>
    <w:p w14:paraId="46225961" w14:textId="77777777" w:rsidR="00D50297" w:rsidRPr="00414033" w:rsidRDefault="00D50297" w:rsidP="00D50297">
      <w:pPr>
        <w:pStyle w:val="Heading3"/>
      </w:pPr>
      <w:r w:rsidRPr="00414033">
        <w:t>Establish an SSH connection to the switch.</w:t>
      </w:r>
    </w:p>
    <w:p w14:paraId="2ECBBCCD" w14:textId="77777777" w:rsidR="00D50297" w:rsidRPr="00414033" w:rsidRDefault="00D50297" w:rsidP="00D50297">
      <w:pPr>
        <w:pStyle w:val="BodyTextL25"/>
      </w:pPr>
      <w:r w:rsidRPr="00414033">
        <w:t>Start Tera Term from PC-A, and then SSH to the SVI interface on S1.</w:t>
      </w:r>
    </w:p>
    <w:p w14:paraId="5916C0CA" w14:textId="77777777" w:rsidR="002B3164" w:rsidRPr="00414033" w:rsidRDefault="002B3164" w:rsidP="002B3164">
      <w:pPr>
        <w:pStyle w:val="Heading4"/>
        <w:rPr>
          <w:color w:val="auto"/>
        </w:rPr>
      </w:pPr>
      <w:r w:rsidRPr="00414033">
        <w:rPr>
          <w:color w:val="auto"/>
        </w:rPr>
        <w:t>Question:</w:t>
      </w:r>
    </w:p>
    <w:p w14:paraId="58EEE7B0" w14:textId="77777777" w:rsidR="00D50297" w:rsidRPr="00414033" w:rsidRDefault="00D50297" w:rsidP="002B3164">
      <w:pPr>
        <w:pStyle w:val="BodyTextL25"/>
        <w:spacing w:before="0"/>
      </w:pPr>
      <w:r w:rsidRPr="00414033">
        <w:t>Are you able to establish an SSH session with the switch?</w:t>
      </w:r>
    </w:p>
    <w:p w14:paraId="603B30C3" w14:textId="76B7D933" w:rsidR="00D50297" w:rsidRPr="00414033" w:rsidRDefault="00582645" w:rsidP="00865F99">
      <w:pPr>
        <w:pStyle w:val="AnswerLineL25"/>
        <w:rPr>
          <w:color w:val="auto"/>
        </w:rPr>
      </w:pPr>
      <w:r w:rsidRPr="00582645">
        <w:rPr>
          <w:color w:val="auto"/>
        </w:rPr>
        <w:t xml:space="preserve">SSH có thể được cấu hình trên switch bằng các lệnh </w:t>
      </w:r>
      <w:r>
        <w:rPr>
          <w:color w:val="auto"/>
        </w:rPr>
        <w:t>tương</w:t>
      </w:r>
      <w:r>
        <w:rPr>
          <w:color w:val="auto"/>
          <w:lang w:val="vi-VN"/>
        </w:rPr>
        <w:t xml:space="preserve"> ứng </w:t>
      </w:r>
      <w:r w:rsidRPr="00582645">
        <w:rPr>
          <w:color w:val="auto"/>
        </w:rPr>
        <w:t xml:space="preserve">đã được sử dụng trên </w:t>
      </w:r>
      <w:r>
        <w:rPr>
          <w:color w:val="auto"/>
        </w:rPr>
        <w:t>router</w:t>
      </w:r>
      <w:r w:rsidR="002B3164" w:rsidRPr="00414033">
        <w:rPr>
          <w:color w:val="auto"/>
        </w:rPr>
        <w:t>.</w:t>
      </w:r>
    </w:p>
    <w:p w14:paraId="4DE686A0" w14:textId="77777777" w:rsidR="004A46B4" w:rsidRPr="00414033" w:rsidRDefault="004A46B4" w:rsidP="004A46B4">
      <w:pPr>
        <w:pStyle w:val="ConfigWindow"/>
        <w:rPr>
          <w:color w:val="auto"/>
        </w:rPr>
      </w:pPr>
      <w:r w:rsidRPr="00414033">
        <w:rPr>
          <w:color w:val="auto"/>
        </w:rPr>
        <w:t>Close configuration window</w:t>
      </w:r>
    </w:p>
    <w:p w14:paraId="1FC78BEF" w14:textId="77777777" w:rsidR="00D50297" w:rsidRPr="00414033" w:rsidRDefault="00D50297" w:rsidP="004A46B4">
      <w:pPr>
        <w:pStyle w:val="Heading2"/>
      </w:pPr>
      <w:r w:rsidRPr="00414033">
        <w:t>SSH From the CLI on the Switch</w:t>
      </w:r>
    </w:p>
    <w:p w14:paraId="45500134" w14:textId="77777777" w:rsidR="00D50297" w:rsidRPr="00414033" w:rsidRDefault="00D50297" w:rsidP="00D50297">
      <w:pPr>
        <w:pStyle w:val="BodyTextL25"/>
      </w:pPr>
      <w:r w:rsidRPr="00414033">
        <w:t>The SSH client is built into the Cisco IOS and can be run from the CLI. In Part 4, you will SSH to the router from the CLI on the switch.</w:t>
      </w:r>
    </w:p>
    <w:p w14:paraId="294AF644" w14:textId="77777777" w:rsidR="00D50297" w:rsidRPr="00414033" w:rsidRDefault="00D50297" w:rsidP="00D50297">
      <w:pPr>
        <w:pStyle w:val="Heading3"/>
      </w:pPr>
      <w:r w:rsidRPr="00414033">
        <w:t>View the parameters available for the Cisco IOS SSH client.</w:t>
      </w:r>
    </w:p>
    <w:p w14:paraId="3BD66865" w14:textId="77777777" w:rsidR="004A46B4" w:rsidRPr="00414033" w:rsidRDefault="004A46B4" w:rsidP="004A46B4">
      <w:pPr>
        <w:pStyle w:val="ConfigWindow"/>
        <w:rPr>
          <w:color w:val="auto"/>
        </w:rPr>
      </w:pPr>
      <w:r w:rsidRPr="00414033">
        <w:rPr>
          <w:color w:val="auto"/>
        </w:rPr>
        <w:t>Open configuration window</w:t>
      </w:r>
    </w:p>
    <w:p w14:paraId="2B6FAE6E" w14:textId="77777777" w:rsidR="00D50297" w:rsidRPr="00414033" w:rsidRDefault="00D50297" w:rsidP="004A46B4">
      <w:pPr>
        <w:pStyle w:val="BodyTextL25"/>
        <w:spacing w:before="0"/>
      </w:pPr>
      <w:r w:rsidRPr="00414033">
        <w:t>Use the question mark (</w:t>
      </w:r>
      <w:r w:rsidRPr="00414033">
        <w:rPr>
          <w:b/>
        </w:rPr>
        <w:t>?</w:t>
      </w:r>
      <w:r w:rsidRPr="00414033">
        <w:t xml:space="preserve">) to display the parameter options available with the </w:t>
      </w:r>
      <w:r w:rsidRPr="00414033">
        <w:rPr>
          <w:b/>
        </w:rPr>
        <w:t>ssh</w:t>
      </w:r>
      <w:r w:rsidRPr="00414033">
        <w:t xml:space="preserve"> command.</w:t>
      </w:r>
    </w:p>
    <w:p w14:paraId="76836D3A" w14:textId="77777777" w:rsidR="00D50297" w:rsidRPr="00414033" w:rsidRDefault="00D50297" w:rsidP="00D50297">
      <w:pPr>
        <w:pStyle w:val="CMD"/>
      </w:pPr>
      <w:r w:rsidRPr="00414033">
        <w:t xml:space="preserve">S1# </w:t>
      </w:r>
      <w:r w:rsidRPr="00414033">
        <w:rPr>
          <w:b/>
          <w:noProof/>
        </w:rPr>
        <w:t>ssh ?</w:t>
      </w:r>
    </w:p>
    <w:p w14:paraId="2B023DE9" w14:textId="77777777" w:rsidR="00D50297" w:rsidRPr="00414033" w:rsidRDefault="00D50297" w:rsidP="00D50297">
      <w:pPr>
        <w:pStyle w:val="CMD"/>
      </w:pPr>
      <w:r w:rsidRPr="00414033">
        <w:t xml:space="preserve">  -c    Select encryption algorithm</w:t>
      </w:r>
    </w:p>
    <w:p w14:paraId="100DE698" w14:textId="77777777" w:rsidR="00D50297" w:rsidRPr="00414033" w:rsidRDefault="00D50297" w:rsidP="00D50297">
      <w:pPr>
        <w:pStyle w:val="CMD"/>
      </w:pPr>
      <w:r w:rsidRPr="00414033">
        <w:t xml:space="preserve">  -l    Log in using this user name</w:t>
      </w:r>
    </w:p>
    <w:p w14:paraId="00540B9F" w14:textId="77777777" w:rsidR="00D50297" w:rsidRPr="00414033" w:rsidRDefault="00D50297" w:rsidP="00D50297">
      <w:pPr>
        <w:pStyle w:val="CMD"/>
      </w:pPr>
      <w:r w:rsidRPr="00414033">
        <w:t xml:space="preserve">  -m    Select HMAC algorithm</w:t>
      </w:r>
    </w:p>
    <w:p w14:paraId="334E814B" w14:textId="77777777" w:rsidR="00D50297" w:rsidRPr="00414033" w:rsidRDefault="00D50297" w:rsidP="00D50297">
      <w:pPr>
        <w:pStyle w:val="CMD"/>
      </w:pPr>
      <w:r w:rsidRPr="00414033">
        <w:t xml:space="preserve">  -o    Specify options</w:t>
      </w:r>
    </w:p>
    <w:p w14:paraId="65C2EC5E" w14:textId="77777777" w:rsidR="00D50297" w:rsidRPr="00414033" w:rsidRDefault="00D50297" w:rsidP="00D50297">
      <w:pPr>
        <w:pStyle w:val="CMD"/>
      </w:pPr>
      <w:r w:rsidRPr="00414033">
        <w:t xml:space="preserve">  -p    Connect to this port</w:t>
      </w:r>
    </w:p>
    <w:p w14:paraId="01F2BD60" w14:textId="77777777" w:rsidR="00D50297" w:rsidRPr="00414033" w:rsidRDefault="00D50297" w:rsidP="00D50297">
      <w:pPr>
        <w:pStyle w:val="CMD"/>
      </w:pPr>
      <w:r w:rsidRPr="00414033">
        <w:t xml:space="preserve">  -v    Specify SSH Protocol Version</w:t>
      </w:r>
    </w:p>
    <w:p w14:paraId="5857BC94" w14:textId="77777777" w:rsidR="00D50297" w:rsidRPr="00414033" w:rsidRDefault="00D50297" w:rsidP="00D50297">
      <w:pPr>
        <w:pStyle w:val="CMD"/>
      </w:pPr>
      <w:r w:rsidRPr="00414033">
        <w:t xml:space="preserve">  -vrf  Specify vrf name</w:t>
      </w:r>
    </w:p>
    <w:p w14:paraId="38EA5628" w14:textId="77777777" w:rsidR="00D50297" w:rsidRPr="00414033" w:rsidRDefault="00D50297" w:rsidP="00D50297">
      <w:pPr>
        <w:pStyle w:val="CMD"/>
      </w:pPr>
      <w:r w:rsidRPr="00414033">
        <w:t xml:space="preserve">  WORD  IP address or hostname of a remote system</w:t>
      </w:r>
    </w:p>
    <w:p w14:paraId="10F80597" w14:textId="77777777" w:rsidR="00D50297" w:rsidRPr="00414033" w:rsidRDefault="00D50297" w:rsidP="00D50297">
      <w:pPr>
        <w:pStyle w:val="Heading3"/>
      </w:pPr>
      <w:r w:rsidRPr="00414033">
        <w:t>SSH to R1 from S1.</w:t>
      </w:r>
    </w:p>
    <w:p w14:paraId="15FB2928" w14:textId="77777777" w:rsidR="00D50297" w:rsidRPr="00414033" w:rsidRDefault="00D50297" w:rsidP="00D50297">
      <w:pPr>
        <w:pStyle w:val="SubStepAlpha"/>
      </w:pPr>
      <w:r w:rsidRPr="00414033">
        <w:t xml:space="preserve">You must use the </w:t>
      </w:r>
      <w:r w:rsidRPr="00414033">
        <w:rPr>
          <w:b/>
        </w:rPr>
        <w:t>–l</w:t>
      </w:r>
      <w:r w:rsidRPr="00414033">
        <w:t xml:space="preserve"> </w:t>
      </w:r>
      <w:r w:rsidRPr="00414033">
        <w:rPr>
          <w:b/>
        </w:rPr>
        <w:t>admin</w:t>
      </w:r>
      <w:r w:rsidRPr="00414033">
        <w:t xml:space="preserve"> option when you SSH to R1. This allows you to log in as user </w:t>
      </w:r>
      <w:r w:rsidRPr="00414033">
        <w:rPr>
          <w:b/>
        </w:rPr>
        <w:t>admin</w:t>
      </w:r>
      <w:r w:rsidRPr="00414033">
        <w:t xml:space="preserve">. When prompted, enter </w:t>
      </w:r>
      <w:r w:rsidRPr="00414033">
        <w:rPr>
          <w:b/>
          <w:noProof/>
        </w:rPr>
        <w:t xml:space="preserve">Adm1nP@55 </w:t>
      </w:r>
      <w:r w:rsidRPr="00414033">
        <w:t>for the password.</w:t>
      </w:r>
    </w:p>
    <w:p w14:paraId="5F6698F4" w14:textId="77777777" w:rsidR="00D50297" w:rsidRPr="00414033" w:rsidRDefault="00D50297" w:rsidP="00D50297">
      <w:pPr>
        <w:pStyle w:val="CMD"/>
      </w:pPr>
      <w:r w:rsidRPr="00414033">
        <w:t xml:space="preserve">S1# </w:t>
      </w:r>
      <w:r w:rsidRPr="00414033">
        <w:rPr>
          <w:b/>
        </w:rPr>
        <w:t>ssh -l admin 192.168.1.1</w:t>
      </w:r>
    </w:p>
    <w:p w14:paraId="7E06B608" w14:textId="77777777" w:rsidR="00D50297" w:rsidRPr="00414033" w:rsidRDefault="00D50297" w:rsidP="00993CFF">
      <w:pPr>
        <w:pStyle w:val="CMDOutput"/>
      </w:pPr>
      <w:r w:rsidRPr="00414033">
        <w:t xml:space="preserve">Password: </w:t>
      </w:r>
    </w:p>
    <w:p w14:paraId="62825899" w14:textId="77777777" w:rsidR="00D50297" w:rsidRPr="00414033" w:rsidRDefault="00D50297" w:rsidP="00993CFF">
      <w:pPr>
        <w:pStyle w:val="CMDOutput"/>
      </w:pPr>
      <w:r w:rsidRPr="00414033">
        <w:t>Authorized Users Only!</w:t>
      </w:r>
    </w:p>
    <w:p w14:paraId="3D8DE3FD" w14:textId="77777777" w:rsidR="00D50297" w:rsidRPr="00414033" w:rsidRDefault="00D50297" w:rsidP="00993CFF">
      <w:pPr>
        <w:pStyle w:val="CMDOutput"/>
      </w:pPr>
      <w:r w:rsidRPr="00414033">
        <w:t>R1&gt;</w:t>
      </w:r>
    </w:p>
    <w:p w14:paraId="077024CD" w14:textId="77777777" w:rsidR="00D50297" w:rsidRPr="00414033" w:rsidRDefault="00D50297" w:rsidP="00D50297">
      <w:pPr>
        <w:pStyle w:val="SubStepAlpha"/>
      </w:pPr>
      <w:r w:rsidRPr="00414033">
        <w:t xml:space="preserve">You can return to S1 without closing the SSH session to R1 by pressing </w:t>
      </w:r>
      <w:r w:rsidRPr="00414033">
        <w:rPr>
          <w:b/>
        </w:rPr>
        <w:t>Ctrl</w:t>
      </w:r>
      <w:r w:rsidRPr="00414033">
        <w:t>+</w:t>
      </w:r>
      <w:r w:rsidRPr="00414033">
        <w:rPr>
          <w:b/>
        </w:rPr>
        <w:t>Shift</w:t>
      </w:r>
      <w:r w:rsidRPr="00414033">
        <w:t>+</w:t>
      </w:r>
      <w:r w:rsidRPr="00414033">
        <w:rPr>
          <w:b/>
        </w:rPr>
        <w:t>6</w:t>
      </w:r>
      <w:r w:rsidRPr="00414033">
        <w:t xml:space="preserve">. Release the </w:t>
      </w:r>
      <w:r w:rsidRPr="00414033">
        <w:rPr>
          <w:b/>
        </w:rPr>
        <w:t>Ctrl</w:t>
      </w:r>
      <w:r w:rsidRPr="00414033">
        <w:t>+</w:t>
      </w:r>
      <w:r w:rsidRPr="00414033">
        <w:rPr>
          <w:b/>
        </w:rPr>
        <w:t>Shift</w:t>
      </w:r>
      <w:r w:rsidRPr="00414033">
        <w:t>+</w:t>
      </w:r>
      <w:r w:rsidRPr="00414033">
        <w:rPr>
          <w:b/>
        </w:rPr>
        <w:t>6</w:t>
      </w:r>
      <w:r w:rsidRPr="00414033">
        <w:t xml:space="preserve"> keys and press </w:t>
      </w:r>
      <w:r w:rsidRPr="00414033">
        <w:rPr>
          <w:b/>
        </w:rPr>
        <w:t>x</w:t>
      </w:r>
      <w:r w:rsidRPr="00414033">
        <w:t>. The switch privileged EXEC prompt displays.</w:t>
      </w:r>
    </w:p>
    <w:p w14:paraId="74406F50" w14:textId="77777777" w:rsidR="00D50297" w:rsidRPr="00414033" w:rsidRDefault="00D50297" w:rsidP="00D50297">
      <w:pPr>
        <w:pStyle w:val="CMD"/>
      </w:pPr>
      <w:r w:rsidRPr="00414033">
        <w:t>R1&gt;</w:t>
      </w:r>
    </w:p>
    <w:p w14:paraId="66FB3BA8" w14:textId="77777777" w:rsidR="00D50297" w:rsidRPr="00414033" w:rsidRDefault="00D50297" w:rsidP="00D50297">
      <w:pPr>
        <w:pStyle w:val="CMD"/>
      </w:pPr>
      <w:r w:rsidRPr="00414033">
        <w:t>S1#</w:t>
      </w:r>
    </w:p>
    <w:p w14:paraId="4F2C95F0" w14:textId="77777777" w:rsidR="00D50297" w:rsidRPr="00414033" w:rsidRDefault="00D50297" w:rsidP="00D50297">
      <w:pPr>
        <w:pStyle w:val="SubStepAlpha"/>
      </w:pPr>
      <w:r w:rsidRPr="00414033">
        <w:t>To return to the SSH session on R1, press Enter on a blank CLI line. You may need to press Enter a second time to see the router CLI prompt.</w:t>
      </w:r>
    </w:p>
    <w:p w14:paraId="7C810654" w14:textId="77777777" w:rsidR="00D50297" w:rsidRPr="00414033" w:rsidRDefault="00D50297" w:rsidP="00D50297">
      <w:pPr>
        <w:pStyle w:val="CMD"/>
      </w:pPr>
      <w:r w:rsidRPr="00414033">
        <w:t>S1#</w:t>
      </w:r>
    </w:p>
    <w:p w14:paraId="7CDCC52A" w14:textId="77777777" w:rsidR="00D50297" w:rsidRPr="00414033" w:rsidRDefault="00D50297" w:rsidP="00993CFF">
      <w:pPr>
        <w:pStyle w:val="CMDOutput"/>
      </w:pPr>
      <w:r w:rsidRPr="00414033">
        <w:t>[Resuming connection 1 to 192.168.1.1 ... ]</w:t>
      </w:r>
    </w:p>
    <w:p w14:paraId="3C84D7D1" w14:textId="77777777" w:rsidR="00D50297" w:rsidRPr="00414033" w:rsidRDefault="00D50297" w:rsidP="00993CFF">
      <w:pPr>
        <w:pStyle w:val="CMDOutput"/>
      </w:pPr>
    </w:p>
    <w:p w14:paraId="4F5834A2" w14:textId="77777777" w:rsidR="00D50297" w:rsidRPr="00414033" w:rsidRDefault="00D50297" w:rsidP="00993CFF">
      <w:pPr>
        <w:pStyle w:val="CMDOutput"/>
      </w:pPr>
      <w:r w:rsidRPr="00414033">
        <w:lastRenderedPageBreak/>
        <w:t>R1&gt;</w:t>
      </w:r>
    </w:p>
    <w:p w14:paraId="05E7FE2D" w14:textId="77777777" w:rsidR="00D50297" w:rsidRPr="00414033" w:rsidRDefault="00D50297" w:rsidP="00D50297">
      <w:pPr>
        <w:pStyle w:val="SubStepAlpha"/>
      </w:pPr>
      <w:r w:rsidRPr="00414033">
        <w:t xml:space="preserve">To end the SSH session on R1, type </w:t>
      </w:r>
      <w:r w:rsidRPr="00414033">
        <w:rPr>
          <w:b/>
        </w:rPr>
        <w:t>exit</w:t>
      </w:r>
      <w:r w:rsidRPr="00414033">
        <w:t xml:space="preserve"> at the router prompt.</w:t>
      </w:r>
    </w:p>
    <w:p w14:paraId="300EB73A" w14:textId="77777777" w:rsidR="00D50297" w:rsidRPr="00414033" w:rsidRDefault="00D50297" w:rsidP="00D50297">
      <w:pPr>
        <w:pStyle w:val="CMD"/>
      </w:pPr>
      <w:r w:rsidRPr="00414033">
        <w:t xml:space="preserve">R1# </w:t>
      </w:r>
      <w:r w:rsidRPr="00414033">
        <w:rPr>
          <w:b/>
        </w:rPr>
        <w:t>exit</w:t>
      </w:r>
    </w:p>
    <w:p w14:paraId="3F97EC5C" w14:textId="77777777" w:rsidR="00D50297" w:rsidRPr="00414033" w:rsidRDefault="00D50297" w:rsidP="00993CFF">
      <w:pPr>
        <w:pStyle w:val="CMDOutput"/>
      </w:pPr>
    </w:p>
    <w:p w14:paraId="4253596B" w14:textId="77777777" w:rsidR="00D50297" w:rsidRPr="00414033" w:rsidRDefault="00D50297" w:rsidP="00993CFF">
      <w:pPr>
        <w:pStyle w:val="CMDOutput"/>
      </w:pPr>
      <w:r w:rsidRPr="00414033">
        <w:t>[Connection to 192.168.1.1 closed by foreign host]</w:t>
      </w:r>
    </w:p>
    <w:p w14:paraId="129A291A" w14:textId="77777777" w:rsidR="00D50297" w:rsidRPr="00414033" w:rsidRDefault="00D50297" w:rsidP="00993CFF">
      <w:pPr>
        <w:pStyle w:val="CMDOutput"/>
      </w:pPr>
      <w:r w:rsidRPr="00414033">
        <w:t>S1#</w:t>
      </w:r>
    </w:p>
    <w:p w14:paraId="3F278C02" w14:textId="77777777" w:rsidR="00993CFF" w:rsidRPr="00414033" w:rsidRDefault="00993CFF" w:rsidP="00993CFF">
      <w:pPr>
        <w:pStyle w:val="Heading4"/>
        <w:rPr>
          <w:color w:val="auto"/>
        </w:rPr>
      </w:pPr>
      <w:r w:rsidRPr="00414033">
        <w:rPr>
          <w:color w:val="auto"/>
        </w:rPr>
        <w:t>Question:</w:t>
      </w:r>
    </w:p>
    <w:p w14:paraId="6B330017" w14:textId="77777777" w:rsidR="00D50297" w:rsidRPr="00414033" w:rsidRDefault="00D50297" w:rsidP="00993CFF">
      <w:pPr>
        <w:pStyle w:val="BodyTextL50"/>
        <w:spacing w:before="0"/>
      </w:pPr>
      <w:r w:rsidRPr="00414033">
        <w:t>What versions of SSH are supported from the CLI?</w:t>
      </w:r>
    </w:p>
    <w:p w14:paraId="1E976A9E" w14:textId="675F96FD" w:rsidR="00D50297" w:rsidRPr="00414033" w:rsidRDefault="00582645" w:rsidP="00865F99">
      <w:pPr>
        <w:pStyle w:val="AnswerLineL50"/>
        <w:spacing w:before="1200" w:after="1200"/>
        <w:rPr>
          <w:color w:val="auto"/>
        </w:rPr>
      </w:pPr>
      <w:r w:rsidRPr="00582645">
        <w:rPr>
          <w:color w:val="auto"/>
        </w:rPr>
        <w:t>Switch 2960 chạy phiên bản iOS 15.0 hỗ trợ</w:t>
      </w:r>
      <w:r>
        <w:rPr>
          <w:color w:val="auto"/>
          <w:lang w:val="vi-VN"/>
        </w:rPr>
        <w:t xml:space="preserve"> cả</w:t>
      </w:r>
      <w:r w:rsidRPr="00582645">
        <w:rPr>
          <w:color w:val="auto"/>
        </w:rPr>
        <w:t xml:space="preserve"> SSH v1 và </w:t>
      </w:r>
      <w:r>
        <w:rPr>
          <w:color w:val="auto"/>
        </w:rPr>
        <w:t>v</w:t>
      </w:r>
      <w:r w:rsidRPr="00582645">
        <w:rPr>
          <w:color w:val="auto"/>
        </w:rPr>
        <w:t>2</w:t>
      </w:r>
      <w:r w:rsidR="002B3164" w:rsidRPr="00414033">
        <w:rPr>
          <w:color w:val="auto"/>
        </w:rPr>
        <w:t>.</w:t>
      </w:r>
    </w:p>
    <w:p w14:paraId="202D2AD4" w14:textId="77777777" w:rsidR="004A46B4" w:rsidRPr="00414033" w:rsidRDefault="004A46B4" w:rsidP="004A46B4">
      <w:pPr>
        <w:pStyle w:val="ConfigWindow"/>
        <w:rPr>
          <w:color w:val="auto"/>
        </w:rPr>
      </w:pPr>
      <w:r w:rsidRPr="00414033">
        <w:rPr>
          <w:color w:val="auto"/>
        </w:rPr>
        <w:t>Close configuration window</w:t>
      </w:r>
    </w:p>
    <w:p w14:paraId="7FD0DA7B" w14:textId="77777777" w:rsidR="00D50297" w:rsidRPr="00414033" w:rsidRDefault="00D50297" w:rsidP="00D50297">
      <w:pPr>
        <w:pStyle w:val="Heading1"/>
      </w:pPr>
      <w:r w:rsidRPr="00414033">
        <w:t>Reflection</w:t>
      </w:r>
      <w:r w:rsidR="002B3164" w:rsidRPr="00414033">
        <w:t xml:space="preserve"> Question</w:t>
      </w:r>
    </w:p>
    <w:p w14:paraId="0A5AAE3A" w14:textId="77777777" w:rsidR="00D50297" w:rsidRPr="00414033" w:rsidRDefault="00D50297" w:rsidP="00D50297">
      <w:pPr>
        <w:pStyle w:val="BodyTextL25"/>
      </w:pPr>
      <w:r w:rsidRPr="00414033">
        <w:t>How would you provide multiple users, each with their own username, access to a network device?</w:t>
      </w:r>
    </w:p>
    <w:p w14:paraId="53DA9F31" w14:textId="187711E3" w:rsidR="00D50297" w:rsidRPr="00414033" w:rsidRDefault="00582645" w:rsidP="00865F99">
      <w:pPr>
        <w:pStyle w:val="AnswerLineL25"/>
        <w:spacing w:before="800" w:after="800"/>
        <w:rPr>
          <w:color w:val="auto"/>
        </w:rPr>
      </w:pPr>
      <w:r>
        <w:rPr>
          <w:color w:val="auto"/>
        </w:rPr>
        <w:t>Cung</w:t>
      </w:r>
      <w:r>
        <w:rPr>
          <w:color w:val="auto"/>
          <w:lang w:val="vi-VN"/>
        </w:rPr>
        <w:t xml:space="preserve"> cấp cho nhiều người dùng quyền truy cập thiết bị mạng bằng cách t</w:t>
      </w:r>
      <w:r w:rsidRPr="00582645">
        <w:rPr>
          <w:color w:val="auto"/>
        </w:rPr>
        <w:t xml:space="preserve">hêm tên người dùng và mật khẩu của mỗi người dùng vào cơ sở dữ liệu cục bộ bằng lệnh tên người dùng. </w:t>
      </w:r>
      <w:r>
        <w:rPr>
          <w:color w:val="auto"/>
        </w:rPr>
        <w:t>Ngoài</w:t>
      </w:r>
      <w:r>
        <w:rPr>
          <w:color w:val="auto"/>
          <w:lang w:val="vi-VN"/>
        </w:rPr>
        <w:t xml:space="preserve"> ra có thể cung cấp thông qua </w:t>
      </w:r>
      <w:r w:rsidRPr="00582645">
        <w:rPr>
          <w:color w:val="auto"/>
        </w:rPr>
        <w:t>máy chủ RADIUS hoặc</w:t>
      </w:r>
      <w:r w:rsidR="00105466">
        <w:rPr>
          <w:color w:val="auto"/>
          <w:lang w:val="vi-VN"/>
        </w:rPr>
        <w:t xml:space="preserve"> hệ thống kiểm soát truy cập bộ điều khiển đầu cuối</w:t>
      </w:r>
      <w:r w:rsidRPr="00582645">
        <w:rPr>
          <w:color w:val="auto"/>
        </w:rPr>
        <w:t xml:space="preserve"> TACACS</w:t>
      </w:r>
      <w:r w:rsidR="002B3164" w:rsidRPr="00414033">
        <w:rPr>
          <w:color w:val="auto"/>
        </w:rPr>
        <w:t>.</w:t>
      </w:r>
    </w:p>
    <w:p w14:paraId="5012E604" w14:textId="77777777" w:rsidR="006513FB" w:rsidRPr="00414033" w:rsidRDefault="006513FB" w:rsidP="00D452F4">
      <w:pPr>
        <w:pStyle w:val="Heading1"/>
      </w:pPr>
      <w:r w:rsidRPr="00414033">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14033" w:rsidRPr="00414033" w14:paraId="1827060A" w14:textId="77777777" w:rsidTr="00C878D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00F0CE9" w14:textId="77777777" w:rsidR="006513FB" w:rsidRPr="00414033" w:rsidRDefault="006513FB" w:rsidP="00D50297">
            <w:pPr>
              <w:pStyle w:val="TableHeading"/>
            </w:pPr>
            <w:r w:rsidRPr="00414033">
              <w:t>Router Model</w:t>
            </w:r>
          </w:p>
        </w:tc>
        <w:tc>
          <w:tcPr>
            <w:tcW w:w="2250" w:type="dxa"/>
          </w:tcPr>
          <w:p w14:paraId="5C6EF7DF" w14:textId="77777777" w:rsidR="006513FB" w:rsidRPr="00414033" w:rsidRDefault="006513FB" w:rsidP="00D50297">
            <w:pPr>
              <w:pStyle w:val="TableHeading"/>
            </w:pPr>
            <w:r w:rsidRPr="00414033">
              <w:t>Ethernet Interface #1</w:t>
            </w:r>
          </w:p>
        </w:tc>
        <w:tc>
          <w:tcPr>
            <w:tcW w:w="2250" w:type="dxa"/>
          </w:tcPr>
          <w:p w14:paraId="28280CD1" w14:textId="77777777" w:rsidR="006513FB" w:rsidRPr="00414033" w:rsidRDefault="006513FB" w:rsidP="00D50297">
            <w:pPr>
              <w:pStyle w:val="TableHeading"/>
            </w:pPr>
            <w:r w:rsidRPr="00414033">
              <w:t>Ethernet Interface #2</w:t>
            </w:r>
          </w:p>
        </w:tc>
        <w:tc>
          <w:tcPr>
            <w:tcW w:w="2070" w:type="dxa"/>
          </w:tcPr>
          <w:p w14:paraId="23807722" w14:textId="77777777" w:rsidR="006513FB" w:rsidRPr="00414033" w:rsidRDefault="006513FB" w:rsidP="00D50297">
            <w:pPr>
              <w:pStyle w:val="TableHeading"/>
            </w:pPr>
            <w:r w:rsidRPr="00414033">
              <w:t>Serial Interface #1</w:t>
            </w:r>
          </w:p>
        </w:tc>
        <w:tc>
          <w:tcPr>
            <w:tcW w:w="2160" w:type="dxa"/>
          </w:tcPr>
          <w:p w14:paraId="12671897" w14:textId="77777777" w:rsidR="006513FB" w:rsidRPr="00414033" w:rsidRDefault="006513FB" w:rsidP="00D50297">
            <w:pPr>
              <w:pStyle w:val="TableHeading"/>
            </w:pPr>
            <w:r w:rsidRPr="00414033">
              <w:t>Serial Interface #2</w:t>
            </w:r>
          </w:p>
        </w:tc>
      </w:tr>
      <w:tr w:rsidR="00414033" w:rsidRPr="00414033" w14:paraId="03023F93" w14:textId="77777777" w:rsidTr="009453F7">
        <w:tc>
          <w:tcPr>
            <w:tcW w:w="1530" w:type="dxa"/>
          </w:tcPr>
          <w:p w14:paraId="2C1F756A" w14:textId="77777777" w:rsidR="006513FB" w:rsidRPr="00414033" w:rsidRDefault="006513FB" w:rsidP="009453F7">
            <w:pPr>
              <w:pStyle w:val="TableText"/>
            </w:pPr>
            <w:r w:rsidRPr="00414033">
              <w:t>1800</w:t>
            </w:r>
          </w:p>
        </w:tc>
        <w:tc>
          <w:tcPr>
            <w:tcW w:w="2250" w:type="dxa"/>
          </w:tcPr>
          <w:p w14:paraId="4DE83DCC" w14:textId="77777777" w:rsidR="006513FB" w:rsidRPr="00414033" w:rsidRDefault="006513FB" w:rsidP="009453F7">
            <w:pPr>
              <w:pStyle w:val="TableText"/>
            </w:pPr>
            <w:r w:rsidRPr="00414033">
              <w:t>Fast Ethernet 0/0 (F0/0)</w:t>
            </w:r>
          </w:p>
        </w:tc>
        <w:tc>
          <w:tcPr>
            <w:tcW w:w="2250" w:type="dxa"/>
          </w:tcPr>
          <w:p w14:paraId="6197903A" w14:textId="77777777" w:rsidR="006513FB" w:rsidRPr="00414033" w:rsidRDefault="006513FB" w:rsidP="009453F7">
            <w:pPr>
              <w:pStyle w:val="TableText"/>
            </w:pPr>
            <w:r w:rsidRPr="00414033">
              <w:t>Fast Ethernet 0/1 (F0/1)</w:t>
            </w:r>
          </w:p>
        </w:tc>
        <w:tc>
          <w:tcPr>
            <w:tcW w:w="2070" w:type="dxa"/>
          </w:tcPr>
          <w:p w14:paraId="0E84E81A" w14:textId="77777777" w:rsidR="006513FB" w:rsidRPr="00414033" w:rsidRDefault="006513FB" w:rsidP="009453F7">
            <w:pPr>
              <w:pStyle w:val="TableText"/>
            </w:pPr>
            <w:r w:rsidRPr="00414033">
              <w:t>Serial 0/0/0 (S0/0/0)</w:t>
            </w:r>
          </w:p>
        </w:tc>
        <w:tc>
          <w:tcPr>
            <w:tcW w:w="2160" w:type="dxa"/>
          </w:tcPr>
          <w:p w14:paraId="1BC8D78F" w14:textId="77777777" w:rsidR="006513FB" w:rsidRPr="00414033" w:rsidRDefault="006513FB" w:rsidP="009453F7">
            <w:pPr>
              <w:pStyle w:val="TableText"/>
            </w:pPr>
            <w:r w:rsidRPr="00414033">
              <w:t>Serial 0/0/1 (S0/0</w:t>
            </w:r>
            <w:r w:rsidR="00C878D9" w:rsidRPr="00414033">
              <w:t>/</w:t>
            </w:r>
            <w:r w:rsidRPr="00414033">
              <w:t>1)</w:t>
            </w:r>
          </w:p>
        </w:tc>
      </w:tr>
      <w:tr w:rsidR="00414033" w:rsidRPr="00414033" w14:paraId="6C0F76D6" w14:textId="77777777" w:rsidTr="009453F7">
        <w:tc>
          <w:tcPr>
            <w:tcW w:w="1530" w:type="dxa"/>
          </w:tcPr>
          <w:p w14:paraId="084DADD7" w14:textId="77777777" w:rsidR="006513FB" w:rsidRPr="00414033" w:rsidRDefault="006513FB" w:rsidP="009453F7">
            <w:pPr>
              <w:pStyle w:val="TableText"/>
            </w:pPr>
            <w:r w:rsidRPr="00414033">
              <w:t>1900</w:t>
            </w:r>
          </w:p>
        </w:tc>
        <w:tc>
          <w:tcPr>
            <w:tcW w:w="2250" w:type="dxa"/>
          </w:tcPr>
          <w:p w14:paraId="2712D6DE" w14:textId="77777777" w:rsidR="006513FB" w:rsidRPr="00414033" w:rsidRDefault="006513FB" w:rsidP="009453F7">
            <w:pPr>
              <w:pStyle w:val="TableText"/>
            </w:pPr>
            <w:r w:rsidRPr="00414033">
              <w:t>Gigabit Ethernet 0/0 (G0/0)</w:t>
            </w:r>
          </w:p>
        </w:tc>
        <w:tc>
          <w:tcPr>
            <w:tcW w:w="2250" w:type="dxa"/>
          </w:tcPr>
          <w:p w14:paraId="18C9D13E" w14:textId="77777777" w:rsidR="006513FB" w:rsidRPr="00414033" w:rsidRDefault="006513FB" w:rsidP="009453F7">
            <w:pPr>
              <w:pStyle w:val="TableText"/>
            </w:pPr>
            <w:r w:rsidRPr="00414033">
              <w:t>Gigabit Ethernet 0/1 (G0/1)</w:t>
            </w:r>
          </w:p>
        </w:tc>
        <w:tc>
          <w:tcPr>
            <w:tcW w:w="2070" w:type="dxa"/>
          </w:tcPr>
          <w:p w14:paraId="116CF082" w14:textId="77777777" w:rsidR="006513FB" w:rsidRPr="00414033" w:rsidRDefault="006513FB" w:rsidP="009453F7">
            <w:pPr>
              <w:pStyle w:val="TableText"/>
            </w:pPr>
            <w:r w:rsidRPr="00414033">
              <w:t>Serial 0/0/0 (S0/0/0)</w:t>
            </w:r>
          </w:p>
        </w:tc>
        <w:tc>
          <w:tcPr>
            <w:tcW w:w="2160" w:type="dxa"/>
          </w:tcPr>
          <w:p w14:paraId="1B53772B" w14:textId="77777777" w:rsidR="006513FB" w:rsidRPr="00414033" w:rsidRDefault="006513FB" w:rsidP="009453F7">
            <w:pPr>
              <w:pStyle w:val="TableText"/>
            </w:pPr>
            <w:r w:rsidRPr="00414033">
              <w:t>Serial 0/0/1 (S0/0/1)</w:t>
            </w:r>
          </w:p>
        </w:tc>
      </w:tr>
      <w:tr w:rsidR="00414033" w:rsidRPr="00414033" w14:paraId="7ED1D51E" w14:textId="77777777" w:rsidTr="009453F7">
        <w:tc>
          <w:tcPr>
            <w:tcW w:w="1530" w:type="dxa"/>
          </w:tcPr>
          <w:p w14:paraId="284ED981" w14:textId="77777777" w:rsidR="006513FB" w:rsidRPr="00414033" w:rsidRDefault="006513FB" w:rsidP="009453F7">
            <w:pPr>
              <w:pStyle w:val="TableText"/>
            </w:pPr>
            <w:r w:rsidRPr="00414033">
              <w:t>2801</w:t>
            </w:r>
          </w:p>
        </w:tc>
        <w:tc>
          <w:tcPr>
            <w:tcW w:w="2250" w:type="dxa"/>
          </w:tcPr>
          <w:p w14:paraId="73FAFF5B" w14:textId="77777777" w:rsidR="006513FB" w:rsidRPr="00414033" w:rsidRDefault="006513FB" w:rsidP="009453F7">
            <w:pPr>
              <w:pStyle w:val="TableText"/>
            </w:pPr>
            <w:r w:rsidRPr="00414033">
              <w:t>Fast Ethernet 0/0 (F0/0)</w:t>
            </w:r>
          </w:p>
        </w:tc>
        <w:tc>
          <w:tcPr>
            <w:tcW w:w="2250" w:type="dxa"/>
          </w:tcPr>
          <w:p w14:paraId="7F23298F" w14:textId="77777777" w:rsidR="006513FB" w:rsidRPr="00414033" w:rsidRDefault="006513FB" w:rsidP="009453F7">
            <w:pPr>
              <w:pStyle w:val="TableText"/>
            </w:pPr>
            <w:r w:rsidRPr="00414033">
              <w:t>Fast Ethernet 0/1 (F0/1)</w:t>
            </w:r>
          </w:p>
        </w:tc>
        <w:tc>
          <w:tcPr>
            <w:tcW w:w="2070" w:type="dxa"/>
          </w:tcPr>
          <w:p w14:paraId="02FE5B8C" w14:textId="77777777" w:rsidR="006513FB" w:rsidRPr="00414033" w:rsidRDefault="006513FB" w:rsidP="009453F7">
            <w:pPr>
              <w:pStyle w:val="TableText"/>
            </w:pPr>
            <w:r w:rsidRPr="00414033">
              <w:t>Serial 0/1/0 (S0/1/0)</w:t>
            </w:r>
          </w:p>
        </w:tc>
        <w:tc>
          <w:tcPr>
            <w:tcW w:w="2160" w:type="dxa"/>
          </w:tcPr>
          <w:p w14:paraId="730AC26D" w14:textId="77777777" w:rsidR="006513FB" w:rsidRPr="00414033" w:rsidRDefault="006513FB" w:rsidP="009453F7">
            <w:pPr>
              <w:pStyle w:val="TableText"/>
            </w:pPr>
            <w:r w:rsidRPr="00414033">
              <w:t>Serial 0/1/1 (S0/1/1)</w:t>
            </w:r>
          </w:p>
        </w:tc>
      </w:tr>
      <w:tr w:rsidR="00414033" w:rsidRPr="00414033" w14:paraId="1D1284C9" w14:textId="77777777" w:rsidTr="009453F7">
        <w:tc>
          <w:tcPr>
            <w:tcW w:w="1530" w:type="dxa"/>
          </w:tcPr>
          <w:p w14:paraId="52E9EB0A" w14:textId="77777777" w:rsidR="006513FB" w:rsidRPr="00414033" w:rsidRDefault="006513FB" w:rsidP="009453F7">
            <w:pPr>
              <w:pStyle w:val="TableText"/>
            </w:pPr>
            <w:r w:rsidRPr="00414033">
              <w:t>2811</w:t>
            </w:r>
          </w:p>
        </w:tc>
        <w:tc>
          <w:tcPr>
            <w:tcW w:w="2250" w:type="dxa"/>
          </w:tcPr>
          <w:p w14:paraId="72EAC44F" w14:textId="77777777" w:rsidR="006513FB" w:rsidRPr="00414033" w:rsidRDefault="006513FB" w:rsidP="009453F7">
            <w:pPr>
              <w:pStyle w:val="TableText"/>
            </w:pPr>
            <w:r w:rsidRPr="00414033">
              <w:t>Fast Ethernet 0/0 (F0/0)</w:t>
            </w:r>
          </w:p>
        </w:tc>
        <w:tc>
          <w:tcPr>
            <w:tcW w:w="2250" w:type="dxa"/>
          </w:tcPr>
          <w:p w14:paraId="3379F732" w14:textId="77777777" w:rsidR="006513FB" w:rsidRPr="00414033" w:rsidRDefault="006513FB" w:rsidP="009453F7">
            <w:pPr>
              <w:pStyle w:val="TableText"/>
            </w:pPr>
            <w:r w:rsidRPr="00414033">
              <w:t>Fast Ethernet 0/1 (F0/1)</w:t>
            </w:r>
          </w:p>
        </w:tc>
        <w:tc>
          <w:tcPr>
            <w:tcW w:w="2070" w:type="dxa"/>
          </w:tcPr>
          <w:p w14:paraId="690D139A" w14:textId="77777777" w:rsidR="006513FB" w:rsidRPr="00414033" w:rsidRDefault="006513FB" w:rsidP="009453F7">
            <w:pPr>
              <w:pStyle w:val="TableText"/>
            </w:pPr>
            <w:r w:rsidRPr="00414033">
              <w:t>Serial 0/0/0 (S0/0/0)</w:t>
            </w:r>
          </w:p>
        </w:tc>
        <w:tc>
          <w:tcPr>
            <w:tcW w:w="2160" w:type="dxa"/>
          </w:tcPr>
          <w:p w14:paraId="35B5DE00" w14:textId="77777777" w:rsidR="006513FB" w:rsidRPr="00414033" w:rsidRDefault="006513FB" w:rsidP="009453F7">
            <w:pPr>
              <w:pStyle w:val="TableText"/>
            </w:pPr>
            <w:r w:rsidRPr="00414033">
              <w:t>Serial 0/0/1 (S0/0/1)</w:t>
            </w:r>
          </w:p>
        </w:tc>
      </w:tr>
      <w:tr w:rsidR="00414033" w:rsidRPr="00414033" w14:paraId="048CBE71" w14:textId="77777777" w:rsidTr="009453F7">
        <w:tc>
          <w:tcPr>
            <w:tcW w:w="1530" w:type="dxa"/>
          </w:tcPr>
          <w:p w14:paraId="6A7CE43D" w14:textId="77777777" w:rsidR="006513FB" w:rsidRPr="00414033" w:rsidRDefault="006513FB" w:rsidP="009453F7">
            <w:pPr>
              <w:pStyle w:val="TableText"/>
            </w:pPr>
            <w:r w:rsidRPr="00414033">
              <w:t>2900</w:t>
            </w:r>
          </w:p>
        </w:tc>
        <w:tc>
          <w:tcPr>
            <w:tcW w:w="2250" w:type="dxa"/>
          </w:tcPr>
          <w:p w14:paraId="544CF477" w14:textId="77777777" w:rsidR="006513FB" w:rsidRPr="00414033" w:rsidRDefault="006513FB" w:rsidP="009453F7">
            <w:pPr>
              <w:pStyle w:val="TableText"/>
            </w:pPr>
            <w:r w:rsidRPr="00414033">
              <w:t>Gigabit Ethernet 0/0 (G0/0)</w:t>
            </w:r>
          </w:p>
        </w:tc>
        <w:tc>
          <w:tcPr>
            <w:tcW w:w="2250" w:type="dxa"/>
          </w:tcPr>
          <w:p w14:paraId="274B602F" w14:textId="77777777" w:rsidR="006513FB" w:rsidRPr="00414033" w:rsidRDefault="006513FB" w:rsidP="009453F7">
            <w:pPr>
              <w:pStyle w:val="TableText"/>
            </w:pPr>
            <w:r w:rsidRPr="00414033">
              <w:t>Gigabit Ethernet 0/1 (G0/1)</w:t>
            </w:r>
          </w:p>
        </w:tc>
        <w:tc>
          <w:tcPr>
            <w:tcW w:w="2070" w:type="dxa"/>
          </w:tcPr>
          <w:p w14:paraId="11B5B495" w14:textId="77777777" w:rsidR="006513FB" w:rsidRPr="00414033" w:rsidRDefault="006513FB" w:rsidP="009453F7">
            <w:pPr>
              <w:pStyle w:val="TableText"/>
            </w:pPr>
            <w:r w:rsidRPr="00414033">
              <w:t>Serial 0/0/0 (S0/0/0)</w:t>
            </w:r>
          </w:p>
        </w:tc>
        <w:tc>
          <w:tcPr>
            <w:tcW w:w="2160" w:type="dxa"/>
          </w:tcPr>
          <w:p w14:paraId="02DD72E0" w14:textId="77777777" w:rsidR="006513FB" w:rsidRPr="00414033" w:rsidRDefault="006513FB" w:rsidP="009453F7">
            <w:pPr>
              <w:pStyle w:val="TableText"/>
            </w:pPr>
            <w:r w:rsidRPr="00414033">
              <w:t>Serial 0/0/1 (S0/0/1)</w:t>
            </w:r>
          </w:p>
        </w:tc>
      </w:tr>
      <w:tr w:rsidR="00414033" w:rsidRPr="00414033" w14:paraId="5E3880FB" w14:textId="77777777" w:rsidTr="009453F7">
        <w:tc>
          <w:tcPr>
            <w:tcW w:w="1530" w:type="dxa"/>
          </w:tcPr>
          <w:p w14:paraId="267297F9" w14:textId="77777777" w:rsidR="00C665A2" w:rsidRPr="00414033" w:rsidRDefault="00C665A2" w:rsidP="009453F7">
            <w:pPr>
              <w:pStyle w:val="TableText"/>
            </w:pPr>
            <w:r w:rsidRPr="00414033">
              <w:t>4221</w:t>
            </w:r>
          </w:p>
        </w:tc>
        <w:tc>
          <w:tcPr>
            <w:tcW w:w="2250" w:type="dxa"/>
          </w:tcPr>
          <w:p w14:paraId="153CE84B" w14:textId="77777777" w:rsidR="00C665A2" w:rsidRPr="00414033" w:rsidRDefault="00C665A2" w:rsidP="009453F7">
            <w:pPr>
              <w:pStyle w:val="TableText"/>
            </w:pPr>
            <w:r w:rsidRPr="00414033">
              <w:t>Gigabit Ethernet 0/0/0 (G0/0/0)</w:t>
            </w:r>
          </w:p>
        </w:tc>
        <w:tc>
          <w:tcPr>
            <w:tcW w:w="2250" w:type="dxa"/>
          </w:tcPr>
          <w:p w14:paraId="5CA83C5B" w14:textId="77777777" w:rsidR="00C665A2" w:rsidRPr="00414033" w:rsidRDefault="00C665A2" w:rsidP="009453F7">
            <w:pPr>
              <w:pStyle w:val="TableText"/>
            </w:pPr>
            <w:r w:rsidRPr="00414033">
              <w:t>Gigabit Ethernet 0/0/1 (G0/0/1)</w:t>
            </w:r>
          </w:p>
        </w:tc>
        <w:tc>
          <w:tcPr>
            <w:tcW w:w="2070" w:type="dxa"/>
          </w:tcPr>
          <w:p w14:paraId="3D204C9B" w14:textId="77777777" w:rsidR="00C665A2" w:rsidRPr="00414033" w:rsidRDefault="00C665A2" w:rsidP="009453F7">
            <w:pPr>
              <w:pStyle w:val="TableText"/>
            </w:pPr>
            <w:r w:rsidRPr="00414033">
              <w:t>Serial 0/1/0 (S0/1/0)</w:t>
            </w:r>
          </w:p>
        </w:tc>
        <w:tc>
          <w:tcPr>
            <w:tcW w:w="2160" w:type="dxa"/>
          </w:tcPr>
          <w:p w14:paraId="1B27BADD" w14:textId="77777777" w:rsidR="00C665A2" w:rsidRPr="00414033" w:rsidRDefault="00C665A2" w:rsidP="00C665A2">
            <w:pPr>
              <w:pStyle w:val="TableText"/>
            </w:pPr>
            <w:r w:rsidRPr="00414033">
              <w:t>Serial 0/1/1 (S0/1/1)</w:t>
            </w:r>
          </w:p>
        </w:tc>
      </w:tr>
      <w:tr w:rsidR="00414033" w:rsidRPr="00414033" w14:paraId="6A4EF286" w14:textId="77777777" w:rsidTr="009453F7">
        <w:tc>
          <w:tcPr>
            <w:tcW w:w="1530" w:type="dxa"/>
          </w:tcPr>
          <w:p w14:paraId="38B90F13" w14:textId="77777777" w:rsidR="00C665A2" w:rsidRPr="00414033" w:rsidRDefault="00C665A2" w:rsidP="00C665A2">
            <w:pPr>
              <w:pStyle w:val="TableText"/>
            </w:pPr>
            <w:r w:rsidRPr="00414033">
              <w:lastRenderedPageBreak/>
              <w:t>4300</w:t>
            </w:r>
          </w:p>
        </w:tc>
        <w:tc>
          <w:tcPr>
            <w:tcW w:w="2250" w:type="dxa"/>
          </w:tcPr>
          <w:p w14:paraId="2E842957" w14:textId="77777777" w:rsidR="00C665A2" w:rsidRPr="00414033" w:rsidRDefault="00C665A2" w:rsidP="00C665A2">
            <w:pPr>
              <w:pStyle w:val="TableText"/>
            </w:pPr>
            <w:r w:rsidRPr="00414033">
              <w:t>Gigabit Ethernet 0/0/0 (G0/0/0)</w:t>
            </w:r>
          </w:p>
        </w:tc>
        <w:tc>
          <w:tcPr>
            <w:tcW w:w="2250" w:type="dxa"/>
          </w:tcPr>
          <w:p w14:paraId="1F32B57D" w14:textId="77777777" w:rsidR="00C665A2" w:rsidRPr="00414033" w:rsidRDefault="00C665A2" w:rsidP="00C665A2">
            <w:pPr>
              <w:pStyle w:val="TableText"/>
            </w:pPr>
            <w:r w:rsidRPr="00414033">
              <w:t>Gigabit Ethernet 0/0/1 (G0/0/1)</w:t>
            </w:r>
          </w:p>
        </w:tc>
        <w:tc>
          <w:tcPr>
            <w:tcW w:w="2070" w:type="dxa"/>
          </w:tcPr>
          <w:p w14:paraId="77694FCD" w14:textId="77777777" w:rsidR="00C665A2" w:rsidRPr="00414033" w:rsidRDefault="00C665A2" w:rsidP="00C665A2">
            <w:pPr>
              <w:pStyle w:val="TableText"/>
            </w:pPr>
            <w:r w:rsidRPr="00414033">
              <w:t>Serial 0/1/0 (S0/1/0)</w:t>
            </w:r>
          </w:p>
        </w:tc>
        <w:tc>
          <w:tcPr>
            <w:tcW w:w="2160" w:type="dxa"/>
          </w:tcPr>
          <w:p w14:paraId="1E27720C" w14:textId="77777777" w:rsidR="00C665A2" w:rsidRPr="00414033" w:rsidRDefault="00C665A2" w:rsidP="00C665A2">
            <w:pPr>
              <w:pStyle w:val="TableText"/>
            </w:pPr>
            <w:r w:rsidRPr="00414033">
              <w:t>Serial 0/1/1 (S0/1/1)</w:t>
            </w:r>
          </w:p>
        </w:tc>
      </w:tr>
    </w:tbl>
    <w:p w14:paraId="71BAF969" w14:textId="77777777" w:rsidR="00603503" w:rsidRPr="00414033" w:rsidRDefault="00603503" w:rsidP="00603503">
      <w:pPr>
        <w:pStyle w:val="BodyText"/>
      </w:pPr>
      <w:r w:rsidRPr="00414033">
        <w:rPr>
          <w:b/>
        </w:rPr>
        <w:t>Note</w:t>
      </w:r>
      <w:r w:rsidRPr="00414033">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2CFF1F37" w14:textId="77777777" w:rsidR="00993CFF" w:rsidRPr="00414033" w:rsidRDefault="00993CFF" w:rsidP="00993CFF">
      <w:pPr>
        <w:pStyle w:val="ConfigWindow"/>
        <w:rPr>
          <w:color w:val="auto"/>
        </w:rPr>
      </w:pPr>
      <w:r w:rsidRPr="00414033">
        <w:rPr>
          <w:color w:val="auto"/>
        </w:rPr>
        <w:t>End of document</w:t>
      </w:r>
    </w:p>
    <w:sectPr w:rsidR="00993CFF" w:rsidRPr="0041403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833B9" w14:textId="77777777" w:rsidR="00AE3695" w:rsidRDefault="00AE3695" w:rsidP="00710659">
      <w:pPr>
        <w:spacing w:after="0" w:line="240" w:lineRule="auto"/>
      </w:pPr>
      <w:r>
        <w:separator/>
      </w:r>
    </w:p>
    <w:p w14:paraId="7D95036A" w14:textId="77777777" w:rsidR="00AE3695" w:rsidRDefault="00AE3695"/>
  </w:endnote>
  <w:endnote w:type="continuationSeparator" w:id="0">
    <w:p w14:paraId="1803F151" w14:textId="77777777" w:rsidR="00AE3695" w:rsidRDefault="00AE3695" w:rsidP="00710659">
      <w:pPr>
        <w:spacing w:after="0" w:line="240" w:lineRule="auto"/>
      </w:pPr>
      <w:r>
        <w:continuationSeparator/>
      </w:r>
    </w:p>
    <w:p w14:paraId="6A4D8099" w14:textId="77777777" w:rsidR="00AE3695" w:rsidRDefault="00AE36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DD7E" w14:textId="77777777" w:rsidR="00D50297" w:rsidRDefault="00D502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11D76" w14:textId="5C09AFFE" w:rsidR="00D50297" w:rsidRPr="00882B63" w:rsidRDefault="00D50297"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8264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C4ED4" w14:textId="2A703538" w:rsidR="00D50297" w:rsidRPr="00882B63" w:rsidRDefault="00D50297"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582645">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410E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410E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D14E" w14:textId="77777777" w:rsidR="00AE3695" w:rsidRDefault="00AE3695" w:rsidP="00710659">
      <w:pPr>
        <w:spacing w:after="0" w:line="240" w:lineRule="auto"/>
      </w:pPr>
      <w:r>
        <w:separator/>
      </w:r>
    </w:p>
    <w:p w14:paraId="24525BE7" w14:textId="77777777" w:rsidR="00AE3695" w:rsidRDefault="00AE3695"/>
  </w:footnote>
  <w:footnote w:type="continuationSeparator" w:id="0">
    <w:p w14:paraId="3C04C801" w14:textId="77777777" w:rsidR="00AE3695" w:rsidRDefault="00AE3695" w:rsidP="00710659">
      <w:pPr>
        <w:spacing w:after="0" w:line="240" w:lineRule="auto"/>
      </w:pPr>
      <w:r>
        <w:continuationSeparator/>
      </w:r>
    </w:p>
    <w:p w14:paraId="1E79ADAD" w14:textId="77777777" w:rsidR="00AE3695" w:rsidRDefault="00AE36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5168" w14:textId="77777777" w:rsidR="00D50297" w:rsidRDefault="00D50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B79606D90ED4BE5BA374C8F3089F088"/>
      </w:placeholder>
      <w:dataBinding w:prefixMappings="xmlns:ns0='http://purl.org/dc/elements/1.1/' xmlns:ns1='http://schemas.openxmlformats.org/package/2006/metadata/core-properties' " w:xpath="/ns1:coreProperties[1]/ns0:title[1]" w:storeItemID="{6C3C8BC8-F283-45AE-878A-BAB7291924A1}"/>
      <w:text/>
    </w:sdtPr>
    <w:sdtContent>
      <w:p w14:paraId="63D41625" w14:textId="77777777" w:rsidR="00D50297" w:rsidRDefault="00D50297" w:rsidP="008402F2">
        <w:pPr>
          <w:pStyle w:val="PageHead"/>
        </w:pPr>
        <w:r>
          <w:t>Lab - Configure Network Devices with SSH</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6BE18" w14:textId="77777777" w:rsidR="00D50297" w:rsidRDefault="00D50297" w:rsidP="006C3FCF">
    <w:pPr>
      <w:ind w:left="-288"/>
    </w:pPr>
    <w:r>
      <w:rPr>
        <w:noProof/>
      </w:rPr>
      <w:drawing>
        <wp:inline distT="0" distB="0" distL="0" distR="0" wp14:anchorId="7D287988" wp14:editId="14CB5B0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B4DE1FA6"/>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5B297D0"/>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25D1DF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097404321">
    <w:abstractNumId w:val="6"/>
  </w:num>
  <w:num w:numId="2" w16cid:durableId="2105609867">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39742162">
    <w:abstractNumId w:val="2"/>
  </w:num>
  <w:num w:numId="4" w16cid:durableId="596251358">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87159179">
    <w:abstractNumId w:val="3"/>
  </w:num>
  <w:num w:numId="6" w16cid:durableId="1272514052">
    <w:abstractNumId w:val="0"/>
  </w:num>
  <w:num w:numId="7" w16cid:durableId="934099394">
    <w:abstractNumId w:val="1"/>
  </w:num>
  <w:num w:numId="8" w16cid:durableId="350496685">
    <w:abstractNumId w:val="4"/>
    <w:lvlOverride w:ilvl="0">
      <w:lvl w:ilvl="0">
        <w:start w:val="1"/>
        <w:numFmt w:val="decimal"/>
        <w:lvlText w:val="Part %1:"/>
        <w:lvlJc w:val="left"/>
        <w:pPr>
          <w:tabs>
            <w:tab w:val="num" w:pos="1152"/>
          </w:tabs>
          <w:ind w:left="1152" w:hanging="792"/>
        </w:pPr>
        <w:rPr>
          <w:rFonts w:hint="default"/>
        </w:rPr>
      </w:lvl>
    </w:lvlOverride>
  </w:num>
  <w:num w:numId="9" w16cid:durableId="419568497">
    <w:abstractNumId w:val="3"/>
  </w:num>
  <w:num w:numId="10" w16cid:durableId="1380124936">
    <w:abstractNumId w:val="5"/>
  </w:num>
  <w:num w:numId="11" w16cid:durableId="627123241">
    <w:abstractNumId w:val="5"/>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A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9EB"/>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F1"/>
    <w:rsid w:val="000F6743"/>
    <w:rsid w:val="001006C2"/>
    <w:rsid w:val="00101BE8"/>
    <w:rsid w:val="00103401"/>
    <w:rsid w:val="00103A44"/>
    <w:rsid w:val="00103D36"/>
    <w:rsid w:val="0010436E"/>
    <w:rsid w:val="00105466"/>
    <w:rsid w:val="00107B2B"/>
    <w:rsid w:val="0011116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1F81"/>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10E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B3164"/>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712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4033"/>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6B4"/>
    <w:rsid w:val="004A4ACD"/>
    <w:rsid w:val="004A506C"/>
    <w:rsid w:val="004A5BC5"/>
    <w:rsid w:val="004B023D"/>
    <w:rsid w:val="004C0909"/>
    <w:rsid w:val="004C3125"/>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1F39"/>
    <w:rsid w:val="00536277"/>
    <w:rsid w:val="00536F43"/>
    <w:rsid w:val="005510BA"/>
    <w:rsid w:val="005538C8"/>
    <w:rsid w:val="00554B4E"/>
    <w:rsid w:val="00556C02"/>
    <w:rsid w:val="00561BB2"/>
    <w:rsid w:val="00563249"/>
    <w:rsid w:val="00570A65"/>
    <w:rsid w:val="00576299"/>
    <w:rsid w:val="005762B1"/>
    <w:rsid w:val="00580456"/>
    <w:rsid w:val="00580E73"/>
    <w:rsid w:val="00582645"/>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5E54"/>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4D6"/>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2B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958"/>
    <w:rsid w:val="00865199"/>
    <w:rsid w:val="00865F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7E5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3CFF"/>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695"/>
    <w:rsid w:val="00AE56C0"/>
    <w:rsid w:val="00AF7ACC"/>
    <w:rsid w:val="00B00914"/>
    <w:rsid w:val="00B02A8E"/>
    <w:rsid w:val="00B052EE"/>
    <w:rsid w:val="00B1081F"/>
    <w:rsid w:val="00B21A49"/>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0297"/>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DB7"/>
    <w:rsid w:val="00E17FA5"/>
    <w:rsid w:val="00E21BFE"/>
    <w:rsid w:val="00E21C88"/>
    <w:rsid w:val="00E223AC"/>
    <w:rsid w:val="00E26930"/>
    <w:rsid w:val="00E27257"/>
    <w:rsid w:val="00E27F4F"/>
    <w:rsid w:val="00E33C65"/>
    <w:rsid w:val="00E449D0"/>
    <w:rsid w:val="00E44A34"/>
    <w:rsid w:val="00E4506A"/>
    <w:rsid w:val="00E53F99"/>
    <w:rsid w:val="00E56510"/>
    <w:rsid w:val="00E57F21"/>
    <w:rsid w:val="00E62EA8"/>
    <w:rsid w:val="00E66980"/>
    <w:rsid w:val="00E67A6E"/>
    <w:rsid w:val="00E70096"/>
    <w:rsid w:val="00E71B43"/>
    <w:rsid w:val="00E81612"/>
    <w:rsid w:val="00E82BD7"/>
    <w:rsid w:val="00E859E3"/>
    <w:rsid w:val="00E87D18"/>
    <w:rsid w:val="00E87D62"/>
    <w:rsid w:val="00E96ED9"/>
    <w:rsid w:val="00E97333"/>
    <w:rsid w:val="00EA486E"/>
    <w:rsid w:val="00EA4FA3"/>
    <w:rsid w:val="00EB001B"/>
    <w:rsid w:val="00EB3082"/>
    <w:rsid w:val="00EB6C33"/>
    <w:rsid w:val="00EB6D05"/>
    <w:rsid w:val="00EC6F62"/>
    <w:rsid w:val="00ED2EA2"/>
    <w:rsid w:val="00ED6019"/>
    <w:rsid w:val="00ED7830"/>
    <w:rsid w:val="00EE2BFF"/>
    <w:rsid w:val="00EE3909"/>
    <w:rsid w:val="00EE6DD1"/>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0E0A6"/>
  <w15:docId w15:val="{5FC60A3A-7B2C-4F7E-A9C2-704247E3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502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50297"/>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A46B4"/>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A46B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0297"/>
    <w:rPr>
      <w:b/>
      <w:bCs/>
      <w:noProof/>
      <w:sz w:val="26"/>
      <w:szCs w:val="26"/>
    </w:rPr>
  </w:style>
  <w:style w:type="character" w:customStyle="1" w:styleId="Heading2Char">
    <w:name w:val="Heading 2 Char"/>
    <w:link w:val="Heading2"/>
    <w:uiPriority w:val="9"/>
    <w:rsid w:val="004A46B4"/>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5F99"/>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A46B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A46B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79606D90ED4BE5BA374C8F3089F088"/>
        <w:category>
          <w:name w:val="General"/>
          <w:gallery w:val="placeholder"/>
        </w:category>
        <w:types>
          <w:type w:val="bbPlcHdr"/>
        </w:types>
        <w:behaviors>
          <w:behavior w:val="content"/>
        </w:behaviors>
        <w:guid w:val="{EDB8EF16-CA35-468C-BFF2-F6C2FE1E7808}"/>
      </w:docPartPr>
      <w:docPartBody>
        <w:p w:rsidR="00B51D11" w:rsidRDefault="002B5DFC">
          <w:pPr>
            <w:pStyle w:val="CB79606D90ED4BE5BA374C8F3089F08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DFC"/>
    <w:rsid w:val="00067E0C"/>
    <w:rsid w:val="002B5DFC"/>
    <w:rsid w:val="00410764"/>
    <w:rsid w:val="004362E9"/>
    <w:rsid w:val="004A770A"/>
    <w:rsid w:val="00B51D11"/>
    <w:rsid w:val="00D9772C"/>
    <w:rsid w:val="00F4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79606D90ED4BE5BA374C8F3089F088">
    <w:name w:val="CB79606D90ED4BE5BA374C8F3089F0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4F33CA-24DE-425D-9EE1-AF3CA80C8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142</TotalTime>
  <Pages>6</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 Configure Network Devices with SSH</vt:lpstr>
    </vt:vector>
  </TitlesOfParts>
  <Company>Cisco Systems, Inc.</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Network Devices with SSH</dc:title>
  <dc:creator>SP</dc:creator>
  <dc:description>2013</dc:description>
  <cp:lastModifiedBy>Nhật Quang NL</cp:lastModifiedBy>
  <cp:revision>9</cp:revision>
  <cp:lastPrinted>2019-10-28T20:39:00Z</cp:lastPrinted>
  <dcterms:created xsi:type="dcterms:W3CDTF">2019-11-27T23:51:00Z</dcterms:created>
  <dcterms:modified xsi:type="dcterms:W3CDTF">2023-07-12T14:32:00Z</dcterms:modified>
</cp:coreProperties>
</file>