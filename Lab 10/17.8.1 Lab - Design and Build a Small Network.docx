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420F" w14:textId="4A842D10" w:rsidR="004D36D7" w:rsidRPr="00E44D0E" w:rsidRDefault="00000000" w:rsidP="0034604E">
      <w:pPr>
        <w:pStyle w:val="Title"/>
        <w:rPr>
          <w:rStyle w:val="LabTitleInstVersred"/>
          <w:b/>
          <w:color w:val="auto"/>
        </w:rPr>
      </w:pPr>
      <w:sdt>
        <w:sdtPr>
          <w:rPr>
            <w:b w:val="0"/>
          </w:rPr>
          <w:alias w:val="Title"/>
          <w:tag w:val=""/>
          <w:id w:val="-487021785"/>
          <w:placeholder>
            <w:docPart w:val="C8E5D5036D184F77B44720DD9CD1F7BE"/>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A2BA8" w:rsidRPr="00E44D0E">
            <w:t>Lab - Design and Build a Small Network</w:t>
          </w:r>
        </w:sdtContent>
      </w:sdt>
      <w:r w:rsidR="004D36D7" w:rsidRPr="00E44D0E">
        <w:t xml:space="preserve"> </w:t>
      </w:r>
    </w:p>
    <w:p w14:paraId="68AB7FB8" w14:textId="77777777" w:rsidR="00C62780" w:rsidRPr="00E44D0E" w:rsidRDefault="00C62780" w:rsidP="00C62780">
      <w:pPr>
        <w:pStyle w:val="Heading1"/>
      </w:pPr>
      <w:r w:rsidRPr="00E44D0E">
        <w:t>Objectives</w:t>
      </w:r>
    </w:p>
    <w:p w14:paraId="164F9FA5" w14:textId="77777777" w:rsidR="00C62780" w:rsidRPr="00E44D0E" w:rsidRDefault="00C62780" w:rsidP="00C62780">
      <w:pPr>
        <w:pStyle w:val="BodyTextL25Bold"/>
        <w:rPr>
          <w:b w:val="0"/>
        </w:rPr>
      </w:pPr>
      <w:r w:rsidRPr="00E44D0E">
        <w:rPr>
          <w:b w:val="0"/>
        </w:rPr>
        <w:t>Explain how a small network of directly connected segments is created, configured, and verified.</w:t>
      </w:r>
    </w:p>
    <w:p w14:paraId="07AC42B4" w14:textId="77777777" w:rsidR="00C62780" w:rsidRPr="00E44D0E" w:rsidRDefault="00C62780" w:rsidP="00C62780">
      <w:pPr>
        <w:pStyle w:val="Heading1"/>
      </w:pPr>
      <w:r w:rsidRPr="00E44D0E">
        <w:t>Background /Scenario</w:t>
      </w:r>
    </w:p>
    <w:p w14:paraId="7687AAFC" w14:textId="77777777" w:rsidR="00C62780" w:rsidRPr="00E44D0E" w:rsidRDefault="00C62780" w:rsidP="00C62780">
      <w:pPr>
        <w:pStyle w:val="BodyTextL25"/>
        <w:rPr>
          <w:b/>
        </w:rPr>
      </w:pPr>
      <w:r w:rsidRPr="00E44D0E">
        <w:rPr>
          <w:b/>
        </w:rPr>
        <w:t>Note</w:t>
      </w:r>
      <w:r w:rsidRPr="00E44D0E">
        <w:t>: This activity is best completed in groups of 2-3 students.</w:t>
      </w:r>
    </w:p>
    <w:p w14:paraId="4DB77D35" w14:textId="77777777" w:rsidR="00C62780" w:rsidRPr="00E44D0E" w:rsidRDefault="00C62780" w:rsidP="00C62780">
      <w:pPr>
        <w:pStyle w:val="BodyTextL25"/>
      </w:pPr>
      <w:r w:rsidRPr="00E44D0E">
        <w:t>Design and build a network from scratch.</w:t>
      </w:r>
    </w:p>
    <w:p w14:paraId="134B373E" w14:textId="77777777" w:rsidR="00C62780" w:rsidRPr="00E44D0E" w:rsidRDefault="00C62780" w:rsidP="00C62780">
      <w:pPr>
        <w:pStyle w:val="Bulletlevel2"/>
        <w:numPr>
          <w:ilvl w:val="0"/>
          <w:numId w:val="10"/>
        </w:numPr>
        <w:spacing w:before="60" w:after="60" w:line="276" w:lineRule="auto"/>
        <w:ind w:left="1080"/>
      </w:pPr>
      <w:r w:rsidRPr="00E44D0E">
        <w:t>Your design must include a minimum of one Cisco 4321 router, two Cisco 2960 switches, and two PCs.</w:t>
      </w:r>
    </w:p>
    <w:p w14:paraId="479308F5" w14:textId="77777777" w:rsidR="00C62780" w:rsidRPr="00E44D0E" w:rsidRDefault="00C62780" w:rsidP="00C62780">
      <w:pPr>
        <w:pStyle w:val="Bulletlevel2"/>
        <w:numPr>
          <w:ilvl w:val="0"/>
          <w:numId w:val="10"/>
        </w:numPr>
        <w:spacing w:before="60" w:after="60" w:line="276" w:lineRule="auto"/>
        <w:ind w:left="1080"/>
      </w:pPr>
      <w:r w:rsidRPr="00E44D0E">
        <w:t>Fully configure the network and use IPv4 or IPv6 (subnetting must be included as a part of your addressing scheme).</w:t>
      </w:r>
    </w:p>
    <w:p w14:paraId="6ECB8B1F" w14:textId="77777777" w:rsidR="00C62780" w:rsidRPr="00E44D0E" w:rsidRDefault="00C62780" w:rsidP="00C62780">
      <w:pPr>
        <w:pStyle w:val="Bulletlevel2"/>
        <w:numPr>
          <w:ilvl w:val="0"/>
          <w:numId w:val="10"/>
        </w:numPr>
        <w:spacing w:before="60" w:after="60" w:line="276" w:lineRule="auto"/>
        <w:ind w:left="1080"/>
      </w:pPr>
      <w:r w:rsidRPr="00E44D0E">
        <w:t>Verify the network using at least five show commands.</w:t>
      </w:r>
    </w:p>
    <w:p w14:paraId="11A52897" w14:textId="77777777" w:rsidR="00C62780" w:rsidRPr="00E44D0E" w:rsidRDefault="00C62780" w:rsidP="00C62780">
      <w:pPr>
        <w:pStyle w:val="Bulletlevel2"/>
        <w:numPr>
          <w:ilvl w:val="0"/>
          <w:numId w:val="10"/>
        </w:numPr>
        <w:spacing w:before="60" w:after="60" w:line="276" w:lineRule="auto"/>
        <w:ind w:left="1080"/>
      </w:pPr>
      <w:r w:rsidRPr="00E44D0E">
        <w:t>Secure the network using SSH, secure passwords and console passwords (minimum).</w:t>
      </w:r>
    </w:p>
    <w:p w14:paraId="0812D3F1" w14:textId="77777777" w:rsidR="00C62780" w:rsidRPr="00E44D0E" w:rsidRDefault="00C62780" w:rsidP="00C62780">
      <w:pPr>
        <w:pStyle w:val="BodyTextL25"/>
      </w:pPr>
      <w:r w:rsidRPr="00E44D0E">
        <w:t>Create a rubric to use for informal peer grading. Present your Capstone Project to the class and be able to answer questions from your peers and Instructor!</w:t>
      </w:r>
    </w:p>
    <w:p w14:paraId="66EAF8DB" w14:textId="77777777" w:rsidR="00C62780" w:rsidRPr="00E44D0E" w:rsidRDefault="00C62780" w:rsidP="00C62780">
      <w:pPr>
        <w:pStyle w:val="Heading1"/>
      </w:pPr>
      <w:r w:rsidRPr="00E44D0E">
        <w:t>Required Resources</w:t>
      </w:r>
    </w:p>
    <w:p w14:paraId="5F59DA8D" w14:textId="77777777" w:rsidR="00C62780" w:rsidRPr="00E44D0E" w:rsidRDefault="00C62780" w:rsidP="00C62780">
      <w:pPr>
        <w:pStyle w:val="Bulletlevel1"/>
        <w:spacing w:before="60" w:after="60" w:line="276" w:lineRule="auto"/>
        <w:rPr>
          <w:bCs/>
        </w:rPr>
      </w:pPr>
      <w:r w:rsidRPr="00E44D0E">
        <w:t>Packet Tracer</w:t>
      </w:r>
    </w:p>
    <w:p w14:paraId="152229C5" w14:textId="77777777" w:rsidR="00C62780" w:rsidRPr="00E44D0E" w:rsidRDefault="00C62780" w:rsidP="00C62780">
      <w:pPr>
        <w:pStyle w:val="Bulletlevel1"/>
        <w:spacing w:before="60" w:after="60" w:line="276" w:lineRule="auto"/>
      </w:pPr>
      <w:r w:rsidRPr="00E44D0E">
        <w:t>Student/group-created rubric for assessment of the assignment</w:t>
      </w:r>
    </w:p>
    <w:p w14:paraId="5AA9162C" w14:textId="77777777" w:rsidR="00C62780" w:rsidRPr="00E44D0E" w:rsidRDefault="00C62780" w:rsidP="00C62780">
      <w:pPr>
        <w:pStyle w:val="Heading1"/>
      </w:pPr>
      <w:r w:rsidRPr="00E44D0E">
        <w:t>Reflection</w:t>
      </w:r>
    </w:p>
    <w:p w14:paraId="23C48B40" w14:textId="77777777" w:rsidR="00C62780" w:rsidRPr="00E44D0E" w:rsidRDefault="00C62780" w:rsidP="00A66123">
      <w:pPr>
        <w:pStyle w:val="ReflectionQ"/>
      </w:pPr>
      <w:r w:rsidRPr="00E44D0E">
        <w:t>What was the most difficult portion of this activity?</w:t>
      </w:r>
    </w:p>
    <w:p w14:paraId="461ED3FE" w14:textId="0E5CC5B3" w:rsidR="00C62780" w:rsidRPr="00E44D0E" w:rsidRDefault="00E44D0E" w:rsidP="000D3590">
      <w:pPr>
        <w:pStyle w:val="AnswerLineL25"/>
        <w:rPr>
          <w:color w:val="auto"/>
        </w:rPr>
      </w:pPr>
      <w:r>
        <w:rPr>
          <w:color w:val="auto"/>
        </w:rPr>
        <w:t>Điều</w:t>
      </w:r>
      <w:r>
        <w:rPr>
          <w:color w:val="auto"/>
          <w:lang w:val="vi-VN"/>
        </w:rPr>
        <w:t xml:space="preserve"> khó khăn nhất trong bài này là làm sao để vận hành một mạng lưới mạng trơn tru và không xảy ra sự cố</w:t>
      </w:r>
      <w:r w:rsidR="00C62780" w:rsidRPr="00E44D0E">
        <w:rPr>
          <w:color w:val="auto"/>
        </w:rPr>
        <w:t>.</w:t>
      </w:r>
    </w:p>
    <w:p w14:paraId="02856804" w14:textId="77777777" w:rsidR="00C62780" w:rsidRPr="00E44D0E" w:rsidRDefault="00C62780" w:rsidP="00A66123">
      <w:pPr>
        <w:pStyle w:val="ReflectionQ"/>
      </w:pPr>
      <w:r w:rsidRPr="00E44D0E">
        <w:t>Why do you think network documentation is so important to this activity and in the real world?</w:t>
      </w:r>
    </w:p>
    <w:p w14:paraId="0C4393E3" w14:textId="7CF97AAD" w:rsidR="00E44D0E" w:rsidRPr="00E44D0E" w:rsidRDefault="00E44D0E" w:rsidP="00E44D0E">
      <w:pPr>
        <w:pStyle w:val="AnswerLineL25"/>
        <w:spacing w:before="1200" w:after="1200"/>
        <w:rPr>
          <w:color w:val="auto"/>
          <w:lang w:val="vi-VN"/>
        </w:rPr>
      </w:pPr>
      <w:r>
        <w:rPr>
          <w:color w:val="auto"/>
        </w:rPr>
        <w:t>Tài</w:t>
      </w:r>
      <w:r>
        <w:rPr>
          <w:color w:val="auto"/>
          <w:lang w:val="vi-VN"/>
        </w:rPr>
        <w:t xml:space="preserve"> liệu mạng rất quan trọng để quản lý hệ thống mạng máy tính. Nếu không có tài liệu mạng thì việc tạo lại một hệ thống liên kết mạng, kiểm tra mạng bao gồm địa chỉ vật lý, tốc độ truyền tải trở nên khó khăn và đòi hỏi một khoảng thời gian. Tài liệu mạng có thể lưu trữ sơ đồ địa chỉ vật lý cho bộ định tuyến, bộ chuyển mạch.</w:t>
      </w:r>
    </w:p>
    <w:p w14:paraId="33D8E627" w14:textId="7C122E2E" w:rsidR="00C62780" w:rsidRPr="00E44D0E" w:rsidRDefault="00F06406" w:rsidP="00F06406">
      <w:pPr>
        <w:pStyle w:val="ConfigWindow"/>
        <w:rPr>
          <w:color w:val="auto"/>
          <w:lang w:val="vi-VN"/>
        </w:rPr>
      </w:pPr>
      <w:r w:rsidRPr="00E44D0E">
        <w:rPr>
          <w:color w:val="auto"/>
          <w:lang w:val="vi-VN"/>
        </w:rPr>
        <w:t>End of document</w:t>
      </w:r>
    </w:p>
    <w:sectPr w:rsidR="00C62780" w:rsidRPr="00E44D0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5759D" w14:textId="77777777" w:rsidR="00C80BB6" w:rsidRDefault="00C80BB6" w:rsidP="00710659">
      <w:pPr>
        <w:spacing w:after="0" w:line="240" w:lineRule="auto"/>
      </w:pPr>
      <w:r>
        <w:separator/>
      </w:r>
    </w:p>
    <w:p w14:paraId="3C1DE1A6" w14:textId="77777777" w:rsidR="00C80BB6" w:rsidRDefault="00C80BB6"/>
  </w:endnote>
  <w:endnote w:type="continuationSeparator" w:id="0">
    <w:p w14:paraId="345A0814" w14:textId="77777777" w:rsidR="00C80BB6" w:rsidRDefault="00C80BB6" w:rsidP="00710659">
      <w:pPr>
        <w:spacing w:after="0" w:line="240" w:lineRule="auto"/>
      </w:pPr>
      <w:r>
        <w:continuationSeparator/>
      </w:r>
    </w:p>
    <w:p w14:paraId="7CF4B45D" w14:textId="77777777" w:rsidR="00C80BB6" w:rsidRDefault="00C80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06B4" w14:textId="77777777" w:rsidR="00832B75" w:rsidRDefault="00832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35C1" w14:textId="5D0AB44C" w:rsidR="00832B75" w:rsidRPr="00882B63" w:rsidRDefault="00832B7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9112A">
          <w:t>2013</w:t>
        </w:r>
      </w:sdtContent>
    </w:sdt>
    <w:r>
      <w:t xml:space="preserve"> - </w:t>
    </w:r>
    <w:r>
      <w:fldChar w:fldCharType="begin"/>
    </w:r>
    <w:r>
      <w:instrText xml:space="preserve"> SAVEDATE  \@ "yyyy"  \* MERGEFORMAT </w:instrText>
    </w:r>
    <w:r>
      <w:fldChar w:fldCharType="separate"/>
    </w:r>
    <w:r w:rsidR="00E44D0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1D26" w14:textId="3F04D05A" w:rsidR="00832B75" w:rsidRPr="00882B63" w:rsidRDefault="00832B7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9112A">
          <w:t>2013</w:t>
        </w:r>
      </w:sdtContent>
    </w:sdt>
    <w:r>
      <w:t xml:space="preserve"> - </w:t>
    </w:r>
    <w:r>
      <w:fldChar w:fldCharType="begin"/>
    </w:r>
    <w:r>
      <w:instrText xml:space="preserve"> SAVEDATE  \@ "yyyy"  \* MERGEFORMAT </w:instrText>
    </w:r>
    <w:r>
      <w:fldChar w:fldCharType="separate"/>
    </w:r>
    <w:r w:rsidR="00E44D0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25C8" w14:textId="77777777" w:rsidR="00C80BB6" w:rsidRDefault="00C80BB6" w:rsidP="00710659">
      <w:pPr>
        <w:spacing w:after="0" w:line="240" w:lineRule="auto"/>
      </w:pPr>
      <w:r>
        <w:separator/>
      </w:r>
    </w:p>
    <w:p w14:paraId="414E636A" w14:textId="77777777" w:rsidR="00C80BB6" w:rsidRDefault="00C80BB6"/>
  </w:footnote>
  <w:footnote w:type="continuationSeparator" w:id="0">
    <w:p w14:paraId="3C098403" w14:textId="77777777" w:rsidR="00C80BB6" w:rsidRDefault="00C80BB6" w:rsidP="00710659">
      <w:pPr>
        <w:spacing w:after="0" w:line="240" w:lineRule="auto"/>
      </w:pPr>
      <w:r>
        <w:continuationSeparator/>
      </w:r>
    </w:p>
    <w:p w14:paraId="541A3B88" w14:textId="77777777" w:rsidR="00C80BB6" w:rsidRDefault="00C80B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F358" w14:textId="77777777" w:rsidR="00832B75" w:rsidRDefault="00832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8E5D5036D184F77B44720DD9CD1F7BE"/>
      </w:placeholder>
      <w:dataBinding w:prefixMappings="xmlns:ns0='http://purl.org/dc/elements/1.1/' xmlns:ns1='http://schemas.openxmlformats.org/package/2006/metadata/core-properties' " w:xpath="/ns1:coreProperties[1]/ns0:title[1]" w:storeItemID="{6C3C8BC8-F283-45AE-878A-BAB7291924A1}"/>
      <w:text/>
    </w:sdtPr>
    <w:sdtContent>
      <w:p w14:paraId="47CECEE8" w14:textId="503C2A5E" w:rsidR="00832B75" w:rsidRDefault="00832B75" w:rsidP="008402F2">
        <w:pPr>
          <w:pStyle w:val="PageHead"/>
        </w:pPr>
        <w:r>
          <w:t>Lab - Design and Build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5117" w14:textId="77777777" w:rsidR="00832B75" w:rsidRDefault="00832B75" w:rsidP="006C3FCF">
    <w:pPr>
      <w:ind w:left="-288"/>
    </w:pPr>
    <w:r>
      <w:rPr>
        <w:noProof/>
      </w:rPr>
      <w:drawing>
        <wp:inline distT="0" distB="0" distL="0" distR="0" wp14:anchorId="56CC7526" wp14:editId="7CB70B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3A146FE"/>
    <w:multiLevelType w:val="hybridMultilevel"/>
    <w:tmpl w:val="8C74A836"/>
    <w:lvl w:ilvl="0" w:tplc="729086C4">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C9D6926"/>
    <w:multiLevelType w:val="hybridMultilevel"/>
    <w:tmpl w:val="32400E26"/>
    <w:lvl w:ilvl="0" w:tplc="58E0FF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42231">
    <w:abstractNumId w:val="6"/>
  </w:num>
  <w:num w:numId="2" w16cid:durableId="1769691870">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79264715">
    <w:abstractNumId w:val="2"/>
  </w:num>
  <w:num w:numId="4" w16cid:durableId="1973948887">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70619997">
    <w:abstractNumId w:val="3"/>
  </w:num>
  <w:num w:numId="6" w16cid:durableId="1038775870">
    <w:abstractNumId w:val="0"/>
  </w:num>
  <w:num w:numId="7" w16cid:durableId="1343626416">
    <w:abstractNumId w:val="1"/>
  </w:num>
  <w:num w:numId="8" w16cid:durableId="1860118887">
    <w:abstractNumId w:val="4"/>
    <w:lvlOverride w:ilvl="0">
      <w:lvl w:ilvl="0">
        <w:start w:val="1"/>
        <w:numFmt w:val="decimal"/>
        <w:lvlText w:val="Part %1:"/>
        <w:lvlJc w:val="left"/>
        <w:pPr>
          <w:tabs>
            <w:tab w:val="num" w:pos="1152"/>
          </w:tabs>
          <w:ind w:left="1152" w:hanging="792"/>
        </w:pPr>
        <w:rPr>
          <w:rFonts w:hint="default"/>
        </w:rPr>
      </w:lvl>
    </w:lvlOverride>
  </w:num>
  <w:num w:numId="9" w16cid:durableId="1325478180">
    <w:abstractNumId w:val="3"/>
    <w:lvlOverride w:ilvl="0"/>
  </w:num>
  <w:num w:numId="10" w16cid:durableId="430205509">
    <w:abstractNumId w:val="5"/>
  </w:num>
  <w:num w:numId="11" w16cid:durableId="200789688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0E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590"/>
    <w:rsid w:val="000D55B4"/>
    <w:rsid w:val="000D5E1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24B"/>
    <w:rsid w:val="001C5998"/>
    <w:rsid w:val="001C7C3B"/>
    <w:rsid w:val="001D5B6F"/>
    <w:rsid w:val="001E0AB8"/>
    <w:rsid w:val="001E38E0"/>
    <w:rsid w:val="001E4E72"/>
    <w:rsid w:val="001E62B3"/>
    <w:rsid w:val="001E6424"/>
    <w:rsid w:val="001F0171"/>
    <w:rsid w:val="001F0322"/>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A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04E"/>
    <w:rsid w:val="00346D17"/>
    <w:rsid w:val="00347972"/>
    <w:rsid w:val="0035469B"/>
    <w:rsid w:val="003559CC"/>
    <w:rsid w:val="00355D4B"/>
    <w:rsid w:val="003569D7"/>
    <w:rsid w:val="003608AC"/>
    <w:rsid w:val="00362710"/>
    <w:rsid w:val="00363A23"/>
    <w:rsid w:val="0036440C"/>
    <w:rsid w:val="0036465A"/>
    <w:rsid w:val="0037679D"/>
    <w:rsid w:val="00390C38"/>
    <w:rsid w:val="00392748"/>
    <w:rsid w:val="00392C65"/>
    <w:rsid w:val="00392ED5"/>
    <w:rsid w:val="003A19DC"/>
    <w:rsid w:val="003A1B45"/>
    <w:rsid w:val="003A220C"/>
    <w:rsid w:val="003A6F3B"/>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7B26"/>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0E7"/>
    <w:rsid w:val="006034CB"/>
    <w:rsid w:val="00603503"/>
    <w:rsid w:val="00603C52"/>
    <w:rsid w:val="006131CE"/>
    <w:rsid w:val="0061336B"/>
    <w:rsid w:val="006173C8"/>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B7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034"/>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047"/>
    <w:rsid w:val="009B5747"/>
    <w:rsid w:val="009C0B81"/>
    <w:rsid w:val="009C3182"/>
    <w:rsid w:val="009D2C27"/>
    <w:rsid w:val="009D503E"/>
    <w:rsid w:val="009E2309"/>
    <w:rsid w:val="009E422F"/>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123"/>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3D6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112A"/>
    <w:rsid w:val="00B97278"/>
    <w:rsid w:val="00B97943"/>
    <w:rsid w:val="00BA1D0B"/>
    <w:rsid w:val="00BA2B50"/>
    <w:rsid w:val="00BA6639"/>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837"/>
    <w:rsid w:val="00C44DB7"/>
    <w:rsid w:val="00C4510A"/>
    <w:rsid w:val="00C47F2E"/>
    <w:rsid w:val="00C52BA6"/>
    <w:rsid w:val="00C57A1A"/>
    <w:rsid w:val="00C60BBD"/>
    <w:rsid w:val="00C6258F"/>
    <w:rsid w:val="00C62780"/>
    <w:rsid w:val="00C62C41"/>
    <w:rsid w:val="00C63DF6"/>
    <w:rsid w:val="00C63E58"/>
    <w:rsid w:val="00C6495E"/>
    <w:rsid w:val="00C665A2"/>
    <w:rsid w:val="00C670EE"/>
    <w:rsid w:val="00C67E3B"/>
    <w:rsid w:val="00C71F4C"/>
    <w:rsid w:val="00C73E03"/>
    <w:rsid w:val="00C77B29"/>
    <w:rsid w:val="00C80BB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EB7"/>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D7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8E5"/>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0E"/>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320"/>
    <w:rsid w:val="00F01714"/>
    <w:rsid w:val="00F0258F"/>
    <w:rsid w:val="00F02D06"/>
    <w:rsid w:val="00F056E5"/>
    <w:rsid w:val="00F06406"/>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03A5E"/>
  <w15:docId w15:val="{7C64E95D-2FE9-438B-8ADB-6C35B983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A663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064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8B7034"/>
    <w:pPr>
      <w:spacing w:before="0" w:after="0"/>
      <w:ind w:left="36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E5D5036D184F77B44720DD9CD1F7BE"/>
        <w:category>
          <w:name w:val="General"/>
          <w:gallery w:val="placeholder"/>
        </w:category>
        <w:types>
          <w:type w:val="bbPlcHdr"/>
        </w:types>
        <w:behaviors>
          <w:behavior w:val="content"/>
        </w:behaviors>
        <w:guid w:val="{E472F984-5137-4631-B805-BE61EE55131B}"/>
      </w:docPartPr>
      <w:docPartBody>
        <w:p w:rsidR="00381A26" w:rsidRDefault="00DB32ED">
          <w:pPr>
            <w:pStyle w:val="C8E5D5036D184F77B44720DD9CD1F7B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2ED"/>
    <w:rsid w:val="00381A26"/>
    <w:rsid w:val="00397764"/>
    <w:rsid w:val="003E2CBA"/>
    <w:rsid w:val="008C03F7"/>
    <w:rsid w:val="008D560B"/>
    <w:rsid w:val="009B4EDB"/>
    <w:rsid w:val="009B70A4"/>
    <w:rsid w:val="00B703F3"/>
    <w:rsid w:val="00DB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E5D5036D184F77B44720DD9CD1F7BE">
    <w:name w:val="C8E5D5036D184F77B44720DD9CD1F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BD6D84-7C83-48F2-8395-88808164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Lab - Design and Build a Small Network</vt:lpstr>
    </vt:vector>
  </TitlesOfParts>
  <Company>Cisco Systems, Inc.</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Build a Small Network</dc:title>
  <dc:creator>SP</dc:creator>
  <dc:description>2013</dc:description>
  <cp:lastModifiedBy>Nhật Quang NL</cp:lastModifiedBy>
  <cp:revision>6</cp:revision>
  <cp:lastPrinted>2019-12-03T19:26:00Z</cp:lastPrinted>
  <dcterms:created xsi:type="dcterms:W3CDTF">2019-12-02T20:37:00Z</dcterms:created>
  <dcterms:modified xsi:type="dcterms:W3CDTF">2023-07-19T15:38:00Z</dcterms:modified>
</cp:coreProperties>
</file>