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0D42BD" w:rsidRDefault="00000000" w:rsidP="00C547A4">
      <w:pPr>
        <w:pStyle w:val="Title"/>
        <w:rPr>
          <w:rStyle w:val="LabTitleInstVersred"/>
          <w:b/>
          <w:color w:val="auto"/>
        </w:rPr>
      </w:pPr>
      <w:sdt>
        <w:sdtPr>
          <w:rPr>
            <w:b w:val="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D05AC" w:rsidRPr="000D42BD">
            <w:t>Lab - Design and Implement a VLSM Addressing Scheme</w:t>
          </w:r>
        </w:sdtContent>
      </w:sdt>
      <w:r w:rsidR="004D36D7" w:rsidRPr="000D42BD">
        <w:t xml:space="preserve"> </w:t>
      </w:r>
    </w:p>
    <w:p w14:paraId="6256F56B" w14:textId="77777777" w:rsidR="00C547A4" w:rsidRPr="000D42BD" w:rsidRDefault="00C547A4" w:rsidP="00C547A4">
      <w:pPr>
        <w:pStyle w:val="Heading1"/>
      </w:pPr>
      <w:r w:rsidRPr="000D42BD">
        <w:t>Topology</w:t>
      </w:r>
    </w:p>
    <w:p w14:paraId="562E996D" w14:textId="38E9345F" w:rsidR="00763A80" w:rsidRPr="000D42BD" w:rsidRDefault="00B66E95" w:rsidP="00C547A4">
      <w:pPr>
        <w:pStyle w:val="Visual"/>
      </w:pPr>
      <w:r w:rsidRPr="000D42BD">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0D42BD" w:rsidRDefault="00C547A4" w:rsidP="00C547A4">
      <w:pPr>
        <w:pStyle w:val="Heading1"/>
      </w:pPr>
      <w:r w:rsidRPr="000D42BD">
        <w:t>Objectives</w:t>
      </w:r>
    </w:p>
    <w:p w14:paraId="4C7ABCCE" w14:textId="77777777" w:rsidR="00C547A4" w:rsidRPr="000D42BD" w:rsidRDefault="00C547A4" w:rsidP="00C547A4">
      <w:pPr>
        <w:pStyle w:val="BodyTextL25Bold"/>
      </w:pPr>
      <w:r w:rsidRPr="000D42BD">
        <w:t>Part 1: Examine Network Requirements</w:t>
      </w:r>
    </w:p>
    <w:p w14:paraId="1BAA0AF9" w14:textId="77777777" w:rsidR="00C547A4" w:rsidRPr="000D42BD" w:rsidRDefault="00C547A4" w:rsidP="00C547A4">
      <w:pPr>
        <w:pStyle w:val="BodyTextL25Bold"/>
      </w:pPr>
      <w:r w:rsidRPr="000D42BD">
        <w:t>Part 2: Design the VLSM Address Scheme</w:t>
      </w:r>
    </w:p>
    <w:p w14:paraId="6573A7A7" w14:textId="77777777" w:rsidR="00C547A4" w:rsidRPr="000D42BD" w:rsidRDefault="00C547A4" w:rsidP="00C547A4">
      <w:pPr>
        <w:pStyle w:val="BodyTextL25Bold"/>
      </w:pPr>
      <w:r w:rsidRPr="000D42BD">
        <w:t>Part 3: Cable and Configure the IPv4 Network</w:t>
      </w:r>
    </w:p>
    <w:p w14:paraId="20F3B086" w14:textId="77777777" w:rsidR="00C547A4" w:rsidRPr="000D42BD" w:rsidRDefault="00C547A4" w:rsidP="00C547A4">
      <w:pPr>
        <w:pStyle w:val="Heading1"/>
      </w:pPr>
      <w:r w:rsidRPr="000D42BD">
        <w:t>Background / Scenario</w:t>
      </w:r>
    </w:p>
    <w:p w14:paraId="3FC7CC03" w14:textId="77777777" w:rsidR="00C547A4" w:rsidRPr="000D42BD" w:rsidRDefault="00C547A4" w:rsidP="00C547A4">
      <w:pPr>
        <w:pStyle w:val="BodyTextL25"/>
      </w:pPr>
      <w:r w:rsidRPr="000D42BD">
        <w:t>Variable Length Subnet Mask (VLSM) was designed to avoid wasting IP addresses. With VLSM, a network is subnetted and then re-subnetted. This process can be repeated multiple times to create subnets of various sizes based on the number of hosts required in each subnet. Effective use of VLSM requires address planning.</w:t>
      </w:r>
    </w:p>
    <w:p w14:paraId="6EEA65EE" w14:textId="77777777" w:rsidR="00C547A4" w:rsidRPr="000D42BD" w:rsidRDefault="00C547A4" w:rsidP="00C547A4">
      <w:pPr>
        <w:pStyle w:val="BodyTextL25"/>
      </w:pPr>
      <w:r w:rsidRPr="000D42BD">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Pr="000D42BD" w:rsidRDefault="00B66E95" w:rsidP="00B66E95">
      <w:pPr>
        <w:pStyle w:val="BodyTextL25"/>
        <w:rPr>
          <w:rFonts w:eastAsia="Arial"/>
        </w:rPr>
      </w:pPr>
      <w:r w:rsidRPr="000D42BD">
        <w:rPr>
          <w:rFonts w:eastAsia="Arial"/>
          <w:b/>
        </w:rPr>
        <w:t>Note</w:t>
      </w:r>
      <w:r w:rsidRPr="000D42BD">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2FEA1A44" w14:textId="77777777" w:rsidR="00C547A4" w:rsidRPr="000D42BD" w:rsidRDefault="00C547A4" w:rsidP="00C547A4">
      <w:pPr>
        <w:pStyle w:val="BodyTextL25"/>
      </w:pPr>
      <w:r w:rsidRPr="000D42BD">
        <w:rPr>
          <w:b/>
        </w:rPr>
        <w:t>Note</w:t>
      </w:r>
      <w:r w:rsidRPr="000D42BD">
        <w:t>: Make sure that the routers have been erased and have no startup configurations. If you are unsure, contact your instructor.</w:t>
      </w:r>
    </w:p>
    <w:p w14:paraId="27D00D7E" w14:textId="77777777" w:rsidR="00C547A4" w:rsidRPr="000D42BD" w:rsidRDefault="00C547A4" w:rsidP="00C547A4">
      <w:pPr>
        <w:pStyle w:val="Heading1"/>
      </w:pPr>
      <w:r w:rsidRPr="000D42BD">
        <w:t>Required Resources</w:t>
      </w:r>
    </w:p>
    <w:p w14:paraId="6DAE5AFF" w14:textId="672E5104" w:rsidR="00B66E95" w:rsidRPr="000D42BD" w:rsidRDefault="00B66E95" w:rsidP="00B66E95">
      <w:pPr>
        <w:pStyle w:val="Bulletlevel1"/>
      </w:pPr>
      <w:r w:rsidRPr="000D42BD">
        <w:t>2 Routers (Cisco 4221 with Cisco IOS XE Release 16.9.4 universal image or comparable)</w:t>
      </w:r>
    </w:p>
    <w:p w14:paraId="54E5E65E" w14:textId="77777777" w:rsidR="00B66E95" w:rsidRPr="000D42BD" w:rsidRDefault="00B66E95" w:rsidP="00B66E95">
      <w:pPr>
        <w:pStyle w:val="Bulletlevel1"/>
      </w:pPr>
      <w:r w:rsidRPr="000D42BD">
        <w:t>2 Switches (Cisco 2960 with Cisco IOS Release 15.2(2) lanbasek9 image or comparable)</w:t>
      </w:r>
    </w:p>
    <w:p w14:paraId="12C37633" w14:textId="0D8F108C" w:rsidR="00B66E95" w:rsidRPr="000D42BD" w:rsidRDefault="00B66E95" w:rsidP="00B66E95">
      <w:pPr>
        <w:pStyle w:val="Bulletlevel1"/>
      </w:pPr>
      <w:r w:rsidRPr="000D42BD">
        <w:t>1 PCs (Windows with terminal emulation program, such as Tera Term)</w:t>
      </w:r>
    </w:p>
    <w:p w14:paraId="6F9A3208" w14:textId="77777777" w:rsidR="00B66E95" w:rsidRPr="000D42BD" w:rsidRDefault="00B66E95" w:rsidP="00B66E95">
      <w:pPr>
        <w:pStyle w:val="Bulletlevel1"/>
      </w:pPr>
      <w:r w:rsidRPr="000D42BD">
        <w:t>Console cables to configure the Cisco IOS devices via the console ports</w:t>
      </w:r>
    </w:p>
    <w:p w14:paraId="097E3CE5" w14:textId="77777777" w:rsidR="00B66E95" w:rsidRPr="000D42BD" w:rsidRDefault="00B66E95" w:rsidP="00B66E95">
      <w:pPr>
        <w:pStyle w:val="Bulletlevel1"/>
      </w:pPr>
      <w:r w:rsidRPr="000D42BD">
        <w:t>Ethernet and serial cables as shown in the topology</w:t>
      </w:r>
    </w:p>
    <w:p w14:paraId="3A4B7C31" w14:textId="5DE60F94" w:rsidR="00B66E95" w:rsidRPr="000D42BD" w:rsidRDefault="00B66E95" w:rsidP="00B66E95">
      <w:pPr>
        <w:pStyle w:val="Bulletlevel1"/>
        <w:spacing w:before="60" w:after="60" w:line="276" w:lineRule="auto"/>
      </w:pPr>
      <w:r w:rsidRPr="000D42BD">
        <w:lastRenderedPageBreak/>
        <w:t>Windows Calculator (optional)</w:t>
      </w:r>
    </w:p>
    <w:p w14:paraId="1257B979" w14:textId="2F9E639F" w:rsidR="001C04B5" w:rsidRPr="000D42BD" w:rsidRDefault="001C04B5" w:rsidP="001C04B5">
      <w:pPr>
        <w:pStyle w:val="Heading1"/>
      </w:pPr>
      <w:r w:rsidRPr="000D42BD">
        <w:t>Instructions</w:t>
      </w:r>
    </w:p>
    <w:p w14:paraId="6D43B507" w14:textId="1C4EB3E3" w:rsidR="00C547A4" w:rsidRPr="000D42BD" w:rsidRDefault="00C547A4" w:rsidP="00C547A4">
      <w:pPr>
        <w:pStyle w:val="Heading2"/>
      </w:pPr>
      <w:r w:rsidRPr="000D42BD">
        <w:t>Examine Network Requirements</w:t>
      </w:r>
    </w:p>
    <w:p w14:paraId="5984B4DE" w14:textId="77777777" w:rsidR="00C547A4" w:rsidRPr="000D42BD" w:rsidRDefault="00C547A4" w:rsidP="00C547A4">
      <w:pPr>
        <w:pStyle w:val="BodyTextL25"/>
      </w:pPr>
      <w:r w:rsidRPr="000D42BD">
        <w:t>In Part 1, you will examine the network requirements to develop a VLSM address scheme for the network displayed in the topology diagram using the 192.168.33.128/25 network address.</w:t>
      </w:r>
    </w:p>
    <w:p w14:paraId="531B9512" w14:textId="77777777" w:rsidR="00C547A4" w:rsidRPr="000D42BD" w:rsidRDefault="00C547A4" w:rsidP="00C547A4">
      <w:pPr>
        <w:pStyle w:val="BodyTextL25"/>
      </w:pPr>
      <w:r w:rsidRPr="000D42BD">
        <w:rPr>
          <w:b/>
        </w:rPr>
        <w:t>Note</w:t>
      </w:r>
      <w:r w:rsidRPr="000D42BD">
        <w:t>: You can use the Windows Calculator application and search the internet for an IP subnet calculator to help with your calculations.</w:t>
      </w:r>
    </w:p>
    <w:p w14:paraId="6432A702" w14:textId="45991F25" w:rsidR="00C547A4" w:rsidRPr="000D42BD" w:rsidRDefault="00C547A4" w:rsidP="001C04B5">
      <w:pPr>
        <w:pStyle w:val="Heading3"/>
      </w:pPr>
      <w:r w:rsidRPr="000D42BD">
        <w:t>Determine how many host addresses and subnets are available.</w:t>
      </w:r>
    </w:p>
    <w:p w14:paraId="1E4C9A32" w14:textId="630DDD52" w:rsidR="001C04B5" w:rsidRPr="000D42BD" w:rsidRDefault="001C04B5" w:rsidP="001C04B5">
      <w:pPr>
        <w:pStyle w:val="Heading4"/>
        <w:rPr>
          <w:color w:val="auto"/>
        </w:rPr>
      </w:pPr>
      <w:r w:rsidRPr="000D42BD">
        <w:rPr>
          <w:color w:val="auto"/>
        </w:rPr>
        <w:t>Questions:</w:t>
      </w:r>
    </w:p>
    <w:p w14:paraId="7EB08E2E" w14:textId="0524BEB0" w:rsidR="001C04B5" w:rsidRPr="000D42BD" w:rsidRDefault="00C547A4" w:rsidP="001C04B5">
      <w:pPr>
        <w:pStyle w:val="BodyTextL25"/>
        <w:spacing w:before="0"/>
      </w:pPr>
      <w:r w:rsidRPr="000D42BD">
        <w:t>How many host addresses are available in a /25 network?</w:t>
      </w:r>
    </w:p>
    <w:p w14:paraId="4DDFD5D2" w14:textId="26AC63A7" w:rsidR="001C04B5" w:rsidRPr="000D42BD" w:rsidRDefault="000D42BD" w:rsidP="001C04B5">
      <w:pPr>
        <w:pStyle w:val="AnswerLineL25"/>
        <w:rPr>
          <w:color w:val="auto"/>
        </w:rPr>
      </w:pPr>
      <w:r>
        <w:rPr>
          <w:color w:val="auto"/>
        </w:rPr>
        <w:t>126</w:t>
      </w:r>
      <w:r>
        <w:rPr>
          <w:color w:val="auto"/>
          <w:lang w:val="vi-VN"/>
        </w:rPr>
        <w:t xml:space="preserve"> địa chỉ máy chủ</w:t>
      </w:r>
      <w:r w:rsidR="001C04B5" w:rsidRPr="000D42BD">
        <w:rPr>
          <w:color w:val="auto"/>
        </w:rPr>
        <w:t>.</w:t>
      </w:r>
    </w:p>
    <w:p w14:paraId="2043CCDE" w14:textId="77777777" w:rsidR="001C04B5" w:rsidRPr="000D42BD" w:rsidRDefault="00C547A4" w:rsidP="00C547A4">
      <w:pPr>
        <w:pStyle w:val="BodyTextL25"/>
      </w:pPr>
      <w:r w:rsidRPr="000D42BD">
        <w:t>What is the total number of host addresses needed in the topology diagram?</w:t>
      </w:r>
    </w:p>
    <w:p w14:paraId="3A1ACB05" w14:textId="55C57B57" w:rsidR="001C04B5" w:rsidRPr="000D42BD" w:rsidRDefault="000D42BD" w:rsidP="001C04B5">
      <w:pPr>
        <w:pStyle w:val="AnswerLineL25"/>
        <w:rPr>
          <w:color w:val="auto"/>
        </w:rPr>
      </w:pPr>
      <w:r>
        <w:rPr>
          <w:color w:val="auto"/>
        </w:rPr>
        <w:t>80</w:t>
      </w:r>
      <w:r w:rsidR="001C04B5" w:rsidRPr="000D42BD">
        <w:rPr>
          <w:color w:val="auto"/>
        </w:rPr>
        <w:t>.</w:t>
      </w:r>
    </w:p>
    <w:p w14:paraId="3D8F4511" w14:textId="77777777" w:rsidR="001C04B5" w:rsidRPr="000D42BD" w:rsidRDefault="00C547A4" w:rsidP="00C547A4">
      <w:pPr>
        <w:pStyle w:val="BodyTextL25"/>
      </w:pPr>
      <w:r w:rsidRPr="000D42BD">
        <w:t>How many subnets are needed in the network topology?</w:t>
      </w:r>
    </w:p>
    <w:p w14:paraId="677058E1" w14:textId="2FC3263E" w:rsidR="001C04B5" w:rsidRPr="000D42BD" w:rsidRDefault="000D42BD" w:rsidP="001C04B5">
      <w:pPr>
        <w:pStyle w:val="AnswerLineL25"/>
        <w:rPr>
          <w:color w:val="auto"/>
        </w:rPr>
      </w:pPr>
      <w:r>
        <w:rPr>
          <w:color w:val="auto"/>
        </w:rPr>
        <w:t>6</w:t>
      </w:r>
      <w:r w:rsidR="001C04B5" w:rsidRPr="000D42BD">
        <w:rPr>
          <w:color w:val="auto"/>
        </w:rPr>
        <w:t>.</w:t>
      </w:r>
    </w:p>
    <w:p w14:paraId="12AE5F87" w14:textId="4F534C2D" w:rsidR="00C547A4" w:rsidRPr="000D42BD" w:rsidRDefault="00C547A4" w:rsidP="001C04B5">
      <w:pPr>
        <w:pStyle w:val="Heading3"/>
      </w:pPr>
      <w:r w:rsidRPr="000D42BD">
        <w:t>Determine the largest subnet.</w:t>
      </w:r>
    </w:p>
    <w:p w14:paraId="499E4CB0" w14:textId="21C58034" w:rsidR="001C04B5" w:rsidRPr="000D42BD" w:rsidRDefault="001C04B5" w:rsidP="001C04B5">
      <w:pPr>
        <w:pStyle w:val="Heading4"/>
        <w:rPr>
          <w:color w:val="auto"/>
        </w:rPr>
      </w:pPr>
      <w:r w:rsidRPr="000D42BD">
        <w:rPr>
          <w:color w:val="auto"/>
        </w:rPr>
        <w:t>Questions:</w:t>
      </w:r>
    </w:p>
    <w:p w14:paraId="7B5F8BC0" w14:textId="77777777" w:rsidR="001C04B5" w:rsidRPr="000D42BD" w:rsidRDefault="00C547A4" w:rsidP="001C04B5">
      <w:pPr>
        <w:pStyle w:val="BodyTextL25"/>
        <w:spacing w:before="0"/>
      </w:pPr>
      <w:r w:rsidRPr="000D42BD">
        <w:t>What is the subnet description (e.g. BR1 LAN or BR1-BR2 link)?</w:t>
      </w:r>
    </w:p>
    <w:p w14:paraId="0FAD9149" w14:textId="43734AD0" w:rsidR="001C04B5" w:rsidRPr="000D42BD" w:rsidRDefault="000D42BD" w:rsidP="001C04B5">
      <w:pPr>
        <w:pStyle w:val="AnswerLineL25"/>
        <w:rPr>
          <w:color w:val="auto"/>
        </w:rPr>
      </w:pPr>
      <w:r>
        <w:rPr>
          <w:color w:val="auto"/>
        </w:rPr>
        <w:t>BR1</w:t>
      </w:r>
      <w:r>
        <w:rPr>
          <w:color w:val="auto"/>
          <w:lang w:val="vi-VN"/>
        </w:rPr>
        <w:t xml:space="preserve"> LAN</w:t>
      </w:r>
      <w:r w:rsidR="001C04B5" w:rsidRPr="000D42BD">
        <w:rPr>
          <w:color w:val="auto"/>
        </w:rPr>
        <w:t>.</w:t>
      </w:r>
    </w:p>
    <w:p w14:paraId="75E19EB4" w14:textId="77777777" w:rsidR="001C04B5" w:rsidRPr="000D42BD" w:rsidRDefault="00C547A4" w:rsidP="00C547A4">
      <w:pPr>
        <w:pStyle w:val="BodyTextL25"/>
      </w:pPr>
      <w:r w:rsidRPr="000D42BD">
        <w:t>How many IP addresses are required in the largest subnet?</w:t>
      </w:r>
    </w:p>
    <w:p w14:paraId="1A0BB25F" w14:textId="014BB9D0" w:rsidR="001C04B5" w:rsidRPr="000D42BD" w:rsidRDefault="000D42BD" w:rsidP="001C04B5">
      <w:pPr>
        <w:pStyle w:val="AnswerLineL25"/>
        <w:rPr>
          <w:color w:val="auto"/>
        </w:rPr>
      </w:pPr>
      <w:r>
        <w:rPr>
          <w:color w:val="auto"/>
        </w:rPr>
        <w:t>40</w:t>
      </w:r>
      <w:r>
        <w:rPr>
          <w:color w:val="auto"/>
          <w:lang w:val="vi-VN"/>
        </w:rPr>
        <w:t xml:space="preserve"> địa chỉ IP</w:t>
      </w:r>
      <w:r w:rsidR="001C04B5" w:rsidRPr="000D42BD">
        <w:rPr>
          <w:color w:val="auto"/>
        </w:rPr>
        <w:t>.</w:t>
      </w:r>
    </w:p>
    <w:p w14:paraId="02E4EAE7" w14:textId="77777777" w:rsidR="00C547A4" w:rsidRPr="000D42BD" w:rsidRDefault="00C547A4" w:rsidP="00C547A4">
      <w:pPr>
        <w:pStyle w:val="BodyTextL25"/>
      </w:pPr>
      <w:r w:rsidRPr="000D42BD">
        <w:t>What subnet mask can support that many host addresses?</w:t>
      </w:r>
    </w:p>
    <w:p w14:paraId="0ABA6CB0" w14:textId="78AC43C6" w:rsidR="001C04B5" w:rsidRPr="000D42BD" w:rsidRDefault="000D42BD" w:rsidP="001C04B5">
      <w:pPr>
        <w:pStyle w:val="AnswerLineL25"/>
        <w:rPr>
          <w:color w:val="auto"/>
        </w:rPr>
      </w:pPr>
      <w:r>
        <w:rPr>
          <w:color w:val="auto"/>
        </w:rPr>
        <w:t>255</w:t>
      </w:r>
      <w:r>
        <w:rPr>
          <w:color w:val="auto"/>
          <w:lang w:val="vi-VN"/>
        </w:rPr>
        <w:t>.255.255.192</w:t>
      </w:r>
      <w:r w:rsidR="001C04B5" w:rsidRPr="000D42BD">
        <w:rPr>
          <w:color w:val="auto"/>
        </w:rPr>
        <w:t>.</w:t>
      </w:r>
    </w:p>
    <w:p w14:paraId="2F97E8F9" w14:textId="77777777" w:rsidR="001C04B5" w:rsidRPr="000D42BD" w:rsidRDefault="00C547A4" w:rsidP="00C547A4">
      <w:pPr>
        <w:pStyle w:val="BodyTextL25"/>
      </w:pPr>
      <w:r w:rsidRPr="000D42BD">
        <w:t>How many total host addresses can that subnet mask support?</w:t>
      </w:r>
    </w:p>
    <w:p w14:paraId="30263D9A" w14:textId="32C6F700" w:rsidR="001C04B5" w:rsidRPr="000D42BD" w:rsidRDefault="000D42BD" w:rsidP="001C04B5">
      <w:pPr>
        <w:pStyle w:val="AnswerLineL25"/>
        <w:rPr>
          <w:color w:val="auto"/>
        </w:rPr>
      </w:pPr>
      <w:r>
        <w:rPr>
          <w:color w:val="auto"/>
        </w:rPr>
        <w:t>62</w:t>
      </w:r>
      <w:r w:rsidR="001C04B5" w:rsidRPr="000D42BD">
        <w:rPr>
          <w:color w:val="auto"/>
        </w:rPr>
        <w:t>.</w:t>
      </w:r>
    </w:p>
    <w:p w14:paraId="23D539E4" w14:textId="77777777" w:rsidR="001C04B5" w:rsidRPr="000D42BD" w:rsidRDefault="00C547A4" w:rsidP="00C547A4">
      <w:pPr>
        <w:pStyle w:val="BodyTextL25"/>
      </w:pPr>
      <w:r w:rsidRPr="000D42BD">
        <w:t>Can you subnet the 192.168.33.128/25 network address to support this subnet?</w:t>
      </w:r>
    </w:p>
    <w:p w14:paraId="1C925E56" w14:textId="75C3871E" w:rsidR="001C04B5" w:rsidRPr="000D42BD" w:rsidRDefault="000D42BD" w:rsidP="001C04B5">
      <w:pPr>
        <w:pStyle w:val="AnswerLineL25"/>
        <w:rPr>
          <w:color w:val="auto"/>
        </w:rPr>
      </w:pPr>
      <w:r>
        <w:rPr>
          <w:color w:val="auto"/>
        </w:rPr>
        <w:t>Có</w:t>
      </w:r>
      <w:r w:rsidR="001C04B5" w:rsidRPr="000D42BD">
        <w:rPr>
          <w:color w:val="auto"/>
        </w:rPr>
        <w:t>.</w:t>
      </w:r>
    </w:p>
    <w:p w14:paraId="47B31060" w14:textId="516363E4" w:rsidR="001C04B5" w:rsidRPr="000D42BD" w:rsidRDefault="00C547A4" w:rsidP="00C547A4">
      <w:pPr>
        <w:pStyle w:val="BodyTextL25"/>
      </w:pPr>
      <w:r w:rsidRPr="000D42BD">
        <w:t>What are the network addresses that would result from this subnetting?</w:t>
      </w:r>
    </w:p>
    <w:p w14:paraId="1B942AA6" w14:textId="6A38AF87" w:rsidR="00EF6C33" w:rsidRPr="000D42BD" w:rsidRDefault="000D42BD" w:rsidP="00EF6C33">
      <w:pPr>
        <w:pStyle w:val="AnswerLineL25"/>
        <w:rPr>
          <w:color w:val="auto"/>
        </w:rPr>
      </w:pPr>
      <w:r>
        <w:rPr>
          <w:color w:val="auto"/>
        </w:rPr>
        <w:t>192</w:t>
      </w:r>
      <w:r>
        <w:rPr>
          <w:color w:val="auto"/>
          <w:lang w:val="vi-VN"/>
        </w:rPr>
        <w:t>.168.33.192/26</w:t>
      </w:r>
      <w:r w:rsidR="00EF6C33" w:rsidRPr="000D42BD">
        <w:rPr>
          <w:color w:val="auto"/>
        </w:rPr>
        <w:t>.</w:t>
      </w:r>
    </w:p>
    <w:p w14:paraId="05BD3512" w14:textId="00C90903" w:rsidR="00C547A4" w:rsidRPr="000D42BD" w:rsidRDefault="00C547A4" w:rsidP="00C547A4">
      <w:pPr>
        <w:pStyle w:val="BodyTextL25"/>
      </w:pPr>
      <w:r w:rsidRPr="000D42BD">
        <w:t>Use the first network address for this subnet.</w:t>
      </w:r>
    </w:p>
    <w:p w14:paraId="46A9B028" w14:textId="6AEC2975" w:rsidR="00C547A4" w:rsidRPr="000D42BD" w:rsidRDefault="00C547A4" w:rsidP="00C547A4">
      <w:pPr>
        <w:pStyle w:val="Heading3"/>
      </w:pPr>
      <w:r w:rsidRPr="000D42BD">
        <w:t>Determine the second largest subnet.</w:t>
      </w:r>
    </w:p>
    <w:p w14:paraId="00FF653E" w14:textId="78265A4A" w:rsidR="00EF6C33" w:rsidRPr="000D42BD" w:rsidRDefault="00EF6C33" w:rsidP="00EF6C33">
      <w:pPr>
        <w:pStyle w:val="Heading4"/>
        <w:rPr>
          <w:color w:val="auto"/>
        </w:rPr>
      </w:pPr>
      <w:r w:rsidRPr="000D42BD">
        <w:rPr>
          <w:color w:val="auto"/>
        </w:rPr>
        <w:t>Questions:</w:t>
      </w:r>
    </w:p>
    <w:p w14:paraId="65022334" w14:textId="77777777" w:rsidR="00EF6C33" w:rsidRPr="000D42BD" w:rsidRDefault="00C547A4" w:rsidP="00EF6C33">
      <w:pPr>
        <w:pStyle w:val="BodyTextL25"/>
        <w:spacing w:before="0"/>
      </w:pPr>
      <w:r w:rsidRPr="000D42BD">
        <w:t>What is the subnet description?</w:t>
      </w:r>
    </w:p>
    <w:p w14:paraId="1F6FB2BF" w14:textId="0735281F" w:rsidR="00EF6C33" w:rsidRPr="000D42BD" w:rsidRDefault="000D42BD" w:rsidP="00EF6C33">
      <w:pPr>
        <w:pStyle w:val="AnswerLineL25"/>
        <w:rPr>
          <w:color w:val="auto"/>
        </w:rPr>
      </w:pPr>
      <w:r>
        <w:rPr>
          <w:color w:val="auto"/>
        </w:rPr>
        <w:t>BR2</w:t>
      </w:r>
      <w:r>
        <w:rPr>
          <w:color w:val="auto"/>
          <w:lang w:val="vi-VN"/>
        </w:rPr>
        <w:t xml:space="preserve"> LAN</w:t>
      </w:r>
      <w:r w:rsidR="00EF6C33" w:rsidRPr="000D42BD">
        <w:rPr>
          <w:color w:val="auto"/>
        </w:rPr>
        <w:t>.</w:t>
      </w:r>
    </w:p>
    <w:p w14:paraId="0BC15DF2" w14:textId="77777777" w:rsidR="00EF6C33" w:rsidRPr="000D42BD" w:rsidRDefault="00C547A4" w:rsidP="00C547A4">
      <w:pPr>
        <w:pStyle w:val="BodyTextL25"/>
      </w:pPr>
      <w:r w:rsidRPr="000D42BD">
        <w:t>How many IP addresses are required for the second largest subnet?</w:t>
      </w:r>
    </w:p>
    <w:p w14:paraId="024207D2" w14:textId="3B0D595A" w:rsidR="00EF6C33" w:rsidRPr="000D42BD" w:rsidRDefault="000D42BD" w:rsidP="00EF6C33">
      <w:pPr>
        <w:pStyle w:val="AnswerLineL25"/>
        <w:rPr>
          <w:color w:val="auto"/>
        </w:rPr>
      </w:pPr>
      <w:r>
        <w:rPr>
          <w:color w:val="auto"/>
        </w:rPr>
        <w:t>25</w:t>
      </w:r>
      <w:r>
        <w:rPr>
          <w:color w:val="auto"/>
          <w:lang w:val="vi-VN"/>
        </w:rPr>
        <w:t xml:space="preserve"> địa chỉ IP</w:t>
      </w:r>
      <w:r w:rsidR="00EF6C33" w:rsidRPr="000D42BD">
        <w:rPr>
          <w:color w:val="auto"/>
        </w:rPr>
        <w:t>.</w:t>
      </w:r>
    </w:p>
    <w:p w14:paraId="2CA2D77E" w14:textId="77777777" w:rsidR="00C547A4" w:rsidRPr="000D42BD" w:rsidRDefault="00C547A4" w:rsidP="00C547A4">
      <w:pPr>
        <w:pStyle w:val="BodyTextL25"/>
      </w:pPr>
      <w:r w:rsidRPr="000D42BD">
        <w:t>What subnet mask can support that many host addresses?</w:t>
      </w:r>
    </w:p>
    <w:p w14:paraId="53304D2A" w14:textId="6292B48C" w:rsidR="00EF6C33" w:rsidRPr="000D42BD" w:rsidRDefault="000D42BD" w:rsidP="00EF6C33">
      <w:pPr>
        <w:pStyle w:val="AnswerLineL25"/>
        <w:rPr>
          <w:color w:val="auto"/>
        </w:rPr>
      </w:pPr>
      <w:r>
        <w:rPr>
          <w:color w:val="auto"/>
        </w:rPr>
        <w:t>255</w:t>
      </w:r>
      <w:r>
        <w:rPr>
          <w:color w:val="auto"/>
          <w:lang w:val="vi-VN"/>
        </w:rPr>
        <w:t>.255.255.224</w:t>
      </w:r>
      <w:r w:rsidR="00EF6C33" w:rsidRPr="000D42BD">
        <w:rPr>
          <w:color w:val="auto"/>
        </w:rPr>
        <w:t>.</w:t>
      </w:r>
    </w:p>
    <w:p w14:paraId="7659EE8E" w14:textId="77777777" w:rsidR="00EF6C33" w:rsidRPr="000D42BD" w:rsidRDefault="00C547A4" w:rsidP="00C547A4">
      <w:pPr>
        <w:pStyle w:val="BodyTextL25"/>
      </w:pPr>
      <w:r w:rsidRPr="000D42BD">
        <w:lastRenderedPageBreak/>
        <w:t>How many total host addresses can that subnet mask support?</w:t>
      </w:r>
    </w:p>
    <w:p w14:paraId="684AE3B7" w14:textId="23C97F1E" w:rsidR="00EF6C33" w:rsidRPr="000D42BD" w:rsidRDefault="000D42BD" w:rsidP="00EF6C33">
      <w:pPr>
        <w:pStyle w:val="AnswerLineL25"/>
        <w:rPr>
          <w:color w:val="auto"/>
        </w:rPr>
      </w:pPr>
      <w:r>
        <w:rPr>
          <w:color w:val="auto"/>
        </w:rPr>
        <w:t>30</w:t>
      </w:r>
      <w:r w:rsidR="00EF6C33" w:rsidRPr="000D42BD">
        <w:rPr>
          <w:color w:val="auto"/>
        </w:rPr>
        <w:t>.</w:t>
      </w:r>
    </w:p>
    <w:p w14:paraId="3EA3B98B" w14:textId="77777777" w:rsidR="00EF6C33" w:rsidRPr="000D42BD" w:rsidRDefault="00C547A4" w:rsidP="00C547A4">
      <w:pPr>
        <w:pStyle w:val="BodyTextL25"/>
      </w:pPr>
      <w:r w:rsidRPr="000D42BD">
        <w:t>Can you subnet the remaining subnet again and still support this subnet?</w:t>
      </w:r>
    </w:p>
    <w:p w14:paraId="18BD198A" w14:textId="5046567C" w:rsidR="00EF6C33" w:rsidRPr="000D42BD" w:rsidRDefault="000D42BD" w:rsidP="00EF6C33">
      <w:pPr>
        <w:pStyle w:val="AnswerLineL25"/>
        <w:rPr>
          <w:color w:val="auto"/>
        </w:rPr>
      </w:pPr>
      <w:r>
        <w:rPr>
          <w:color w:val="auto"/>
        </w:rPr>
        <w:t>Có</w:t>
      </w:r>
      <w:r w:rsidR="00EF6C33" w:rsidRPr="000D42BD">
        <w:rPr>
          <w:color w:val="auto"/>
        </w:rPr>
        <w:t>.</w:t>
      </w:r>
    </w:p>
    <w:p w14:paraId="72813C97" w14:textId="77777777" w:rsidR="00C547A4" w:rsidRPr="000D42BD" w:rsidRDefault="00C547A4" w:rsidP="00C547A4">
      <w:pPr>
        <w:pStyle w:val="BodyTextL25"/>
      </w:pPr>
      <w:r w:rsidRPr="000D42BD">
        <w:t>What are the network addresses that would result from this subnetting?</w:t>
      </w:r>
    </w:p>
    <w:p w14:paraId="013F80C8" w14:textId="375892AE" w:rsidR="00EF6C33" w:rsidRPr="000D42BD" w:rsidRDefault="000D42BD" w:rsidP="00EF6C33">
      <w:pPr>
        <w:pStyle w:val="AnswerLineL25"/>
        <w:rPr>
          <w:color w:val="auto"/>
        </w:rPr>
      </w:pPr>
      <w:r>
        <w:rPr>
          <w:color w:val="auto"/>
        </w:rPr>
        <w:t>192</w:t>
      </w:r>
      <w:r>
        <w:rPr>
          <w:color w:val="auto"/>
          <w:lang w:val="vi-VN"/>
        </w:rPr>
        <w:t>.168.33.224/27</w:t>
      </w:r>
      <w:r w:rsidR="00EF6C33" w:rsidRPr="000D42BD">
        <w:rPr>
          <w:color w:val="auto"/>
        </w:rPr>
        <w:t>.</w:t>
      </w:r>
    </w:p>
    <w:p w14:paraId="684D6663" w14:textId="77777777" w:rsidR="00C547A4" w:rsidRPr="000D42BD" w:rsidRDefault="00C547A4" w:rsidP="00C547A4">
      <w:pPr>
        <w:pStyle w:val="BodyTextL25"/>
      </w:pPr>
      <w:r w:rsidRPr="000D42BD">
        <w:t>Use the first network address for this subnet.</w:t>
      </w:r>
    </w:p>
    <w:p w14:paraId="7C5DD63A" w14:textId="62DBD372" w:rsidR="00C547A4" w:rsidRPr="000D42BD" w:rsidRDefault="00C547A4" w:rsidP="00C547A4">
      <w:pPr>
        <w:pStyle w:val="Heading3"/>
      </w:pPr>
      <w:r w:rsidRPr="000D42BD">
        <w:t>Determine the third largest subnet.</w:t>
      </w:r>
    </w:p>
    <w:p w14:paraId="264BA82A" w14:textId="5259E899" w:rsidR="00EF6C33" w:rsidRPr="000D42BD" w:rsidRDefault="00EF6C33" w:rsidP="00EF6C33">
      <w:pPr>
        <w:pStyle w:val="Heading4"/>
        <w:rPr>
          <w:color w:val="auto"/>
        </w:rPr>
      </w:pPr>
      <w:r w:rsidRPr="000D42BD">
        <w:rPr>
          <w:color w:val="auto"/>
        </w:rPr>
        <w:t>Questions:</w:t>
      </w:r>
    </w:p>
    <w:p w14:paraId="2CDA796B" w14:textId="77777777" w:rsidR="00EF6C33" w:rsidRPr="000D42BD" w:rsidRDefault="00C547A4" w:rsidP="00EF6C33">
      <w:pPr>
        <w:pStyle w:val="BodyTextL25"/>
        <w:spacing w:before="0"/>
      </w:pPr>
      <w:r w:rsidRPr="000D42BD">
        <w:t>What is the subnet description?</w:t>
      </w:r>
    </w:p>
    <w:p w14:paraId="28AC5742" w14:textId="297F486E" w:rsidR="00EF6C33" w:rsidRPr="000D42BD" w:rsidRDefault="000D42BD" w:rsidP="00EF6C33">
      <w:pPr>
        <w:pStyle w:val="AnswerLineL25"/>
        <w:rPr>
          <w:color w:val="auto"/>
        </w:rPr>
      </w:pPr>
      <w:r>
        <w:rPr>
          <w:color w:val="auto"/>
        </w:rPr>
        <w:t>BR2</w:t>
      </w:r>
      <w:r>
        <w:rPr>
          <w:color w:val="auto"/>
          <w:lang w:val="vi-VN"/>
        </w:rPr>
        <w:t xml:space="preserve"> IoT</w:t>
      </w:r>
      <w:r w:rsidR="00EF6C33" w:rsidRPr="000D42BD">
        <w:rPr>
          <w:color w:val="auto"/>
        </w:rPr>
        <w:t>.</w:t>
      </w:r>
    </w:p>
    <w:p w14:paraId="68664147" w14:textId="77777777" w:rsidR="00EF6C33" w:rsidRPr="000D42BD" w:rsidRDefault="00C547A4" w:rsidP="00C547A4">
      <w:pPr>
        <w:pStyle w:val="BodyTextL25"/>
      </w:pPr>
      <w:r w:rsidRPr="000D42BD">
        <w:t>How many IP addresses are required for the next largest subnet?</w:t>
      </w:r>
    </w:p>
    <w:p w14:paraId="7475455A" w14:textId="1A09EF92" w:rsidR="00EF6C33" w:rsidRPr="000D42BD" w:rsidRDefault="000D42BD" w:rsidP="00EF6C33">
      <w:pPr>
        <w:pStyle w:val="AnswerLineL25"/>
        <w:rPr>
          <w:color w:val="auto"/>
        </w:rPr>
      </w:pPr>
      <w:r>
        <w:rPr>
          <w:color w:val="auto"/>
          <w:lang w:val="vi-VN"/>
        </w:rPr>
        <w:t>5 địa chỉ IP</w:t>
      </w:r>
      <w:r w:rsidR="00EF6C33" w:rsidRPr="000D42BD">
        <w:rPr>
          <w:color w:val="auto"/>
        </w:rPr>
        <w:t>.</w:t>
      </w:r>
    </w:p>
    <w:p w14:paraId="4C4302BA" w14:textId="77777777" w:rsidR="00C547A4" w:rsidRPr="000D42BD" w:rsidRDefault="00C547A4" w:rsidP="00C547A4">
      <w:pPr>
        <w:pStyle w:val="BodyTextL25"/>
      </w:pPr>
      <w:r w:rsidRPr="000D42BD">
        <w:t>What subnet mask can support that many host addresses?</w:t>
      </w:r>
    </w:p>
    <w:p w14:paraId="3DA5288A" w14:textId="0F6F6F78" w:rsidR="00EF6C33" w:rsidRPr="000D42BD" w:rsidRDefault="000D42BD" w:rsidP="00EF6C33">
      <w:pPr>
        <w:pStyle w:val="AnswerLineL25"/>
        <w:rPr>
          <w:color w:val="auto"/>
        </w:rPr>
      </w:pPr>
      <w:r>
        <w:rPr>
          <w:color w:val="auto"/>
        </w:rPr>
        <w:t>255</w:t>
      </w:r>
      <w:r>
        <w:rPr>
          <w:color w:val="auto"/>
          <w:lang w:val="vi-VN"/>
        </w:rPr>
        <w:t>.255.255.248</w:t>
      </w:r>
      <w:r w:rsidR="00EF6C33" w:rsidRPr="000D42BD">
        <w:rPr>
          <w:color w:val="auto"/>
        </w:rPr>
        <w:t>.</w:t>
      </w:r>
    </w:p>
    <w:p w14:paraId="732841FA" w14:textId="77777777" w:rsidR="00EF6C33" w:rsidRPr="000D42BD" w:rsidRDefault="00C547A4" w:rsidP="00C547A4">
      <w:pPr>
        <w:pStyle w:val="BodyTextL25"/>
      </w:pPr>
      <w:r w:rsidRPr="000D42BD">
        <w:t>How many total host addresses can that subnet mask support?</w:t>
      </w:r>
    </w:p>
    <w:p w14:paraId="74BFC546" w14:textId="062E6A2D" w:rsidR="00EF6C33" w:rsidRPr="000D42BD" w:rsidRDefault="000D42BD" w:rsidP="00EF6C33">
      <w:pPr>
        <w:pStyle w:val="AnswerLineL25"/>
        <w:rPr>
          <w:color w:val="auto"/>
        </w:rPr>
      </w:pPr>
      <w:r>
        <w:rPr>
          <w:color w:val="auto"/>
        </w:rPr>
        <w:t>6</w:t>
      </w:r>
      <w:r w:rsidR="00EF6C33" w:rsidRPr="000D42BD">
        <w:rPr>
          <w:color w:val="auto"/>
        </w:rPr>
        <w:t>.</w:t>
      </w:r>
    </w:p>
    <w:p w14:paraId="03BC18D4" w14:textId="77777777" w:rsidR="00EF6C33" w:rsidRPr="000D42BD" w:rsidRDefault="00C547A4" w:rsidP="00C547A4">
      <w:pPr>
        <w:pStyle w:val="BodyTextL25"/>
      </w:pPr>
      <w:r w:rsidRPr="000D42BD">
        <w:t>Can you subnet the remaining subnet again and still support this subnet?</w:t>
      </w:r>
    </w:p>
    <w:p w14:paraId="0D30402C" w14:textId="0D56917D" w:rsidR="00EF6C33" w:rsidRPr="000D42BD" w:rsidRDefault="000D42BD" w:rsidP="00EF6C33">
      <w:pPr>
        <w:pStyle w:val="AnswerLineL25"/>
        <w:rPr>
          <w:color w:val="auto"/>
        </w:rPr>
      </w:pPr>
      <w:r>
        <w:rPr>
          <w:color w:val="auto"/>
        </w:rPr>
        <w:t>Có</w:t>
      </w:r>
      <w:r w:rsidR="00EF6C33" w:rsidRPr="000D42BD">
        <w:rPr>
          <w:color w:val="auto"/>
        </w:rPr>
        <w:t>.</w:t>
      </w:r>
    </w:p>
    <w:p w14:paraId="7629863C" w14:textId="6FDF3EB3" w:rsidR="00C547A4" w:rsidRPr="000D42BD" w:rsidRDefault="00C547A4" w:rsidP="00C547A4">
      <w:pPr>
        <w:pStyle w:val="BodyTextL25"/>
      </w:pPr>
      <w:r w:rsidRPr="000D42BD">
        <w:t>What are the network addresses that would result from this subnetting?</w:t>
      </w:r>
    </w:p>
    <w:p w14:paraId="5ED94D60" w14:textId="6839C5E3" w:rsidR="00EF6C33" w:rsidRPr="000D42BD" w:rsidRDefault="000D42BD" w:rsidP="00EF6C33">
      <w:pPr>
        <w:pStyle w:val="AnswerLineL25"/>
        <w:rPr>
          <w:color w:val="auto"/>
        </w:rPr>
      </w:pPr>
      <w:r w:rsidRPr="000D42BD">
        <w:rPr>
          <w:color w:val="auto"/>
        </w:rPr>
        <w:t>192.168.33.224/29, 192.168.33.232/29, 192.168.33.240/29 và 192.168.33.248/29</w:t>
      </w:r>
      <w:r w:rsidR="00EF6C33" w:rsidRPr="000D42BD">
        <w:rPr>
          <w:color w:val="auto"/>
        </w:rPr>
        <w:t>.</w:t>
      </w:r>
    </w:p>
    <w:p w14:paraId="71A04AB9" w14:textId="77777777" w:rsidR="00C547A4" w:rsidRPr="000D42BD" w:rsidRDefault="00C547A4" w:rsidP="00C547A4">
      <w:pPr>
        <w:pStyle w:val="BodyTextL25"/>
      </w:pPr>
      <w:r w:rsidRPr="000D42BD">
        <w:t>Use the first network address for this subnet.</w:t>
      </w:r>
    </w:p>
    <w:p w14:paraId="2D5F94D1" w14:textId="7A8FBCD7" w:rsidR="00C547A4" w:rsidRPr="000D42BD" w:rsidRDefault="00C547A4" w:rsidP="00C547A4">
      <w:pPr>
        <w:pStyle w:val="BodyTextL25"/>
      </w:pPr>
      <w:r w:rsidRPr="000D42BD">
        <w:t>Use the second network address for the CCTV LAN</w:t>
      </w:r>
      <w:r w:rsidR="005F03DB" w:rsidRPr="000D42BD">
        <w:t>.</w:t>
      </w:r>
    </w:p>
    <w:p w14:paraId="46DCE846" w14:textId="774C7565" w:rsidR="00C547A4" w:rsidRPr="000D42BD" w:rsidRDefault="00C547A4" w:rsidP="00C547A4">
      <w:pPr>
        <w:pStyle w:val="BodyTextL25"/>
      </w:pPr>
      <w:r w:rsidRPr="000D42BD">
        <w:t>Use the third network address for the HVAC C2 LAN</w:t>
      </w:r>
      <w:r w:rsidR="005F03DB" w:rsidRPr="000D42BD">
        <w:t>.</w:t>
      </w:r>
    </w:p>
    <w:p w14:paraId="23C790CF" w14:textId="172A0F0F" w:rsidR="00C547A4" w:rsidRPr="000D42BD" w:rsidRDefault="00C547A4" w:rsidP="00C547A4">
      <w:pPr>
        <w:pStyle w:val="Heading3"/>
      </w:pPr>
      <w:r w:rsidRPr="000D42BD">
        <w:t>Determine the fourth largest subnet.</w:t>
      </w:r>
    </w:p>
    <w:p w14:paraId="439077D5" w14:textId="3343C6A9" w:rsidR="00EF6C33" w:rsidRPr="000D42BD" w:rsidRDefault="00EF6C33" w:rsidP="00EF6C33">
      <w:pPr>
        <w:pStyle w:val="Heading4"/>
        <w:rPr>
          <w:color w:val="auto"/>
        </w:rPr>
      </w:pPr>
      <w:r w:rsidRPr="000D42BD">
        <w:rPr>
          <w:color w:val="auto"/>
        </w:rPr>
        <w:t>Questions:</w:t>
      </w:r>
    </w:p>
    <w:p w14:paraId="19516CCD" w14:textId="77777777" w:rsidR="00EF6C33" w:rsidRPr="000D42BD" w:rsidRDefault="00C547A4" w:rsidP="00EF6C33">
      <w:pPr>
        <w:pStyle w:val="BodyTextL25"/>
        <w:spacing w:before="0"/>
      </w:pPr>
      <w:r w:rsidRPr="000D42BD">
        <w:t>What is the subnet description?</w:t>
      </w:r>
    </w:p>
    <w:p w14:paraId="36CC1531" w14:textId="53071CF2" w:rsidR="00EF6C33" w:rsidRPr="000D42BD" w:rsidRDefault="000D42BD" w:rsidP="00EF6C33">
      <w:pPr>
        <w:pStyle w:val="AnswerLineL25"/>
        <w:rPr>
          <w:color w:val="auto"/>
        </w:rPr>
      </w:pPr>
      <w:r>
        <w:rPr>
          <w:color w:val="auto"/>
        </w:rPr>
        <w:t>BR1</w:t>
      </w:r>
      <w:r>
        <w:rPr>
          <w:color w:val="auto"/>
          <w:lang w:val="vi-VN"/>
        </w:rPr>
        <w:t>-BR2 Link</w:t>
      </w:r>
      <w:r w:rsidR="00EF6C33" w:rsidRPr="000D42BD">
        <w:rPr>
          <w:color w:val="auto"/>
        </w:rPr>
        <w:t>.</w:t>
      </w:r>
    </w:p>
    <w:p w14:paraId="4C55B3BC" w14:textId="77777777" w:rsidR="00EF6C33" w:rsidRPr="000D42BD" w:rsidRDefault="00C547A4" w:rsidP="00C547A4">
      <w:pPr>
        <w:pStyle w:val="BodyTextL25"/>
      </w:pPr>
      <w:r w:rsidRPr="000D42BD">
        <w:t>How many IP addresses are required for the next largest subnet?</w:t>
      </w:r>
    </w:p>
    <w:p w14:paraId="1DC9DC37" w14:textId="651A6C93" w:rsidR="00EF6C33" w:rsidRPr="000D42BD" w:rsidRDefault="000D42BD" w:rsidP="00EF6C33">
      <w:pPr>
        <w:pStyle w:val="AnswerLineL25"/>
        <w:rPr>
          <w:color w:val="auto"/>
        </w:rPr>
      </w:pPr>
      <w:r>
        <w:rPr>
          <w:color w:val="auto"/>
        </w:rPr>
        <w:t>2</w:t>
      </w:r>
      <w:r>
        <w:rPr>
          <w:color w:val="auto"/>
          <w:lang w:val="vi-VN"/>
        </w:rPr>
        <w:t xml:space="preserve"> địa chỉ IP</w:t>
      </w:r>
      <w:r w:rsidR="00EF6C33" w:rsidRPr="000D42BD">
        <w:rPr>
          <w:color w:val="auto"/>
        </w:rPr>
        <w:t>.</w:t>
      </w:r>
    </w:p>
    <w:p w14:paraId="588BB627" w14:textId="77777777" w:rsidR="00C547A4" w:rsidRPr="000D42BD" w:rsidRDefault="00C547A4" w:rsidP="00C547A4">
      <w:pPr>
        <w:pStyle w:val="BodyTextL25"/>
      </w:pPr>
      <w:r w:rsidRPr="000D42BD">
        <w:t>What subnet mask can support that many host addresses?</w:t>
      </w:r>
    </w:p>
    <w:p w14:paraId="13E7B766" w14:textId="45D2E7B6" w:rsidR="00EF6C33" w:rsidRPr="000D42BD" w:rsidRDefault="000D42BD" w:rsidP="00EF6C33">
      <w:pPr>
        <w:pStyle w:val="AnswerLineL25"/>
        <w:rPr>
          <w:color w:val="auto"/>
        </w:rPr>
      </w:pPr>
      <w:r>
        <w:rPr>
          <w:color w:val="auto"/>
        </w:rPr>
        <w:t>255</w:t>
      </w:r>
      <w:r>
        <w:rPr>
          <w:color w:val="auto"/>
          <w:lang w:val="vi-VN"/>
        </w:rPr>
        <w:t>.255.255.252</w:t>
      </w:r>
      <w:r w:rsidR="00EF6C33" w:rsidRPr="000D42BD">
        <w:rPr>
          <w:color w:val="auto"/>
        </w:rPr>
        <w:t>.</w:t>
      </w:r>
    </w:p>
    <w:p w14:paraId="5DDAD528" w14:textId="77777777" w:rsidR="00EF6C33" w:rsidRPr="000D42BD" w:rsidRDefault="00C547A4" w:rsidP="00C547A4">
      <w:pPr>
        <w:pStyle w:val="BodyTextL25"/>
      </w:pPr>
      <w:r w:rsidRPr="000D42BD">
        <w:t>How many total host addresses can that subnet mask support?</w:t>
      </w:r>
    </w:p>
    <w:p w14:paraId="5FDD20B0" w14:textId="375EF119" w:rsidR="00EF6C33" w:rsidRPr="000D42BD" w:rsidRDefault="000D42BD" w:rsidP="00EF6C33">
      <w:pPr>
        <w:pStyle w:val="AnswerLineL25"/>
        <w:rPr>
          <w:color w:val="auto"/>
        </w:rPr>
      </w:pPr>
      <w:r>
        <w:rPr>
          <w:color w:val="auto"/>
        </w:rPr>
        <w:t>2</w:t>
      </w:r>
      <w:r w:rsidR="00EF6C33" w:rsidRPr="000D42BD">
        <w:rPr>
          <w:color w:val="auto"/>
        </w:rPr>
        <w:t>.</w:t>
      </w:r>
    </w:p>
    <w:p w14:paraId="36F97373" w14:textId="77777777" w:rsidR="00EF6C33" w:rsidRPr="000D42BD" w:rsidRDefault="00C547A4" w:rsidP="00C547A4">
      <w:pPr>
        <w:pStyle w:val="BodyTextL25"/>
      </w:pPr>
      <w:r w:rsidRPr="000D42BD">
        <w:t>Can you subnet the remaining subnet again and still support this subnet?</w:t>
      </w:r>
    </w:p>
    <w:p w14:paraId="5424D11D" w14:textId="5236DB4B" w:rsidR="00EF6C33" w:rsidRPr="000D42BD" w:rsidRDefault="000D42BD" w:rsidP="00EF6C33">
      <w:pPr>
        <w:pStyle w:val="AnswerLineL25"/>
        <w:rPr>
          <w:color w:val="auto"/>
        </w:rPr>
      </w:pPr>
      <w:r>
        <w:rPr>
          <w:color w:val="auto"/>
        </w:rPr>
        <w:t>Có</w:t>
      </w:r>
      <w:r w:rsidR="00EF6C33" w:rsidRPr="000D42BD">
        <w:rPr>
          <w:color w:val="auto"/>
        </w:rPr>
        <w:t>.</w:t>
      </w:r>
    </w:p>
    <w:p w14:paraId="4BEDDF2D" w14:textId="1D715F81" w:rsidR="00C547A4" w:rsidRPr="000D42BD" w:rsidRDefault="00C547A4" w:rsidP="00C547A4">
      <w:pPr>
        <w:pStyle w:val="BodyTextL25"/>
      </w:pPr>
      <w:r w:rsidRPr="000D42BD">
        <w:t>What are the network addresses that would result from this subnetting?</w:t>
      </w:r>
    </w:p>
    <w:p w14:paraId="4E9C588F" w14:textId="2C403675" w:rsidR="00EF6C33" w:rsidRPr="000D42BD" w:rsidRDefault="000D42BD" w:rsidP="00EF6C33">
      <w:pPr>
        <w:pStyle w:val="AnswerLineL25"/>
        <w:rPr>
          <w:color w:val="auto"/>
        </w:rPr>
      </w:pPr>
      <w:r>
        <w:rPr>
          <w:color w:val="auto"/>
        </w:rPr>
        <w:t>192</w:t>
      </w:r>
      <w:r>
        <w:rPr>
          <w:color w:val="auto"/>
          <w:lang w:val="vi-VN"/>
        </w:rPr>
        <w:t>.168.33.252/30</w:t>
      </w:r>
      <w:r w:rsidR="00EF6C33" w:rsidRPr="000D42BD">
        <w:rPr>
          <w:color w:val="auto"/>
        </w:rPr>
        <w:t>.</w:t>
      </w:r>
    </w:p>
    <w:p w14:paraId="41AE17F0" w14:textId="77777777" w:rsidR="00C547A4" w:rsidRPr="000D42BD" w:rsidRDefault="00C547A4" w:rsidP="00C547A4">
      <w:pPr>
        <w:pStyle w:val="BodyTextL25"/>
      </w:pPr>
      <w:r w:rsidRPr="000D42BD">
        <w:lastRenderedPageBreak/>
        <w:t>Use the first network address for this subnet.</w:t>
      </w:r>
    </w:p>
    <w:p w14:paraId="4ED9292E" w14:textId="77777777" w:rsidR="00C547A4" w:rsidRPr="000D42BD" w:rsidRDefault="00C547A4" w:rsidP="00C547A4">
      <w:pPr>
        <w:pStyle w:val="Heading2"/>
      </w:pPr>
      <w:r w:rsidRPr="000D42BD">
        <w:t>Design the VLSM Address Scheme</w:t>
      </w:r>
    </w:p>
    <w:p w14:paraId="7C0D9F20" w14:textId="77777777" w:rsidR="00C547A4" w:rsidRPr="000D42BD" w:rsidRDefault="00C547A4" w:rsidP="00C547A4">
      <w:pPr>
        <w:pStyle w:val="Heading3"/>
      </w:pPr>
      <w:r w:rsidRPr="000D42BD">
        <w:t>Calculate the subnet information.</w:t>
      </w:r>
    </w:p>
    <w:p w14:paraId="319E9187" w14:textId="77777777" w:rsidR="00C547A4" w:rsidRPr="000D42BD" w:rsidRDefault="00C547A4" w:rsidP="00C547A4">
      <w:pPr>
        <w:pStyle w:val="BodyTextL25"/>
      </w:pPr>
      <w:r w:rsidRPr="000D42BD">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0D42BD" w:rsidRPr="000D42BD"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0D42BD" w:rsidRDefault="00C547A4" w:rsidP="001C04B5">
            <w:pPr>
              <w:pStyle w:val="TableHeading"/>
            </w:pPr>
            <w:r w:rsidRPr="000D42BD">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0D42BD" w:rsidRDefault="00C547A4" w:rsidP="001C04B5">
            <w:pPr>
              <w:pStyle w:val="TableHeading"/>
            </w:pPr>
            <w:r w:rsidRPr="000D42BD">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0D42BD" w:rsidRDefault="00C547A4" w:rsidP="001C04B5">
            <w:pPr>
              <w:pStyle w:val="TableHeading"/>
            </w:pPr>
            <w:r w:rsidRPr="000D42BD">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0D42BD" w:rsidRDefault="00C547A4" w:rsidP="001C04B5">
            <w:pPr>
              <w:pStyle w:val="TableHeading"/>
            </w:pPr>
            <w:r w:rsidRPr="000D42BD">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0D42BD" w:rsidRDefault="00C547A4" w:rsidP="001C04B5">
            <w:pPr>
              <w:pStyle w:val="TableHeading"/>
            </w:pPr>
            <w:r w:rsidRPr="000D42BD">
              <w:t>Broadcast Address</w:t>
            </w:r>
          </w:p>
        </w:tc>
      </w:tr>
      <w:tr w:rsidR="00993F7B" w:rsidRPr="000D42BD" w:rsidDel="00615849" w14:paraId="04F0A3C5" w14:textId="77777777" w:rsidTr="00C45647">
        <w:trPr>
          <w:cantSplit/>
          <w:jc w:val="center"/>
        </w:trPr>
        <w:tc>
          <w:tcPr>
            <w:tcW w:w="2517" w:type="dxa"/>
            <w:vAlign w:val="bottom"/>
          </w:tcPr>
          <w:p w14:paraId="414E622F" w14:textId="77777777" w:rsidR="00993F7B" w:rsidRPr="000D42BD" w:rsidDel="00615849" w:rsidRDefault="00993F7B" w:rsidP="00993F7B">
            <w:pPr>
              <w:pStyle w:val="TableText"/>
            </w:pPr>
            <w:r w:rsidRPr="000D42BD">
              <w:t>BR1 LAN</w:t>
            </w:r>
          </w:p>
        </w:tc>
        <w:tc>
          <w:tcPr>
            <w:tcW w:w="1620" w:type="dxa"/>
            <w:vAlign w:val="bottom"/>
          </w:tcPr>
          <w:p w14:paraId="77197565" w14:textId="77777777" w:rsidR="00993F7B" w:rsidRPr="000D42BD" w:rsidDel="00615849" w:rsidRDefault="00993F7B" w:rsidP="00993F7B">
            <w:pPr>
              <w:pStyle w:val="TableText"/>
            </w:pPr>
            <w:r w:rsidRPr="000D42BD">
              <w:t>40</w:t>
            </w:r>
          </w:p>
        </w:tc>
        <w:tc>
          <w:tcPr>
            <w:tcW w:w="2070" w:type="dxa"/>
            <w:shd w:val="clear" w:color="auto" w:fill="auto"/>
            <w:vAlign w:val="center"/>
          </w:tcPr>
          <w:p w14:paraId="26B9991B" w14:textId="60987254" w:rsidR="00993F7B" w:rsidRPr="000D42BD" w:rsidDel="00615849" w:rsidRDefault="00993F7B" w:rsidP="00993F7B">
            <w:pPr>
              <w:pStyle w:val="TableText"/>
              <w:rPr>
                <w:rStyle w:val="AnswerGray"/>
                <w:b w:val="0"/>
                <w:bCs/>
                <w:i/>
                <w:iCs/>
                <w:lang w:val="vi-VN"/>
              </w:rPr>
            </w:pPr>
            <w:r>
              <w:rPr>
                <w:rFonts w:cs="Arial"/>
                <w:i/>
                <w:iCs/>
                <w:color w:val="000000"/>
              </w:rPr>
              <w:t>192.168.33.128/25</w:t>
            </w:r>
          </w:p>
        </w:tc>
        <w:tc>
          <w:tcPr>
            <w:tcW w:w="1856" w:type="dxa"/>
            <w:shd w:val="clear" w:color="auto" w:fill="FFFFFF" w:themeFill="background1"/>
            <w:vAlign w:val="center"/>
          </w:tcPr>
          <w:p w14:paraId="39336C90" w14:textId="2F5A3E20" w:rsidR="00993F7B" w:rsidRPr="000D42BD" w:rsidDel="00615849" w:rsidRDefault="00993F7B" w:rsidP="00993F7B">
            <w:pPr>
              <w:pStyle w:val="TableText"/>
              <w:rPr>
                <w:rStyle w:val="AnswerGray"/>
                <w:b w:val="0"/>
                <w:bCs/>
                <w:i/>
                <w:iCs/>
              </w:rPr>
            </w:pPr>
            <w:r>
              <w:rPr>
                <w:rFonts w:cs="Arial"/>
                <w:i/>
                <w:iCs/>
                <w:color w:val="000000"/>
              </w:rPr>
              <w:t>192.168.33.129</w:t>
            </w:r>
          </w:p>
        </w:tc>
        <w:tc>
          <w:tcPr>
            <w:tcW w:w="1924" w:type="dxa"/>
            <w:shd w:val="clear" w:color="auto" w:fill="FFFFFF" w:themeFill="background1"/>
            <w:vAlign w:val="center"/>
          </w:tcPr>
          <w:p w14:paraId="04D89C4B" w14:textId="1A61F70C" w:rsidR="00993F7B" w:rsidRPr="000D42BD" w:rsidDel="00615849" w:rsidRDefault="00993F7B" w:rsidP="00993F7B">
            <w:pPr>
              <w:pStyle w:val="TableText"/>
              <w:rPr>
                <w:rStyle w:val="AnswerGray"/>
                <w:b w:val="0"/>
                <w:bCs/>
                <w:i/>
                <w:iCs/>
              </w:rPr>
            </w:pPr>
            <w:r>
              <w:rPr>
                <w:rFonts w:cs="Arial"/>
                <w:i/>
                <w:iCs/>
                <w:color w:val="000000"/>
              </w:rPr>
              <w:t>192.168.33.191</w:t>
            </w:r>
          </w:p>
        </w:tc>
      </w:tr>
      <w:tr w:rsidR="00993F7B" w:rsidRPr="000D42BD" w:rsidDel="00615849" w14:paraId="306714B4" w14:textId="77777777" w:rsidTr="00C45647">
        <w:trPr>
          <w:cantSplit/>
          <w:jc w:val="center"/>
        </w:trPr>
        <w:tc>
          <w:tcPr>
            <w:tcW w:w="2517" w:type="dxa"/>
            <w:vAlign w:val="bottom"/>
          </w:tcPr>
          <w:p w14:paraId="1EC76AB9" w14:textId="77777777" w:rsidR="00993F7B" w:rsidRPr="000D42BD" w:rsidRDefault="00993F7B" w:rsidP="00993F7B">
            <w:pPr>
              <w:pStyle w:val="TableText"/>
            </w:pPr>
            <w:r w:rsidRPr="000D42BD">
              <w:t>BR2 LAN</w:t>
            </w:r>
          </w:p>
        </w:tc>
        <w:tc>
          <w:tcPr>
            <w:tcW w:w="1620" w:type="dxa"/>
            <w:vAlign w:val="bottom"/>
          </w:tcPr>
          <w:p w14:paraId="635610D9" w14:textId="77777777" w:rsidR="00993F7B" w:rsidRPr="000D42BD" w:rsidRDefault="00993F7B" w:rsidP="00993F7B">
            <w:pPr>
              <w:pStyle w:val="TableText"/>
            </w:pPr>
            <w:r w:rsidRPr="000D42BD">
              <w:t>25</w:t>
            </w:r>
          </w:p>
        </w:tc>
        <w:tc>
          <w:tcPr>
            <w:tcW w:w="2070" w:type="dxa"/>
            <w:shd w:val="clear" w:color="auto" w:fill="FFFFFF" w:themeFill="background1"/>
            <w:vAlign w:val="center"/>
          </w:tcPr>
          <w:p w14:paraId="77D14645" w14:textId="6E36FFDF" w:rsidR="00993F7B" w:rsidRPr="000D42BD" w:rsidRDefault="00993F7B" w:rsidP="00993F7B">
            <w:pPr>
              <w:pStyle w:val="TableText"/>
              <w:rPr>
                <w:rStyle w:val="AnswerGray"/>
                <w:b w:val="0"/>
                <w:bCs/>
                <w:i/>
                <w:iCs/>
                <w:lang w:val="vi-VN"/>
              </w:rPr>
            </w:pPr>
            <w:r>
              <w:rPr>
                <w:rFonts w:cs="Arial"/>
                <w:i/>
                <w:iCs/>
                <w:color w:val="000000"/>
              </w:rPr>
              <w:t>192.168.33.192/27</w:t>
            </w:r>
          </w:p>
        </w:tc>
        <w:tc>
          <w:tcPr>
            <w:tcW w:w="1856" w:type="dxa"/>
            <w:shd w:val="clear" w:color="auto" w:fill="FFFFFF" w:themeFill="background1"/>
            <w:vAlign w:val="center"/>
          </w:tcPr>
          <w:p w14:paraId="3281C56B" w14:textId="407C45CD" w:rsidR="00993F7B" w:rsidRPr="000D42BD" w:rsidRDefault="00993F7B" w:rsidP="00993F7B">
            <w:pPr>
              <w:pStyle w:val="TableText"/>
              <w:rPr>
                <w:rStyle w:val="AnswerGray"/>
                <w:b w:val="0"/>
                <w:bCs/>
                <w:i/>
                <w:iCs/>
              </w:rPr>
            </w:pPr>
            <w:r>
              <w:rPr>
                <w:rFonts w:cs="Arial"/>
                <w:i/>
                <w:iCs/>
                <w:color w:val="000000"/>
              </w:rPr>
              <w:t>192.168.33.193</w:t>
            </w:r>
          </w:p>
        </w:tc>
        <w:tc>
          <w:tcPr>
            <w:tcW w:w="1924" w:type="dxa"/>
            <w:shd w:val="clear" w:color="auto" w:fill="FFFFFF" w:themeFill="background1"/>
            <w:vAlign w:val="center"/>
          </w:tcPr>
          <w:p w14:paraId="377F798E" w14:textId="4C053247" w:rsidR="00993F7B" w:rsidRPr="000D42BD" w:rsidRDefault="00993F7B" w:rsidP="00993F7B">
            <w:pPr>
              <w:pStyle w:val="TableText"/>
              <w:rPr>
                <w:rStyle w:val="AnswerGray"/>
                <w:b w:val="0"/>
                <w:bCs/>
                <w:i/>
                <w:iCs/>
              </w:rPr>
            </w:pPr>
            <w:r>
              <w:rPr>
                <w:rFonts w:cs="Arial"/>
                <w:i/>
                <w:iCs/>
                <w:color w:val="000000"/>
              </w:rPr>
              <w:t>192.168.33.223</w:t>
            </w:r>
          </w:p>
        </w:tc>
      </w:tr>
      <w:tr w:rsidR="00993F7B" w:rsidRPr="000D42BD" w:rsidDel="00615849" w14:paraId="227925BF" w14:textId="77777777" w:rsidTr="00C45647">
        <w:trPr>
          <w:cantSplit/>
          <w:jc w:val="center"/>
        </w:trPr>
        <w:tc>
          <w:tcPr>
            <w:tcW w:w="2517" w:type="dxa"/>
            <w:vAlign w:val="bottom"/>
          </w:tcPr>
          <w:p w14:paraId="7D92083E" w14:textId="77777777" w:rsidR="00993F7B" w:rsidRPr="000D42BD" w:rsidRDefault="00993F7B" w:rsidP="00993F7B">
            <w:pPr>
              <w:pStyle w:val="TableText"/>
            </w:pPr>
            <w:r w:rsidRPr="000D42BD">
              <w:t>BR2 IoT LAN</w:t>
            </w:r>
          </w:p>
        </w:tc>
        <w:tc>
          <w:tcPr>
            <w:tcW w:w="1620" w:type="dxa"/>
            <w:vAlign w:val="bottom"/>
          </w:tcPr>
          <w:p w14:paraId="66531DF8" w14:textId="77777777" w:rsidR="00993F7B" w:rsidRPr="000D42BD" w:rsidRDefault="00993F7B" w:rsidP="00993F7B">
            <w:pPr>
              <w:pStyle w:val="TableText"/>
            </w:pPr>
            <w:r w:rsidRPr="000D42BD">
              <w:t>5</w:t>
            </w:r>
          </w:p>
        </w:tc>
        <w:tc>
          <w:tcPr>
            <w:tcW w:w="2070" w:type="dxa"/>
            <w:shd w:val="clear" w:color="auto" w:fill="FFFFFF" w:themeFill="background1"/>
            <w:vAlign w:val="center"/>
          </w:tcPr>
          <w:p w14:paraId="1DB19F38" w14:textId="4595685D" w:rsidR="00993F7B" w:rsidRPr="000D42BD" w:rsidRDefault="00993F7B" w:rsidP="00993F7B">
            <w:pPr>
              <w:pStyle w:val="TableText"/>
              <w:rPr>
                <w:rStyle w:val="AnswerGray"/>
                <w:b w:val="0"/>
                <w:bCs/>
                <w:i/>
                <w:iCs/>
                <w:lang w:val="vi-VN"/>
              </w:rPr>
            </w:pPr>
            <w:r>
              <w:rPr>
                <w:rFonts w:cs="Arial"/>
                <w:i/>
                <w:iCs/>
                <w:color w:val="000000"/>
              </w:rPr>
              <w:t>192.168.33.224/29</w:t>
            </w:r>
          </w:p>
        </w:tc>
        <w:tc>
          <w:tcPr>
            <w:tcW w:w="1856" w:type="dxa"/>
            <w:shd w:val="clear" w:color="auto" w:fill="FFFFFF" w:themeFill="background1"/>
            <w:vAlign w:val="center"/>
          </w:tcPr>
          <w:p w14:paraId="4235DEF1" w14:textId="7844DC58" w:rsidR="00993F7B" w:rsidRPr="000D42BD" w:rsidRDefault="00993F7B" w:rsidP="00993F7B">
            <w:pPr>
              <w:pStyle w:val="TableText"/>
              <w:rPr>
                <w:rStyle w:val="AnswerGray"/>
                <w:b w:val="0"/>
                <w:bCs/>
                <w:i/>
                <w:iCs/>
              </w:rPr>
            </w:pPr>
            <w:r>
              <w:rPr>
                <w:rFonts w:cs="Arial"/>
                <w:i/>
                <w:iCs/>
                <w:color w:val="000000"/>
              </w:rPr>
              <w:t>192.168.33.225</w:t>
            </w:r>
          </w:p>
        </w:tc>
        <w:tc>
          <w:tcPr>
            <w:tcW w:w="1924" w:type="dxa"/>
            <w:shd w:val="clear" w:color="auto" w:fill="FFFFFF" w:themeFill="background1"/>
            <w:vAlign w:val="center"/>
          </w:tcPr>
          <w:p w14:paraId="27B694DA" w14:textId="3B7F0069" w:rsidR="00993F7B" w:rsidRPr="000D42BD" w:rsidRDefault="00993F7B" w:rsidP="00993F7B">
            <w:pPr>
              <w:pStyle w:val="TableText"/>
              <w:rPr>
                <w:rStyle w:val="AnswerGray"/>
                <w:b w:val="0"/>
                <w:bCs/>
                <w:i/>
                <w:iCs/>
              </w:rPr>
            </w:pPr>
            <w:r>
              <w:rPr>
                <w:rFonts w:cs="Arial"/>
                <w:i/>
                <w:iCs/>
                <w:color w:val="000000"/>
              </w:rPr>
              <w:t>192.168.33.231</w:t>
            </w:r>
          </w:p>
        </w:tc>
      </w:tr>
      <w:tr w:rsidR="00993F7B" w:rsidRPr="000D42BD" w:rsidDel="00615849" w14:paraId="3F81F160" w14:textId="77777777" w:rsidTr="00C45647">
        <w:trPr>
          <w:cantSplit/>
          <w:jc w:val="center"/>
        </w:trPr>
        <w:tc>
          <w:tcPr>
            <w:tcW w:w="2517" w:type="dxa"/>
            <w:vAlign w:val="bottom"/>
          </w:tcPr>
          <w:p w14:paraId="1CA9CCDB" w14:textId="77777777" w:rsidR="00993F7B" w:rsidRPr="000D42BD" w:rsidRDefault="00993F7B" w:rsidP="00993F7B">
            <w:pPr>
              <w:pStyle w:val="TableText"/>
            </w:pPr>
            <w:r w:rsidRPr="000D42BD">
              <w:t>BR2 CCTV LAN</w:t>
            </w:r>
          </w:p>
        </w:tc>
        <w:tc>
          <w:tcPr>
            <w:tcW w:w="1620" w:type="dxa"/>
            <w:vAlign w:val="bottom"/>
          </w:tcPr>
          <w:p w14:paraId="3924B770" w14:textId="77777777" w:rsidR="00993F7B" w:rsidRPr="000D42BD" w:rsidRDefault="00993F7B" w:rsidP="00993F7B">
            <w:pPr>
              <w:pStyle w:val="TableText"/>
            </w:pPr>
            <w:r w:rsidRPr="000D42BD">
              <w:t>4</w:t>
            </w:r>
          </w:p>
        </w:tc>
        <w:tc>
          <w:tcPr>
            <w:tcW w:w="2070" w:type="dxa"/>
            <w:shd w:val="clear" w:color="auto" w:fill="FFFFFF" w:themeFill="background1"/>
            <w:vAlign w:val="center"/>
          </w:tcPr>
          <w:p w14:paraId="509E2146" w14:textId="2A392F70" w:rsidR="00993F7B" w:rsidRPr="000D42BD" w:rsidRDefault="00993F7B" w:rsidP="00993F7B">
            <w:pPr>
              <w:pStyle w:val="TableText"/>
              <w:rPr>
                <w:rStyle w:val="AnswerGray"/>
                <w:b w:val="0"/>
                <w:bCs/>
                <w:i/>
                <w:iCs/>
                <w:lang w:val="vi-VN"/>
              </w:rPr>
            </w:pPr>
            <w:r>
              <w:rPr>
                <w:rFonts w:cs="Arial"/>
                <w:i/>
                <w:iCs/>
                <w:color w:val="000000"/>
              </w:rPr>
              <w:t>192.168.33.232/29</w:t>
            </w:r>
          </w:p>
        </w:tc>
        <w:tc>
          <w:tcPr>
            <w:tcW w:w="1856" w:type="dxa"/>
            <w:shd w:val="clear" w:color="auto" w:fill="FFFFFF" w:themeFill="background1"/>
            <w:vAlign w:val="center"/>
          </w:tcPr>
          <w:p w14:paraId="5D6F4F3F" w14:textId="4A2AF1FB" w:rsidR="00993F7B" w:rsidRPr="000D42BD" w:rsidRDefault="00993F7B" w:rsidP="00993F7B">
            <w:pPr>
              <w:pStyle w:val="TableText"/>
              <w:rPr>
                <w:rStyle w:val="AnswerGray"/>
                <w:b w:val="0"/>
                <w:bCs/>
                <w:i/>
                <w:iCs/>
              </w:rPr>
            </w:pPr>
            <w:r>
              <w:rPr>
                <w:rFonts w:cs="Arial"/>
                <w:i/>
                <w:iCs/>
                <w:color w:val="000000"/>
              </w:rPr>
              <w:t>192.168.33.233</w:t>
            </w:r>
          </w:p>
        </w:tc>
        <w:tc>
          <w:tcPr>
            <w:tcW w:w="1924" w:type="dxa"/>
            <w:shd w:val="clear" w:color="auto" w:fill="FFFFFF" w:themeFill="background1"/>
            <w:vAlign w:val="center"/>
          </w:tcPr>
          <w:p w14:paraId="12401568" w14:textId="3BC4C86B" w:rsidR="00993F7B" w:rsidRPr="000D42BD" w:rsidRDefault="00993F7B" w:rsidP="00993F7B">
            <w:pPr>
              <w:pStyle w:val="TableText"/>
              <w:rPr>
                <w:rStyle w:val="AnswerGray"/>
                <w:b w:val="0"/>
                <w:bCs/>
                <w:i/>
                <w:iCs/>
              </w:rPr>
            </w:pPr>
            <w:r>
              <w:rPr>
                <w:rFonts w:cs="Arial"/>
                <w:i/>
                <w:iCs/>
                <w:color w:val="000000"/>
              </w:rPr>
              <w:t>192.168.33.239</w:t>
            </w:r>
          </w:p>
        </w:tc>
      </w:tr>
      <w:tr w:rsidR="00993F7B" w:rsidRPr="000D42BD" w:rsidDel="00615849" w14:paraId="66DB971B" w14:textId="77777777" w:rsidTr="00C45647">
        <w:trPr>
          <w:cantSplit/>
          <w:jc w:val="center"/>
        </w:trPr>
        <w:tc>
          <w:tcPr>
            <w:tcW w:w="2517" w:type="dxa"/>
            <w:vAlign w:val="bottom"/>
          </w:tcPr>
          <w:p w14:paraId="7715CB5C" w14:textId="77777777" w:rsidR="00993F7B" w:rsidRPr="000D42BD" w:rsidRDefault="00993F7B" w:rsidP="00993F7B">
            <w:pPr>
              <w:pStyle w:val="TableText"/>
            </w:pPr>
            <w:r w:rsidRPr="000D42BD">
              <w:t>BR2 HVAC C2LAN</w:t>
            </w:r>
          </w:p>
        </w:tc>
        <w:tc>
          <w:tcPr>
            <w:tcW w:w="1620" w:type="dxa"/>
            <w:vAlign w:val="bottom"/>
          </w:tcPr>
          <w:p w14:paraId="1A27804F" w14:textId="77777777" w:rsidR="00993F7B" w:rsidRPr="000D42BD" w:rsidRDefault="00993F7B" w:rsidP="00993F7B">
            <w:pPr>
              <w:pStyle w:val="TableText"/>
            </w:pPr>
            <w:r w:rsidRPr="000D42BD">
              <w:t>4</w:t>
            </w:r>
          </w:p>
        </w:tc>
        <w:tc>
          <w:tcPr>
            <w:tcW w:w="2070" w:type="dxa"/>
            <w:shd w:val="clear" w:color="auto" w:fill="FFFFFF" w:themeFill="background1"/>
            <w:vAlign w:val="center"/>
          </w:tcPr>
          <w:p w14:paraId="78722226" w14:textId="28CBD747" w:rsidR="00993F7B" w:rsidRPr="000D42BD" w:rsidRDefault="00993F7B" w:rsidP="00993F7B">
            <w:pPr>
              <w:pStyle w:val="TableText"/>
              <w:rPr>
                <w:rStyle w:val="AnswerGray"/>
                <w:b w:val="0"/>
                <w:bCs/>
                <w:i/>
                <w:iCs/>
                <w:lang w:val="vi-VN"/>
              </w:rPr>
            </w:pPr>
            <w:r>
              <w:rPr>
                <w:rFonts w:cs="Arial"/>
                <w:i/>
                <w:iCs/>
                <w:color w:val="000000"/>
              </w:rPr>
              <w:t>192.168.33.240/29</w:t>
            </w:r>
          </w:p>
        </w:tc>
        <w:tc>
          <w:tcPr>
            <w:tcW w:w="1856" w:type="dxa"/>
            <w:shd w:val="clear" w:color="auto" w:fill="FFFFFF" w:themeFill="background1"/>
            <w:vAlign w:val="center"/>
          </w:tcPr>
          <w:p w14:paraId="4D9508A2" w14:textId="5B05B2EC" w:rsidR="00993F7B" w:rsidRPr="000D42BD" w:rsidRDefault="00993F7B" w:rsidP="00993F7B">
            <w:pPr>
              <w:pStyle w:val="TableText"/>
              <w:rPr>
                <w:rStyle w:val="AnswerGray"/>
                <w:b w:val="0"/>
                <w:bCs/>
                <w:i/>
                <w:iCs/>
              </w:rPr>
            </w:pPr>
            <w:r>
              <w:rPr>
                <w:rFonts w:cs="Arial"/>
                <w:i/>
                <w:iCs/>
                <w:color w:val="000000"/>
              </w:rPr>
              <w:t>192.168.33.241</w:t>
            </w:r>
          </w:p>
        </w:tc>
        <w:tc>
          <w:tcPr>
            <w:tcW w:w="1924" w:type="dxa"/>
            <w:shd w:val="clear" w:color="auto" w:fill="FFFFFF" w:themeFill="background1"/>
            <w:vAlign w:val="center"/>
          </w:tcPr>
          <w:p w14:paraId="6979205E" w14:textId="20EF70D5" w:rsidR="00993F7B" w:rsidRPr="000D42BD" w:rsidRDefault="00993F7B" w:rsidP="00993F7B">
            <w:pPr>
              <w:pStyle w:val="TableText"/>
              <w:rPr>
                <w:rStyle w:val="AnswerGray"/>
                <w:b w:val="0"/>
                <w:bCs/>
                <w:i/>
                <w:iCs/>
              </w:rPr>
            </w:pPr>
            <w:r>
              <w:rPr>
                <w:rFonts w:cs="Arial"/>
                <w:i/>
                <w:iCs/>
                <w:color w:val="000000"/>
              </w:rPr>
              <w:t>192.168.33.247</w:t>
            </w:r>
          </w:p>
        </w:tc>
      </w:tr>
      <w:tr w:rsidR="00993F7B" w:rsidRPr="000D42BD" w:rsidDel="00615849" w14:paraId="21AC6085" w14:textId="77777777" w:rsidTr="00C45647">
        <w:trPr>
          <w:cantSplit/>
          <w:jc w:val="center"/>
        </w:trPr>
        <w:tc>
          <w:tcPr>
            <w:tcW w:w="2517" w:type="dxa"/>
            <w:vAlign w:val="bottom"/>
          </w:tcPr>
          <w:p w14:paraId="1140C24D" w14:textId="77777777" w:rsidR="00993F7B" w:rsidRPr="000D42BD" w:rsidRDefault="00993F7B" w:rsidP="00993F7B">
            <w:pPr>
              <w:pStyle w:val="TableText"/>
            </w:pPr>
            <w:r w:rsidRPr="000D42BD">
              <w:t>BR1-BR2 Link</w:t>
            </w:r>
          </w:p>
        </w:tc>
        <w:tc>
          <w:tcPr>
            <w:tcW w:w="1620" w:type="dxa"/>
            <w:vAlign w:val="bottom"/>
          </w:tcPr>
          <w:p w14:paraId="7C6AAF21" w14:textId="77777777" w:rsidR="00993F7B" w:rsidRPr="000D42BD" w:rsidRDefault="00993F7B" w:rsidP="00993F7B">
            <w:pPr>
              <w:pStyle w:val="TableText"/>
            </w:pPr>
            <w:r w:rsidRPr="000D42BD">
              <w:t>2</w:t>
            </w:r>
          </w:p>
        </w:tc>
        <w:tc>
          <w:tcPr>
            <w:tcW w:w="2070" w:type="dxa"/>
            <w:shd w:val="clear" w:color="auto" w:fill="FFFFFF" w:themeFill="background1"/>
            <w:vAlign w:val="center"/>
          </w:tcPr>
          <w:p w14:paraId="23CD76CE" w14:textId="4BD0B5DE" w:rsidR="00993F7B" w:rsidRPr="000D42BD" w:rsidRDefault="00993F7B" w:rsidP="00993F7B">
            <w:pPr>
              <w:pStyle w:val="TableText"/>
              <w:rPr>
                <w:rStyle w:val="AnswerGray"/>
                <w:b w:val="0"/>
                <w:bCs/>
                <w:i/>
                <w:iCs/>
                <w:lang w:val="vi-VN"/>
              </w:rPr>
            </w:pPr>
            <w:r>
              <w:rPr>
                <w:rFonts w:cs="Arial"/>
                <w:i/>
                <w:iCs/>
                <w:color w:val="000000"/>
              </w:rPr>
              <w:t>192.168.33.248/30</w:t>
            </w:r>
          </w:p>
        </w:tc>
        <w:tc>
          <w:tcPr>
            <w:tcW w:w="1856" w:type="dxa"/>
            <w:shd w:val="clear" w:color="auto" w:fill="FFFFFF" w:themeFill="background1"/>
            <w:vAlign w:val="center"/>
          </w:tcPr>
          <w:p w14:paraId="1C539361" w14:textId="7BF30325" w:rsidR="00993F7B" w:rsidRPr="000D42BD" w:rsidRDefault="00993F7B" w:rsidP="00993F7B">
            <w:pPr>
              <w:pStyle w:val="TableText"/>
              <w:rPr>
                <w:rStyle w:val="AnswerGray"/>
                <w:b w:val="0"/>
                <w:bCs/>
                <w:i/>
                <w:iCs/>
              </w:rPr>
            </w:pPr>
            <w:r>
              <w:rPr>
                <w:rFonts w:cs="Arial"/>
                <w:i/>
                <w:iCs/>
                <w:color w:val="000000"/>
              </w:rPr>
              <w:t>192.168.33.249</w:t>
            </w:r>
          </w:p>
        </w:tc>
        <w:tc>
          <w:tcPr>
            <w:tcW w:w="1924" w:type="dxa"/>
            <w:shd w:val="clear" w:color="auto" w:fill="auto"/>
            <w:vAlign w:val="center"/>
          </w:tcPr>
          <w:p w14:paraId="4D49C236" w14:textId="2AF29565" w:rsidR="00993F7B" w:rsidRPr="000D42BD" w:rsidRDefault="00993F7B" w:rsidP="00993F7B">
            <w:pPr>
              <w:pStyle w:val="TableText"/>
              <w:rPr>
                <w:rStyle w:val="AnswerGray"/>
                <w:b w:val="0"/>
                <w:bCs/>
                <w:i/>
                <w:iCs/>
              </w:rPr>
            </w:pPr>
            <w:r>
              <w:rPr>
                <w:rFonts w:cs="Arial"/>
                <w:i/>
                <w:iCs/>
                <w:color w:val="000000"/>
              </w:rPr>
              <w:t>192.168.33.251</w:t>
            </w:r>
          </w:p>
        </w:tc>
      </w:tr>
    </w:tbl>
    <w:p w14:paraId="6CFF8C0E" w14:textId="77777777" w:rsidR="00C547A4" w:rsidRPr="000D42BD" w:rsidRDefault="00C547A4" w:rsidP="00C547A4">
      <w:pPr>
        <w:pStyle w:val="Heading3"/>
      </w:pPr>
      <w:r w:rsidRPr="000D42BD">
        <w:t>Complete the device interface address table.</w:t>
      </w:r>
    </w:p>
    <w:p w14:paraId="22ACE8B4" w14:textId="41A8A0A7" w:rsidR="00C547A4" w:rsidRPr="000D42BD" w:rsidRDefault="00C547A4" w:rsidP="00C547A4">
      <w:pPr>
        <w:pStyle w:val="BodyTextL25"/>
      </w:pPr>
      <w:r w:rsidRPr="000D42BD">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0D42BD" w:rsidRPr="000D42BD"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0D42BD" w:rsidRDefault="00C547A4" w:rsidP="001C04B5">
            <w:pPr>
              <w:pStyle w:val="BodyTextL25"/>
              <w:ind w:left="0"/>
              <w:rPr>
                <w:b/>
                <w:bCs/>
              </w:rPr>
            </w:pPr>
            <w:r w:rsidRPr="000D42BD">
              <w:rPr>
                <w:b/>
                <w:bCs/>
              </w:rPr>
              <w:t>Device</w:t>
            </w:r>
          </w:p>
        </w:tc>
        <w:tc>
          <w:tcPr>
            <w:tcW w:w="1620" w:type="dxa"/>
          </w:tcPr>
          <w:p w14:paraId="0B5F9DE0" w14:textId="77777777" w:rsidR="00C547A4" w:rsidRPr="000D42BD" w:rsidRDefault="00C547A4" w:rsidP="001C04B5">
            <w:pPr>
              <w:pStyle w:val="BodyTextL25"/>
              <w:ind w:left="0"/>
              <w:rPr>
                <w:b/>
                <w:bCs/>
              </w:rPr>
            </w:pPr>
            <w:r w:rsidRPr="000D42BD">
              <w:rPr>
                <w:b/>
                <w:bCs/>
              </w:rPr>
              <w:t>Interface</w:t>
            </w:r>
          </w:p>
        </w:tc>
        <w:tc>
          <w:tcPr>
            <w:tcW w:w="2160" w:type="dxa"/>
          </w:tcPr>
          <w:p w14:paraId="6E385052" w14:textId="77777777" w:rsidR="00C547A4" w:rsidRPr="000D42BD" w:rsidRDefault="00C547A4" w:rsidP="001C04B5">
            <w:pPr>
              <w:pStyle w:val="BodyTextL25"/>
              <w:ind w:left="0"/>
              <w:rPr>
                <w:b/>
                <w:bCs/>
              </w:rPr>
            </w:pPr>
            <w:r w:rsidRPr="000D42BD">
              <w:rPr>
                <w:b/>
                <w:bCs/>
              </w:rPr>
              <w:t>IP Address</w:t>
            </w:r>
          </w:p>
        </w:tc>
        <w:tc>
          <w:tcPr>
            <w:tcW w:w="2070" w:type="dxa"/>
          </w:tcPr>
          <w:p w14:paraId="016E519B" w14:textId="77777777" w:rsidR="00C547A4" w:rsidRPr="000D42BD" w:rsidRDefault="00C547A4" w:rsidP="001C04B5">
            <w:pPr>
              <w:pStyle w:val="BodyTextL25"/>
              <w:ind w:left="0"/>
              <w:rPr>
                <w:b/>
                <w:bCs/>
              </w:rPr>
            </w:pPr>
            <w:r w:rsidRPr="000D42BD">
              <w:rPr>
                <w:b/>
                <w:bCs/>
              </w:rPr>
              <w:t>Subnet Mask</w:t>
            </w:r>
          </w:p>
        </w:tc>
        <w:tc>
          <w:tcPr>
            <w:tcW w:w="2146" w:type="dxa"/>
          </w:tcPr>
          <w:p w14:paraId="003D4582" w14:textId="77777777" w:rsidR="00C547A4" w:rsidRPr="000D42BD" w:rsidRDefault="00C547A4" w:rsidP="001C04B5">
            <w:pPr>
              <w:pStyle w:val="BodyTextL25"/>
              <w:ind w:left="0"/>
              <w:rPr>
                <w:b/>
                <w:bCs/>
              </w:rPr>
            </w:pPr>
            <w:r w:rsidRPr="000D42BD">
              <w:rPr>
                <w:b/>
                <w:bCs/>
              </w:rPr>
              <w:t>Device Interface</w:t>
            </w:r>
          </w:p>
        </w:tc>
      </w:tr>
      <w:tr w:rsidR="000D42BD" w:rsidRPr="000D42BD"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Pr="000D42BD" w:rsidRDefault="001C04B5" w:rsidP="00F75CA5">
            <w:pPr>
              <w:pStyle w:val="TableText"/>
            </w:pPr>
            <w:r w:rsidRPr="000D42BD">
              <w:t>BR1</w:t>
            </w:r>
          </w:p>
        </w:tc>
        <w:tc>
          <w:tcPr>
            <w:tcW w:w="1620" w:type="dxa"/>
            <w:shd w:val="clear" w:color="auto" w:fill="FFFFFF" w:themeFill="background1"/>
          </w:tcPr>
          <w:p w14:paraId="5B29D007" w14:textId="0A63D62E" w:rsidR="00C547A4" w:rsidRPr="000D42BD" w:rsidRDefault="00B66E95" w:rsidP="001C04B5">
            <w:pPr>
              <w:pStyle w:val="TableText"/>
            </w:pPr>
            <w:r w:rsidRPr="000D42BD">
              <w:t>G0/0/0</w:t>
            </w:r>
          </w:p>
        </w:tc>
        <w:tc>
          <w:tcPr>
            <w:tcW w:w="2160" w:type="dxa"/>
            <w:shd w:val="clear" w:color="auto" w:fill="FFFFFF" w:themeFill="background1"/>
          </w:tcPr>
          <w:p w14:paraId="6E1E80A5" w14:textId="77777777" w:rsidR="00C547A4" w:rsidRPr="000D42BD" w:rsidRDefault="00C547A4" w:rsidP="001C04B5">
            <w:pPr>
              <w:pStyle w:val="TableText"/>
            </w:pPr>
            <w:r w:rsidRPr="000D42BD">
              <w:t>192.168.33.249</w:t>
            </w:r>
          </w:p>
        </w:tc>
        <w:tc>
          <w:tcPr>
            <w:tcW w:w="2070" w:type="dxa"/>
            <w:shd w:val="clear" w:color="auto" w:fill="FFFFFF" w:themeFill="background1"/>
          </w:tcPr>
          <w:p w14:paraId="233A2D8F" w14:textId="77777777" w:rsidR="00C547A4" w:rsidRPr="000D42BD" w:rsidRDefault="00C547A4" w:rsidP="001C04B5">
            <w:pPr>
              <w:pStyle w:val="TableText"/>
            </w:pPr>
            <w:r w:rsidRPr="000D42BD">
              <w:t>255.255.255.252</w:t>
            </w:r>
          </w:p>
        </w:tc>
        <w:tc>
          <w:tcPr>
            <w:tcW w:w="2146" w:type="dxa"/>
            <w:shd w:val="clear" w:color="auto" w:fill="FFFFFF" w:themeFill="background1"/>
          </w:tcPr>
          <w:p w14:paraId="09F284EB" w14:textId="77777777" w:rsidR="00C547A4" w:rsidRPr="000D42BD" w:rsidRDefault="00C547A4" w:rsidP="001C04B5">
            <w:pPr>
              <w:pStyle w:val="TableText"/>
            </w:pPr>
            <w:r w:rsidRPr="000D42BD">
              <w:t>BR1-BR2 Link</w:t>
            </w:r>
          </w:p>
        </w:tc>
      </w:tr>
      <w:tr w:rsidR="000D42BD" w:rsidRPr="000D42BD"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Pr="000D42BD" w:rsidRDefault="00F75CA5" w:rsidP="00F75CA5">
            <w:pPr>
              <w:pStyle w:val="ConfigWindow"/>
              <w:rPr>
                <w:color w:val="auto"/>
              </w:rPr>
            </w:pPr>
            <w:r w:rsidRPr="000D42BD">
              <w:rPr>
                <w:color w:val="auto"/>
              </w:rPr>
              <w:t>BR1</w:t>
            </w:r>
          </w:p>
        </w:tc>
        <w:tc>
          <w:tcPr>
            <w:tcW w:w="1620" w:type="dxa"/>
            <w:shd w:val="clear" w:color="auto" w:fill="FFFFFF" w:themeFill="background1"/>
          </w:tcPr>
          <w:p w14:paraId="2B4B9B85" w14:textId="5AE6DC7C" w:rsidR="00F75CA5" w:rsidRPr="000D42BD" w:rsidRDefault="00F75CA5" w:rsidP="00F75CA5">
            <w:pPr>
              <w:pStyle w:val="TableText"/>
            </w:pPr>
            <w:r w:rsidRPr="000D42BD">
              <w:t>G0/0/1</w:t>
            </w:r>
          </w:p>
        </w:tc>
        <w:tc>
          <w:tcPr>
            <w:tcW w:w="2160" w:type="dxa"/>
            <w:shd w:val="clear" w:color="auto" w:fill="FFFFFF" w:themeFill="background1"/>
          </w:tcPr>
          <w:p w14:paraId="0E99F73D" w14:textId="65A5672C" w:rsidR="00F75CA5" w:rsidRPr="000D42BD" w:rsidRDefault="00F75CA5" w:rsidP="00F75CA5">
            <w:pPr>
              <w:pStyle w:val="TableText"/>
            </w:pPr>
            <w:r w:rsidRPr="000D42BD">
              <w:t>192.168.33.129</w:t>
            </w:r>
          </w:p>
        </w:tc>
        <w:tc>
          <w:tcPr>
            <w:tcW w:w="2070" w:type="dxa"/>
            <w:shd w:val="clear" w:color="auto" w:fill="FFFFFF" w:themeFill="background1"/>
          </w:tcPr>
          <w:p w14:paraId="43AEA24C" w14:textId="1573F2EE" w:rsidR="00F75CA5" w:rsidRPr="000D42BD" w:rsidRDefault="00F75CA5" w:rsidP="00F75CA5">
            <w:pPr>
              <w:pStyle w:val="TableText"/>
            </w:pPr>
            <w:r w:rsidRPr="000D42BD">
              <w:t>255.255.255.192</w:t>
            </w:r>
          </w:p>
        </w:tc>
        <w:tc>
          <w:tcPr>
            <w:tcW w:w="2146" w:type="dxa"/>
            <w:shd w:val="clear" w:color="auto" w:fill="FFFFFF" w:themeFill="background1"/>
          </w:tcPr>
          <w:p w14:paraId="1D950DDC" w14:textId="1C3B562D" w:rsidR="00F75CA5" w:rsidRPr="000D42BD" w:rsidRDefault="00F75CA5" w:rsidP="00F75CA5">
            <w:pPr>
              <w:pStyle w:val="TableText"/>
            </w:pPr>
            <w:r w:rsidRPr="000D42BD">
              <w:t>40 Host LAN</w:t>
            </w:r>
          </w:p>
        </w:tc>
      </w:tr>
      <w:tr w:rsidR="000D42BD" w:rsidRPr="000D42BD" w14:paraId="36AE6C95" w14:textId="77777777" w:rsidTr="00055E63">
        <w:tc>
          <w:tcPr>
            <w:tcW w:w="1977" w:type="dxa"/>
            <w:tcBorders>
              <w:bottom w:val="nil"/>
            </w:tcBorders>
            <w:shd w:val="clear" w:color="auto" w:fill="FFFFFF" w:themeFill="background1"/>
            <w:vAlign w:val="center"/>
          </w:tcPr>
          <w:p w14:paraId="706E0E25" w14:textId="77777777" w:rsidR="00F75CA5" w:rsidRPr="000D42BD" w:rsidRDefault="00F75CA5" w:rsidP="00F75CA5">
            <w:pPr>
              <w:pStyle w:val="TableText"/>
            </w:pPr>
            <w:r w:rsidRPr="000D42BD">
              <w:t>BR2</w:t>
            </w:r>
          </w:p>
        </w:tc>
        <w:tc>
          <w:tcPr>
            <w:tcW w:w="1620" w:type="dxa"/>
            <w:shd w:val="clear" w:color="auto" w:fill="FFFFFF" w:themeFill="background1"/>
          </w:tcPr>
          <w:p w14:paraId="4921A41E" w14:textId="77777777" w:rsidR="00F75CA5" w:rsidRPr="000D42BD" w:rsidRDefault="00F75CA5" w:rsidP="00F75CA5">
            <w:pPr>
              <w:pStyle w:val="TableText"/>
            </w:pPr>
            <w:r w:rsidRPr="000D42BD">
              <w:t>G0/0/0</w:t>
            </w:r>
          </w:p>
        </w:tc>
        <w:tc>
          <w:tcPr>
            <w:tcW w:w="2160" w:type="dxa"/>
            <w:shd w:val="clear" w:color="auto" w:fill="FFFFFF" w:themeFill="background1"/>
          </w:tcPr>
          <w:p w14:paraId="2AA1E459" w14:textId="77777777" w:rsidR="00F75CA5" w:rsidRPr="000D42BD" w:rsidRDefault="00F75CA5" w:rsidP="00F75CA5">
            <w:pPr>
              <w:pStyle w:val="TableText"/>
            </w:pPr>
            <w:r w:rsidRPr="000D42BD">
              <w:t>192.168.33.250</w:t>
            </w:r>
          </w:p>
        </w:tc>
        <w:tc>
          <w:tcPr>
            <w:tcW w:w="2070" w:type="dxa"/>
            <w:shd w:val="clear" w:color="auto" w:fill="FFFFFF" w:themeFill="background1"/>
          </w:tcPr>
          <w:p w14:paraId="1FC1EED2" w14:textId="77777777" w:rsidR="00F75CA5" w:rsidRPr="000D42BD" w:rsidRDefault="00F75CA5" w:rsidP="00F75CA5">
            <w:pPr>
              <w:pStyle w:val="TableText"/>
            </w:pPr>
            <w:r w:rsidRPr="000D42BD">
              <w:t>255.255.255.252</w:t>
            </w:r>
          </w:p>
        </w:tc>
        <w:tc>
          <w:tcPr>
            <w:tcW w:w="2146" w:type="dxa"/>
            <w:shd w:val="clear" w:color="auto" w:fill="FFFFFF" w:themeFill="background1"/>
          </w:tcPr>
          <w:p w14:paraId="6DF3A283" w14:textId="77777777" w:rsidR="00F75CA5" w:rsidRPr="000D42BD" w:rsidRDefault="00F75CA5" w:rsidP="00F75CA5">
            <w:pPr>
              <w:pStyle w:val="TableText"/>
            </w:pPr>
            <w:r w:rsidRPr="000D42BD">
              <w:t>BR1-BR2 Link</w:t>
            </w:r>
          </w:p>
        </w:tc>
      </w:tr>
      <w:tr w:rsidR="000D42BD" w:rsidRPr="000D42BD" w14:paraId="30BB199B" w14:textId="77777777" w:rsidTr="00055E63">
        <w:tc>
          <w:tcPr>
            <w:tcW w:w="1977" w:type="dxa"/>
            <w:tcBorders>
              <w:top w:val="nil"/>
            </w:tcBorders>
            <w:shd w:val="clear" w:color="auto" w:fill="FFFFFF" w:themeFill="background1"/>
          </w:tcPr>
          <w:p w14:paraId="5C8866AB" w14:textId="003A0669" w:rsidR="00F75CA5" w:rsidRPr="000D42BD" w:rsidRDefault="00F75CA5" w:rsidP="00F75CA5">
            <w:pPr>
              <w:pStyle w:val="ConfigWindow"/>
              <w:rPr>
                <w:color w:val="auto"/>
              </w:rPr>
            </w:pPr>
            <w:r w:rsidRPr="000D42BD">
              <w:rPr>
                <w:color w:val="auto"/>
              </w:rPr>
              <w:t>BR2</w:t>
            </w:r>
          </w:p>
        </w:tc>
        <w:tc>
          <w:tcPr>
            <w:tcW w:w="1620" w:type="dxa"/>
            <w:shd w:val="clear" w:color="auto" w:fill="FFFFFF" w:themeFill="background1"/>
          </w:tcPr>
          <w:p w14:paraId="77D7A674" w14:textId="77777777" w:rsidR="00F75CA5" w:rsidRPr="000D42BD" w:rsidRDefault="00F75CA5" w:rsidP="00F75CA5">
            <w:pPr>
              <w:pStyle w:val="TableText"/>
            </w:pPr>
            <w:r w:rsidRPr="000D42BD">
              <w:t>G0/0/1</w:t>
            </w:r>
          </w:p>
        </w:tc>
        <w:tc>
          <w:tcPr>
            <w:tcW w:w="2160" w:type="dxa"/>
            <w:shd w:val="clear" w:color="auto" w:fill="FFFFFF" w:themeFill="background1"/>
          </w:tcPr>
          <w:p w14:paraId="2719A568" w14:textId="77777777" w:rsidR="00F75CA5" w:rsidRPr="000D42BD" w:rsidRDefault="00F75CA5" w:rsidP="00F75CA5">
            <w:pPr>
              <w:pStyle w:val="TableText"/>
            </w:pPr>
            <w:r w:rsidRPr="000D42BD">
              <w:t>192.168.33.193</w:t>
            </w:r>
          </w:p>
        </w:tc>
        <w:tc>
          <w:tcPr>
            <w:tcW w:w="2070" w:type="dxa"/>
            <w:shd w:val="clear" w:color="auto" w:fill="FFFFFF" w:themeFill="background1"/>
          </w:tcPr>
          <w:p w14:paraId="1DEB4499" w14:textId="77777777" w:rsidR="00F75CA5" w:rsidRPr="000D42BD" w:rsidRDefault="00F75CA5" w:rsidP="00F75CA5">
            <w:pPr>
              <w:pStyle w:val="TableText"/>
            </w:pPr>
            <w:r w:rsidRPr="000D42BD">
              <w:t>255.255.255.224</w:t>
            </w:r>
          </w:p>
        </w:tc>
        <w:tc>
          <w:tcPr>
            <w:tcW w:w="2146" w:type="dxa"/>
            <w:shd w:val="clear" w:color="auto" w:fill="FFFFFF" w:themeFill="background1"/>
          </w:tcPr>
          <w:p w14:paraId="65B375CD" w14:textId="77777777" w:rsidR="00F75CA5" w:rsidRPr="000D42BD" w:rsidRDefault="00F75CA5" w:rsidP="00F75CA5">
            <w:pPr>
              <w:pStyle w:val="TableText"/>
            </w:pPr>
            <w:r w:rsidRPr="000D42BD">
              <w:t>25 Host LAN</w:t>
            </w:r>
          </w:p>
        </w:tc>
      </w:tr>
    </w:tbl>
    <w:p w14:paraId="14D22AE0" w14:textId="77777777" w:rsidR="00C547A4" w:rsidRPr="000D42BD" w:rsidRDefault="00C547A4" w:rsidP="00C547A4">
      <w:pPr>
        <w:pStyle w:val="Heading2"/>
      </w:pPr>
      <w:r w:rsidRPr="000D42BD">
        <w:t>Cable and Configure the IPv4 Network</w:t>
      </w:r>
    </w:p>
    <w:p w14:paraId="5DC38580" w14:textId="77777777" w:rsidR="00C547A4" w:rsidRPr="000D42BD" w:rsidRDefault="00C547A4" w:rsidP="00C547A4">
      <w:pPr>
        <w:pStyle w:val="BodyTextL25"/>
      </w:pPr>
      <w:r w:rsidRPr="000D42BD">
        <w:t>In Part 3, you will cable the network to match the topology and configure the three routers using the VLSM address scheme that you developed in Part 2.</w:t>
      </w:r>
    </w:p>
    <w:p w14:paraId="30E56D32" w14:textId="77777777" w:rsidR="00C547A4" w:rsidRPr="000D42BD" w:rsidRDefault="00C547A4" w:rsidP="00C547A4">
      <w:pPr>
        <w:pStyle w:val="Heading3"/>
      </w:pPr>
      <w:r w:rsidRPr="000D42BD">
        <w:t>Cable the network as shown in the topology.</w:t>
      </w:r>
    </w:p>
    <w:p w14:paraId="6C9AEE01" w14:textId="59CE1944" w:rsidR="00C547A4" w:rsidRPr="000D42BD" w:rsidRDefault="00C547A4" w:rsidP="00C547A4">
      <w:pPr>
        <w:pStyle w:val="Heading3"/>
      </w:pPr>
      <w:r w:rsidRPr="000D42BD">
        <w:t>Configure basic settings on each router.</w:t>
      </w:r>
    </w:p>
    <w:p w14:paraId="52AC2529" w14:textId="17C88FCF" w:rsidR="000A50D5" w:rsidRPr="000D42BD" w:rsidRDefault="000A50D5" w:rsidP="000A50D5">
      <w:pPr>
        <w:pStyle w:val="ConfigWindow"/>
        <w:rPr>
          <w:color w:val="auto"/>
        </w:rPr>
      </w:pPr>
      <w:r w:rsidRPr="000D42BD">
        <w:rPr>
          <w:color w:val="auto"/>
        </w:rPr>
        <w:t>Open a configuration window</w:t>
      </w:r>
    </w:p>
    <w:p w14:paraId="0EA98A36" w14:textId="589B66F6" w:rsidR="00C547A4" w:rsidRPr="00993F7B" w:rsidRDefault="00C547A4" w:rsidP="00993F7B">
      <w:pPr>
        <w:pStyle w:val="SubStepAlpha"/>
        <w:spacing w:before="0"/>
        <w:rPr>
          <w:b/>
          <w:bCs/>
          <w:i/>
          <w:iCs/>
        </w:rPr>
      </w:pPr>
      <w:r w:rsidRPr="000D42BD">
        <w:t>Assign the device name to the router</w:t>
      </w:r>
      <w:r w:rsidR="000A50D5" w:rsidRPr="000D42BD">
        <w:t>s</w:t>
      </w:r>
      <w:r w:rsidRPr="000D42BD">
        <w:t>.</w:t>
      </w:r>
      <w:r w:rsidR="00993F7B">
        <w:rPr>
          <w:lang w:val="vi-VN"/>
        </w:rPr>
        <w:t xml:space="preserve"> </w:t>
      </w:r>
      <w:r w:rsidR="00993F7B">
        <w:rPr>
          <w:b/>
          <w:bCs/>
          <w:i/>
          <w:iCs/>
        </w:rPr>
        <w:br/>
      </w:r>
      <w:r w:rsidR="00993F7B" w:rsidRPr="00993F7B">
        <w:rPr>
          <w:b/>
          <w:bCs/>
          <w:i/>
          <w:iCs/>
          <w:lang w:val="vi-VN"/>
        </w:rPr>
        <w:t xml:space="preserve">router(config)# hostname </w:t>
      </w:r>
      <w:r w:rsidR="00993F7B">
        <w:rPr>
          <w:b/>
          <w:bCs/>
          <w:i/>
          <w:iCs/>
          <w:lang w:val="vi-VN"/>
        </w:rPr>
        <w:t xml:space="preserve">BR1 &amp; </w:t>
      </w:r>
      <w:r w:rsidR="00993F7B" w:rsidRPr="00993F7B">
        <w:rPr>
          <w:b/>
          <w:bCs/>
          <w:i/>
          <w:iCs/>
          <w:lang w:val="vi-VN"/>
        </w:rPr>
        <w:t xml:space="preserve">router(config)# hostname </w:t>
      </w:r>
      <w:r w:rsidR="00993F7B">
        <w:rPr>
          <w:b/>
          <w:bCs/>
          <w:i/>
          <w:iCs/>
          <w:lang w:val="vi-VN"/>
        </w:rPr>
        <w:t>BR2</w:t>
      </w:r>
    </w:p>
    <w:p w14:paraId="2D68F040" w14:textId="42ADDECA" w:rsidR="00C547A4" w:rsidRPr="000D42BD" w:rsidRDefault="00C547A4" w:rsidP="00055E63">
      <w:pPr>
        <w:pStyle w:val="SubStepAlpha"/>
      </w:pPr>
      <w:r w:rsidRPr="000D42BD">
        <w:t>Disable DNS lookup to prevent the router</w:t>
      </w:r>
      <w:r w:rsidR="000A50D5" w:rsidRPr="000D42BD">
        <w:t>s</w:t>
      </w:r>
      <w:r w:rsidRPr="000D42BD">
        <w:t xml:space="preserve"> from attempting to translate incorrectly entered commands as though they were hostnames.</w:t>
      </w:r>
      <w:r w:rsidR="00993F7B">
        <w:br/>
      </w:r>
      <w:r w:rsidR="00993F7B" w:rsidRPr="00993F7B">
        <w:rPr>
          <w:b/>
          <w:bCs/>
          <w:i/>
          <w:iCs/>
        </w:rPr>
        <w:t>BR1</w:t>
      </w:r>
      <w:r w:rsidR="00993F7B" w:rsidRPr="00993F7B">
        <w:rPr>
          <w:b/>
          <w:bCs/>
          <w:i/>
          <w:iCs/>
        </w:rPr>
        <w:t>(config)# no ip domain lookup</w:t>
      </w:r>
      <w:r w:rsidR="00993F7B">
        <w:rPr>
          <w:b/>
          <w:bCs/>
          <w:i/>
          <w:iCs/>
          <w:lang w:val="vi-VN"/>
        </w:rPr>
        <w:t xml:space="preserve"> &amp; BR2</w:t>
      </w:r>
      <w:r w:rsidR="00993F7B" w:rsidRPr="00993F7B">
        <w:rPr>
          <w:b/>
          <w:bCs/>
          <w:i/>
          <w:iCs/>
          <w:lang w:val="vi-VN"/>
        </w:rPr>
        <w:t>(config)# no ip domain lookup</w:t>
      </w:r>
    </w:p>
    <w:p w14:paraId="7815FB13" w14:textId="30B3F837" w:rsidR="00993F7B" w:rsidRDefault="00C547A4" w:rsidP="00055E63">
      <w:pPr>
        <w:pStyle w:val="SubStepAlpha"/>
        <w:rPr>
          <w:b/>
          <w:bCs/>
          <w:i/>
          <w:iCs/>
          <w:lang w:val="vi-VN"/>
        </w:rPr>
      </w:pPr>
      <w:r w:rsidRPr="000D42BD">
        <w:t xml:space="preserve">Assign </w:t>
      </w:r>
      <w:r w:rsidRPr="000D42BD">
        <w:rPr>
          <w:b/>
        </w:rPr>
        <w:t>class</w:t>
      </w:r>
      <w:r w:rsidRPr="000D42BD">
        <w:t xml:space="preserve"> as the privileged EXEC encrypted </w:t>
      </w:r>
      <w:r w:rsidR="000A50D5" w:rsidRPr="000D42BD">
        <w:t>password for both routers</w:t>
      </w:r>
      <w:r w:rsidRPr="000D42BD">
        <w:t>.</w:t>
      </w:r>
      <w:r w:rsidR="00993F7B">
        <w:br/>
      </w:r>
      <w:r w:rsidR="00993F7B" w:rsidRPr="00993F7B">
        <w:rPr>
          <w:b/>
          <w:bCs/>
          <w:i/>
          <w:iCs/>
        </w:rPr>
        <w:t>BR1(config)# enable secret class</w:t>
      </w:r>
      <w:r w:rsidR="00993F7B" w:rsidRPr="00993F7B">
        <w:rPr>
          <w:b/>
          <w:bCs/>
          <w:i/>
          <w:iCs/>
          <w:lang w:val="vi-VN"/>
        </w:rPr>
        <w:t xml:space="preserve"> </w:t>
      </w:r>
      <w:r w:rsidR="00993F7B">
        <w:rPr>
          <w:b/>
          <w:bCs/>
          <w:i/>
          <w:iCs/>
          <w:lang w:val="vi-VN"/>
        </w:rPr>
        <w:t>&amp;</w:t>
      </w:r>
      <w:r w:rsidR="00993F7B" w:rsidRPr="00993F7B">
        <w:rPr>
          <w:b/>
          <w:bCs/>
          <w:i/>
          <w:iCs/>
          <w:lang w:val="vi-VN"/>
        </w:rPr>
        <w:t xml:space="preserve"> BR2</w:t>
      </w:r>
      <w:r w:rsidR="00993F7B" w:rsidRPr="00993F7B">
        <w:rPr>
          <w:b/>
          <w:bCs/>
          <w:i/>
          <w:iCs/>
          <w:lang w:val="vi-VN"/>
        </w:rPr>
        <w:t>(config)# enable secret class</w:t>
      </w:r>
    </w:p>
    <w:p w14:paraId="797C4D72" w14:textId="33A2FF9F" w:rsidR="00C547A4" w:rsidRPr="00993F7B" w:rsidRDefault="00993F7B" w:rsidP="00993F7B">
      <w:pPr>
        <w:spacing w:before="0" w:after="0" w:line="240" w:lineRule="auto"/>
        <w:rPr>
          <w:b/>
          <w:bCs/>
          <w:i/>
          <w:iCs/>
          <w:sz w:val="20"/>
          <w:lang w:val="vi-VN"/>
        </w:rPr>
      </w:pPr>
      <w:r>
        <w:rPr>
          <w:b/>
          <w:bCs/>
          <w:i/>
          <w:iCs/>
          <w:lang w:val="vi-VN"/>
        </w:rPr>
        <w:br w:type="page"/>
      </w:r>
    </w:p>
    <w:p w14:paraId="12DEC274" w14:textId="2B65ABBD" w:rsidR="00C547A4" w:rsidRPr="000D42BD" w:rsidRDefault="00C547A4" w:rsidP="00993F7B">
      <w:pPr>
        <w:pStyle w:val="SubStepAlpha"/>
      </w:pPr>
      <w:r w:rsidRPr="000D42BD">
        <w:lastRenderedPageBreak/>
        <w:t xml:space="preserve">Assign </w:t>
      </w:r>
      <w:r w:rsidRPr="000D42BD">
        <w:rPr>
          <w:b/>
        </w:rPr>
        <w:t>cisco</w:t>
      </w:r>
      <w:r w:rsidRPr="000D42BD">
        <w:t xml:space="preserve"> as the console password and enable login</w:t>
      </w:r>
      <w:r w:rsidR="000A50D5" w:rsidRPr="000D42BD">
        <w:t xml:space="preserve"> for the routers</w:t>
      </w:r>
      <w:r w:rsidRPr="000D42BD">
        <w:t>.</w:t>
      </w:r>
      <w:r w:rsidR="00993F7B">
        <w:br/>
      </w:r>
      <w:r w:rsidR="00993F7B" w:rsidRPr="00993F7B">
        <w:rPr>
          <w:b/>
          <w:bCs/>
          <w:i/>
          <w:iCs/>
        </w:rPr>
        <w:t>BR1(config)# line con 0</w:t>
      </w:r>
      <w:r w:rsidR="00993F7B" w:rsidRPr="00993F7B">
        <w:rPr>
          <w:b/>
          <w:bCs/>
          <w:i/>
          <w:iCs/>
        </w:rPr>
        <w:br/>
      </w:r>
      <w:r w:rsidR="00993F7B" w:rsidRPr="00993F7B">
        <w:rPr>
          <w:b/>
          <w:bCs/>
          <w:i/>
          <w:iCs/>
        </w:rPr>
        <w:t>BR1(config-line)# password cisco</w:t>
      </w:r>
      <w:r w:rsidR="00993F7B" w:rsidRPr="00993F7B">
        <w:rPr>
          <w:b/>
          <w:bCs/>
          <w:i/>
          <w:iCs/>
        </w:rPr>
        <w:br/>
      </w:r>
      <w:r w:rsidR="00993F7B" w:rsidRPr="00993F7B">
        <w:rPr>
          <w:b/>
          <w:bCs/>
          <w:i/>
          <w:iCs/>
        </w:rPr>
        <w:t>BR1(config)# login</w:t>
      </w:r>
      <w:r w:rsidR="00993F7B" w:rsidRPr="00993F7B">
        <w:rPr>
          <w:b/>
          <w:bCs/>
          <w:i/>
          <w:iCs/>
        </w:rPr>
        <w:br/>
      </w:r>
      <w:r w:rsidR="00993F7B" w:rsidRPr="00993F7B">
        <w:rPr>
          <w:b/>
          <w:bCs/>
          <w:i/>
          <w:iCs/>
        </w:rPr>
        <w:t>BR2(config)# line con 0</w:t>
      </w:r>
      <w:r w:rsidR="00993F7B" w:rsidRPr="00993F7B">
        <w:rPr>
          <w:b/>
          <w:bCs/>
          <w:i/>
          <w:iCs/>
        </w:rPr>
        <w:br/>
      </w:r>
      <w:r w:rsidR="00993F7B" w:rsidRPr="00993F7B">
        <w:rPr>
          <w:b/>
          <w:bCs/>
          <w:i/>
          <w:iCs/>
        </w:rPr>
        <w:t>BR2(config-line)# password cisco</w:t>
      </w:r>
      <w:r w:rsidR="00993F7B" w:rsidRPr="00993F7B">
        <w:rPr>
          <w:b/>
          <w:bCs/>
          <w:i/>
          <w:iCs/>
        </w:rPr>
        <w:br/>
      </w:r>
      <w:r w:rsidR="00993F7B" w:rsidRPr="00993F7B">
        <w:rPr>
          <w:b/>
          <w:bCs/>
          <w:i/>
          <w:iCs/>
        </w:rPr>
        <w:t>BR2(config)# login</w:t>
      </w:r>
    </w:p>
    <w:p w14:paraId="4A6AB767" w14:textId="67AA83B4" w:rsidR="00C547A4" w:rsidRPr="000D42BD" w:rsidRDefault="00C547A4" w:rsidP="00055E63">
      <w:pPr>
        <w:pStyle w:val="SubStepAlpha"/>
      </w:pPr>
      <w:r w:rsidRPr="000D42BD">
        <w:t xml:space="preserve">Assign </w:t>
      </w:r>
      <w:r w:rsidRPr="000D42BD">
        <w:rPr>
          <w:b/>
        </w:rPr>
        <w:t>cisco</w:t>
      </w:r>
      <w:r w:rsidRPr="000D42BD">
        <w:t xml:space="preserve"> as the VTY password and enable login</w:t>
      </w:r>
      <w:r w:rsidR="000A50D5" w:rsidRPr="000D42BD">
        <w:t xml:space="preserve"> for the routers</w:t>
      </w:r>
      <w:r w:rsidRPr="000D42BD">
        <w:t>.</w:t>
      </w:r>
      <w:r w:rsidR="00993F7B">
        <w:br/>
      </w:r>
      <w:r w:rsidR="00993F7B" w:rsidRPr="00993F7B">
        <w:rPr>
          <w:b/>
          <w:bCs/>
          <w:i/>
          <w:iCs/>
        </w:rPr>
        <w:t>BR1(config)# line vty 0 4</w:t>
      </w:r>
      <w:r w:rsidR="00993F7B" w:rsidRPr="00993F7B">
        <w:rPr>
          <w:b/>
          <w:bCs/>
          <w:i/>
          <w:iCs/>
        </w:rPr>
        <w:br/>
      </w:r>
      <w:r w:rsidR="00993F7B" w:rsidRPr="00993F7B">
        <w:rPr>
          <w:b/>
          <w:bCs/>
          <w:i/>
          <w:iCs/>
        </w:rPr>
        <w:t>BR1(config-line)# password cisco</w:t>
      </w:r>
      <w:r w:rsidR="00993F7B" w:rsidRPr="00993F7B">
        <w:rPr>
          <w:b/>
          <w:bCs/>
          <w:i/>
          <w:iCs/>
        </w:rPr>
        <w:br/>
      </w:r>
      <w:r w:rsidR="00993F7B" w:rsidRPr="00993F7B">
        <w:rPr>
          <w:b/>
          <w:bCs/>
          <w:i/>
          <w:iCs/>
        </w:rPr>
        <w:t>BR1(config-line)# login</w:t>
      </w:r>
      <w:r w:rsidR="00993F7B" w:rsidRPr="00993F7B">
        <w:rPr>
          <w:b/>
          <w:bCs/>
          <w:i/>
          <w:iCs/>
        </w:rPr>
        <w:br/>
        <w:t>BR2</w:t>
      </w:r>
      <w:r w:rsidR="00993F7B" w:rsidRPr="00993F7B">
        <w:rPr>
          <w:b/>
          <w:bCs/>
          <w:i/>
          <w:iCs/>
        </w:rPr>
        <w:t>(config)# line vty 0 4</w:t>
      </w:r>
      <w:r w:rsidR="00993F7B" w:rsidRPr="00993F7B">
        <w:rPr>
          <w:b/>
          <w:bCs/>
          <w:i/>
          <w:iCs/>
        </w:rPr>
        <w:br/>
      </w:r>
      <w:r w:rsidR="00993F7B" w:rsidRPr="00993F7B">
        <w:rPr>
          <w:b/>
          <w:bCs/>
          <w:i/>
          <w:iCs/>
        </w:rPr>
        <w:t>BR2</w:t>
      </w:r>
      <w:r w:rsidR="00993F7B" w:rsidRPr="00993F7B">
        <w:rPr>
          <w:b/>
          <w:bCs/>
          <w:i/>
          <w:iCs/>
        </w:rPr>
        <w:t>(config-line)# password cisco</w:t>
      </w:r>
      <w:r w:rsidR="00993F7B" w:rsidRPr="00993F7B">
        <w:rPr>
          <w:b/>
          <w:bCs/>
          <w:i/>
          <w:iCs/>
        </w:rPr>
        <w:br/>
      </w:r>
      <w:r w:rsidR="00993F7B" w:rsidRPr="00993F7B">
        <w:rPr>
          <w:b/>
          <w:bCs/>
          <w:i/>
          <w:iCs/>
        </w:rPr>
        <w:t>BR2</w:t>
      </w:r>
      <w:r w:rsidR="00993F7B" w:rsidRPr="00993F7B">
        <w:rPr>
          <w:b/>
          <w:bCs/>
          <w:i/>
          <w:iCs/>
        </w:rPr>
        <w:t>(config-line)# login</w:t>
      </w:r>
    </w:p>
    <w:p w14:paraId="661CC73A" w14:textId="2AF7059E" w:rsidR="00C547A4" w:rsidRPr="000D42BD" w:rsidRDefault="00C547A4" w:rsidP="00055E63">
      <w:pPr>
        <w:pStyle w:val="SubStepAlpha"/>
      </w:pPr>
      <w:r w:rsidRPr="000D42BD">
        <w:t>Encrypt the plaintext passwords</w:t>
      </w:r>
      <w:r w:rsidR="000A50D5" w:rsidRPr="000D42BD">
        <w:t xml:space="preserve"> for the routers</w:t>
      </w:r>
      <w:r w:rsidRPr="000D42BD">
        <w:t>.</w:t>
      </w:r>
      <w:r w:rsidR="00993F7B">
        <w:br/>
      </w:r>
      <w:r w:rsidR="00993F7B" w:rsidRPr="00993F7B">
        <w:rPr>
          <w:b/>
          <w:bCs/>
          <w:i/>
          <w:iCs/>
        </w:rPr>
        <w:t>BR1(config)# service password-encryption</w:t>
      </w:r>
      <w:r w:rsidR="00993F7B" w:rsidRPr="00993F7B">
        <w:rPr>
          <w:b/>
          <w:bCs/>
          <w:i/>
          <w:iCs/>
          <w:lang w:val="vi-VN"/>
        </w:rPr>
        <w:t xml:space="preserve"> &amp; BR2</w:t>
      </w:r>
      <w:r w:rsidR="00993F7B" w:rsidRPr="00993F7B">
        <w:rPr>
          <w:b/>
          <w:bCs/>
          <w:i/>
          <w:iCs/>
          <w:lang w:val="vi-VN"/>
        </w:rPr>
        <w:t>(config)# service password-encryption</w:t>
      </w:r>
    </w:p>
    <w:p w14:paraId="0DD625B6" w14:textId="66877A2F" w:rsidR="00C547A4" w:rsidRPr="000D42BD" w:rsidRDefault="00C547A4" w:rsidP="00055E63">
      <w:pPr>
        <w:pStyle w:val="SubStepAlpha"/>
      </w:pPr>
      <w:r w:rsidRPr="000D42BD">
        <w:t>Create a banner that will warn anyone accessing the device that un</w:t>
      </w:r>
      <w:r w:rsidR="000A50D5" w:rsidRPr="000D42BD">
        <w:t>authorized access is prohibited on both routers.</w:t>
      </w:r>
      <w:r w:rsidR="00993F7B">
        <w:br/>
      </w:r>
      <w:r w:rsidR="00993F7B" w:rsidRPr="00993F7B">
        <w:rPr>
          <w:b/>
          <w:bCs/>
          <w:i/>
          <w:iCs/>
        </w:rPr>
        <w:t>BR1(config)# banner motd $ Unauthorized Access is Prohibited $</w:t>
      </w:r>
      <w:r w:rsidR="00993F7B" w:rsidRPr="00993F7B">
        <w:rPr>
          <w:b/>
          <w:bCs/>
          <w:i/>
          <w:iCs/>
        </w:rPr>
        <w:br/>
        <w:t>BR2</w:t>
      </w:r>
      <w:r w:rsidR="00993F7B" w:rsidRPr="00993F7B">
        <w:rPr>
          <w:b/>
          <w:bCs/>
          <w:i/>
          <w:iCs/>
        </w:rPr>
        <w:t>(config)# banner motd $ Unauthorized Access is Prohibited $</w:t>
      </w:r>
    </w:p>
    <w:p w14:paraId="206071BE" w14:textId="77777777" w:rsidR="00C547A4" w:rsidRPr="000D42BD" w:rsidRDefault="00C547A4" w:rsidP="00055E63">
      <w:pPr>
        <w:pStyle w:val="Heading3"/>
      </w:pPr>
      <w:r w:rsidRPr="000D42BD">
        <w:t>Configure the interfaces on each router.</w:t>
      </w:r>
    </w:p>
    <w:p w14:paraId="2EF83B4C" w14:textId="3E74E76E" w:rsidR="00C547A4" w:rsidRPr="000D42BD" w:rsidRDefault="00C547A4" w:rsidP="00993F7B">
      <w:pPr>
        <w:pStyle w:val="SubStepAlpha"/>
      </w:pPr>
      <w:r w:rsidRPr="000D42BD">
        <w:t>Assign an IP address and subnet mask to each interface using the table that you completed in Part 2.</w:t>
      </w:r>
      <w:r w:rsidR="00993F7B">
        <w:br/>
      </w:r>
      <w:r w:rsidR="00993F7B" w:rsidRPr="00993F7B">
        <w:rPr>
          <w:b/>
          <w:bCs/>
          <w:i/>
          <w:iCs/>
        </w:rPr>
        <w:t>BR1(config)# interface g0/0/0</w:t>
      </w:r>
      <w:r w:rsidR="00993F7B" w:rsidRPr="00993F7B">
        <w:rPr>
          <w:b/>
          <w:bCs/>
          <w:i/>
          <w:iCs/>
        </w:rPr>
        <w:br/>
      </w:r>
      <w:r w:rsidR="00993F7B" w:rsidRPr="00993F7B">
        <w:rPr>
          <w:b/>
          <w:bCs/>
          <w:i/>
          <w:iCs/>
        </w:rPr>
        <w:t>BR1(config-if)# ip address 192.168.33.249 255.255.255.252</w:t>
      </w:r>
      <w:r w:rsidR="00993F7B" w:rsidRPr="00993F7B">
        <w:rPr>
          <w:b/>
          <w:bCs/>
          <w:i/>
          <w:iCs/>
        </w:rPr>
        <w:br/>
      </w:r>
      <w:r w:rsidR="00993F7B" w:rsidRPr="00993F7B">
        <w:rPr>
          <w:b/>
          <w:bCs/>
          <w:i/>
          <w:iCs/>
        </w:rPr>
        <w:t>BR1(config-if)# interface g0/0/1</w:t>
      </w:r>
      <w:r w:rsidR="00993F7B" w:rsidRPr="00993F7B">
        <w:rPr>
          <w:b/>
          <w:bCs/>
          <w:i/>
          <w:iCs/>
        </w:rPr>
        <w:br/>
      </w:r>
      <w:r w:rsidR="00993F7B" w:rsidRPr="00993F7B">
        <w:rPr>
          <w:b/>
          <w:bCs/>
          <w:i/>
          <w:iCs/>
        </w:rPr>
        <w:t>BR1(config-if)# ip address 192.168.33.129 255.255.255.192</w:t>
      </w:r>
      <w:r w:rsidR="00993F7B" w:rsidRPr="00993F7B">
        <w:rPr>
          <w:b/>
          <w:bCs/>
          <w:i/>
          <w:iCs/>
        </w:rPr>
        <w:br/>
      </w:r>
      <w:r w:rsidR="00993F7B" w:rsidRPr="00993F7B">
        <w:rPr>
          <w:b/>
          <w:bCs/>
          <w:i/>
          <w:iCs/>
        </w:rPr>
        <w:t>BR2(config)# interface g0/0/0</w:t>
      </w:r>
      <w:r w:rsidR="00993F7B" w:rsidRPr="00993F7B">
        <w:rPr>
          <w:b/>
          <w:bCs/>
          <w:i/>
          <w:iCs/>
        </w:rPr>
        <w:br/>
      </w:r>
      <w:r w:rsidR="00993F7B" w:rsidRPr="00993F7B">
        <w:rPr>
          <w:b/>
          <w:bCs/>
          <w:i/>
          <w:iCs/>
        </w:rPr>
        <w:t>BR2(config-if)# ip address 192.168.33.250 255.255.255.252</w:t>
      </w:r>
      <w:r w:rsidR="00993F7B" w:rsidRPr="00993F7B">
        <w:rPr>
          <w:b/>
          <w:bCs/>
          <w:i/>
          <w:iCs/>
        </w:rPr>
        <w:br/>
      </w:r>
      <w:r w:rsidR="00993F7B" w:rsidRPr="00993F7B">
        <w:rPr>
          <w:b/>
          <w:bCs/>
          <w:i/>
          <w:iCs/>
        </w:rPr>
        <w:t>BR2(config-if)# interface g0/0/1</w:t>
      </w:r>
      <w:r w:rsidR="00993F7B" w:rsidRPr="00993F7B">
        <w:rPr>
          <w:b/>
          <w:bCs/>
          <w:i/>
          <w:iCs/>
        </w:rPr>
        <w:br/>
      </w:r>
      <w:r w:rsidR="00993F7B" w:rsidRPr="00993F7B">
        <w:rPr>
          <w:b/>
          <w:bCs/>
          <w:i/>
          <w:iCs/>
        </w:rPr>
        <w:t>BR2(config-if)# ip address 192.168.33.193 255.255.255.224</w:t>
      </w:r>
    </w:p>
    <w:p w14:paraId="01F97643" w14:textId="10A9AB01" w:rsidR="00C547A4" w:rsidRPr="000D42BD" w:rsidRDefault="00C547A4" w:rsidP="00993F7B">
      <w:pPr>
        <w:pStyle w:val="SubStepAlpha"/>
      </w:pPr>
      <w:r w:rsidRPr="000D42BD">
        <w:t>Configure an interface description for each interface.</w:t>
      </w:r>
      <w:r w:rsidR="00993F7B">
        <w:br/>
      </w:r>
      <w:r w:rsidR="00993F7B" w:rsidRPr="00993F7B">
        <w:rPr>
          <w:b/>
          <w:bCs/>
          <w:i/>
          <w:iCs/>
        </w:rPr>
        <w:t>BR1(config)# interface g0/0/</w:t>
      </w:r>
      <w:r w:rsidR="00993F7B" w:rsidRPr="00993F7B">
        <w:rPr>
          <w:b/>
          <w:bCs/>
          <w:i/>
          <w:iCs/>
        </w:rPr>
        <w:t>0</w:t>
      </w:r>
      <w:r w:rsidR="00993F7B" w:rsidRPr="00993F7B">
        <w:rPr>
          <w:b/>
          <w:bCs/>
          <w:i/>
          <w:iCs/>
          <w:lang w:val="vi-VN"/>
        </w:rPr>
        <w:t>|</w:t>
      </w:r>
      <w:r w:rsidR="00993F7B" w:rsidRPr="00993F7B">
        <w:rPr>
          <w:b/>
          <w:bCs/>
          <w:i/>
          <w:iCs/>
          <w:lang w:val="vi-VN"/>
        </w:rPr>
        <w:br/>
      </w:r>
      <w:r w:rsidR="00993F7B" w:rsidRPr="00993F7B">
        <w:rPr>
          <w:b/>
          <w:bCs/>
          <w:i/>
          <w:iCs/>
        </w:rPr>
        <w:t>BR1(config-if)# description BR1-BR2 Link</w:t>
      </w:r>
      <w:r w:rsidR="00993F7B" w:rsidRPr="00993F7B">
        <w:rPr>
          <w:b/>
          <w:bCs/>
          <w:i/>
          <w:iCs/>
        </w:rPr>
        <w:br/>
      </w:r>
      <w:r w:rsidR="00993F7B" w:rsidRPr="00993F7B">
        <w:rPr>
          <w:b/>
          <w:bCs/>
          <w:i/>
          <w:iCs/>
        </w:rPr>
        <w:t>BR1(config-if)# interface g0/0/1</w:t>
      </w:r>
      <w:r w:rsidR="00993F7B" w:rsidRPr="00993F7B">
        <w:rPr>
          <w:b/>
          <w:bCs/>
          <w:i/>
          <w:iCs/>
        </w:rPr>
        <w:br/>
      </w:r>
      <w:r w:rsidR="00993F7B" w:rsidRPr="00993F7B">
        <w:rPr>
          <w:b/>
          <w:bCs/>
          <w:i/>
          <w:iCs/>
        </w:rPr>
        <w:t>BR1(config-if)# description Connected to S1</w:t>
      </w:r>
      <w:r w:rsidR="00993F7B" w:rsidRPr="00993F7B">
        <w:rPr>
          <w:b/>
          <w:bCs/>
          <w:i/>
          <w:iCs/>
        </w:rPr>
        <w:br/>
      </w:r>
      <w:r w:rsidR="00993F7B" w:rsidRPr="00993F7B">
        <w:rPr>
          <w:b/>
          <w:bCs/>
          <w:i/>
          <w:iCs/>
        </w:rPr>
        <w:t>BR2(config-if)# interface g0/0/0</w:t>
      </w:r>
      <w:r w:rsidR="00993F7B" w:rsidRPr="00993F7B">
        <w:rPr>
          <w:b/>
          <w:bCs/>
          <w:i/>
          <w:iCs/>
        </w:rPr>
        <w:br/>
      </w:r>
      <w:r w:rsidR="00993F7B" w:rsidRPr="00993F7B">
        <w:rPr>
          <w:b/>
          <w:bCs/>
          <w:i/>
          <w:iCs/>
        </w:rPr>
        <w:t>BR2(config-if)# description BR1-BR2 Link</w:t>
      </w:r>
      <w:r w:rsidR="00993F7B" w:rsidRPr="00993F7B">
        <w:rPr>
          <w:b/>
          <w:bCs/>
          <w:i/>
          <w:iCs/>
        </w:rPr>
        <w:br/>
      </w:r>
      <w:r w:rsidR="00993F7B" w:rsidRPr="00993F7B">
        <w:rPr>
          <w:b/>
          <w:bCs/>
          <w:i/>
          <w:iCs/>
        </w:rPr>
        <w:t>BR2(config-if)# interface g0/0/1</w:t>
      </w:r>
      <w:r w:rsidR="00993F7B" w:rsidRPr="00993F7B">
        <w:rPr>
          <w:b/>
          <w:bCs/>
          <w:i/>
          <w:iCs/>
        </w:rPr>
        <w:br/>
      </w:r>
      <w:r w:rsidR="00993F7B" w:rsidRPr="00993F7B">
        <w:rPr>
          <w:b/>
          <w:bCs/>
          <w:i/>
          <w:iCs/>
        </w:rPr>
        <w:t>BR2(config-if)# description Connected to S2</w:t>
      </w:r>
    </w:p>
    <w:p w14:paraId="4E48B4EB" w14:textId="589429B9" w:rsidR="00C547A4" w:rsidRPr="000D42BD" w:rsidRDefault="00C547A4" w:rsidP="00993F7B">
      <w:pPr>
        <w:pStyle w:val="SubStepAlpha"/>
      </w:pPr>
      <w:r w:rsidRPr="000D42BD">
        <w:t>Activate the interfaces.</w:t>
      </w:r>
      <w:r w:rsidR="00993F7B">
        <w:br/>
      </w:r>
      <w:r w:rsidR="00993F7B" w:rsidRPr="00993F7B">
        <w:rPr>
          <w:b/>
          <w:bCs/>
          <w:i/>
          <w:iCs/>
        </w:rPr>
        <w:t>BR1(config)# interface g0/0/0</w:t>
      </w:r>
      <w:r w:rsidR="00993F7B" w:rsidRPr="00993F7B">
        <w:rPr>
          <w:b/>
          <w:bCs/>
          <w:i/>
          <w:iCs/>
        </w:rPr>
        <w:br/>
      </w:r>
      <w:r w:rsidR="00993F7B" w:rsidRPr="00993F7B">
        <w:rPr>
          <w:b/>
          <w:bCs/>
          <w:i/>
          <w:iCs/>
        </w:rPr>
        <w:t>BR1(config-if)# no shutdown</w:t>
      </w:r>
      <w:r w:rsidR="00993F7B" w:rsidRPr="00993F7B">
        <w:rPr>
          <w:b/>
          <w:bCs/>
          <w:i/>
          <w:iCs/>
        </w:rPr>
        <w:br/>
      </w:r>
      <w:r w:rsidR="00993F7B" w:rsidRPr="00993F7B">
        <w:rPr>
          <w:b/>
          <w:bCs/>
          <w:i/>
          <w:iCs/>
        </w:rPr>
        <w:t>BR1(config-if)# interface g0/0/1</w:t>
      </w:r>
      <w:r w:rsidR="00993F7B" w:rsidRPr="00993F7B">
        <w:rPr>
          <w:b/>
          <w:bCs/>
          <w:i/>
          <w:iCs/>
        </w:rPr>
        <w:br/>
      </w:r>
      <w:r w:rsidR="00993F7B" w:rsidRPr="00993F7B">
        <w:rPr>
          <w:b/>
          <w:bCs/>
          <w:i/>
          <w:iCs/>
        </w:rPr>
        <w:t>BR1(config-if)# no shutdown</w:t>
      </w:r>
      <w:r w:rsidR="00993F7B" w:rsidRPr="00993F7B">
        <w:rPr>
          <w:b/>
          <w:bCs/>
          <w:i/>
          <w:iCs/>
        </w:rPr>
        <w:br/>
      </w:r>
      <w:r w:rsidR="00993F7B" w:rsidRPr="00993F7B">
        <w:rPr>
          <w:b/>
          <w:bCs/>
          <w:i/>
          <w:iCs/>
        </w:rPr>
        <w:t>BR2(config)# interface g0/0/0</w:t>
      </w:r>
      <w:r w:rsidR="00993F7B" w:rsidRPr="00993F7B">
        <w:rPr>
          <w:b/>
          <w:bCs/>
          <w:i/>
          <w:iCs/>
        </w:rPr>
        <w:br/>
      </w:r>
      <w:r w:rsidR="00993F7B" w:rsidRPr="00993F7B">
        <w:rPr>
          <w:b/>
          <w:bCs/>
          <w:i/>
          <w:iCs/>
        </w:rPr>
        <w:t>BR2(config-if)# no shutdown</w:t>
      </w:r>
      <w:r w:rsidR="00993F7B" w:rsidRPr="00993F7B">
        <w:rPr>
          <w:b/>
          <w:bCs/>
          <w:i/>
          <w:iCs/>
        </w:rPr>
        <w:br/>
      </w:r>
      <w:r w:rsidR="00993F7B" w:rsidRPr="00993F7B">
        <w:rPr>
          <w:b/>
          <w:bCs/>
          <w:i/>
          <w:iCs/>
        </w:rPr>
        <w:t>BR2(config-if)# interface g0/0/1</w:t>
      </w:r>
      <w:r w:rsidR="00993F7B" w:rsidRPr="00993F7B">
        <w:rPr>
          <w:b/>
          <w:bCs/>
          <w:i/>
          <w:iCs/>
        </w:rPr>
        <w:br/>
      </w:r>
      <w:r w:rsidR="00993F7B" w:rsidRPr="00993F7B">
        <w:rPr>
          <w:b/>
          <w:bCs/>
          <w:i/>
          <w:iCs/>
        </w:rPr>
        <w:t>BR2(config-if)# no shutdown</w:t>
      </w:r>
    </w:p>
    <w:p w14:paraId="077FC824" w14:textId="6269CBA3" w:rsidR="00055E63" w:rsidRPr="000D42BD" w:rsidRDefault="00C547A4" w:rsidP="00055E63">
      <w:pPr>
        <w:pStyle w:val="Heading3"/>
      </w:pPr>
      <w:r w:rsidRPr="000D42BD">
        <w:lastRenderedPageBreak/>
        <w:t>Save th</w:t>
      </w:r>
      <w:r w:rsidR="00055E63" w:rsidRPr="000D42BD">
        <w:t>e configuration on all devices.</w:t>
      </w:r>
      <w:r w:rsidR="00993F7B">
        <w:br/>
      </w:r>
      <w:r w:rsidR="00993F7B" w:rsidRPr="00993F7B">
        <w:rPr>
          <w:i/>
          <w:iCs/>
          <w:sz w:val="20"/>
          <w:szCs w:val="20"/>
        </w:rPr>
        <w:t>BR1# copy running-config startup-config</w:t>
      </w:r>
      <w:r w:rsidR="00993F7B" w:rsidRPr="00993F7B">
        <w:rPr>
          <w:i/>
          <w:iCs/>
          <w:sz w:val="20"/>
          <w:szCs w:val="20"/>
        </w:rPr>
        <w:br/>
      </w:r>
      <w:r w:rsidR="00993F7B" w:rsidRPr="00993F7B">
        <w:rPr>
          <w:i/>
          <w:iCs/>
          <w:sz w:val="20"/>
          <w:szCs w:val="20"/>
        </w:rPr>
        <w:t>BR1# copy running-config startup-config</w:t>
      </w:r>
    </w:p>
    <w:p w14:paraId="5D345140" w14:textId="77777777" w:rsidR="00C547A4" w:rsidRPr="000D42BD" w:rsidRDefault="00C547A4" w:rsidP="00055E63">
      <w:pPr>
        <w:pStyle w:val="Heading3"/>
      </w:pPr>
      <w:r w:rsidRPr="000D42BD">
        <w:t>Test Connectivity.</w:t>
      </w:r>
    </w:p>
    <w:p w14:paraId="3B1DED73" w14:textId="77777777" w:rsidR="00C547A4" w:rsidRPr="000D42BD" w:rsidRDefault="00C547A4" w:rsidP="00055E63">
      <w:pPr>
        <w:pStyle w:val="SubStepAlpha"/>
      </w:pPr>
      <w:r w:rsidRPr="000D42BD">
        <w:t>From BR1, ping BR2’s G0/0/0 interface.</w:t>
      </w:r>
    </w:p>
    <w:p w14:paraId="062B3AFC" w14:textId="5EABCA3A" w:rsidR="00C547A4" w:rsidRPr="000D42BD" w:rsidRDefault="00B66E95" w:rsidP="00055E63">
      <w:pPr>
        <w:pStyle w:val="SubStepAlpha"/>
      </w:pPr>
      <w:r w:rsidRPr="000D42BD">
        <w:t>From BR2, ping BR1’s G0/0/0</w:t>
      </w:r>
      <w:r w:rsidR="00C547A4" w:rsidRPr="000D42BD">
        <w:t xml:space="preserve"> interface.</w:t>
      </w:r>
    </w:p>
    <w:p w14:paraId="43827FBB" w14:textId="1FAA2969" w:rsidR="00C547A4" w:rsidRPr="000D42BD" w:rsidRDefault="00C547A4" w:rsidP="00055E63">
      <w:pPr>
        <w:pStyle w:val="SubStepAlpha"/>
      </w:pPr>
      <w:r w:rsidRPr="000D42BD">
        <w:t>Troubleshoot connectivity issues if pings were not successful.</w:t>
      </w:r>
    </w:p>
    <w:p w14:paraId="5E036840" w14:textId="78E35373" w:rsidR="00212627" w:rsidRPr="000D42BD" w:rsidRDefault="00212627" w:rsidP="00212627">
      <w:pPr>
        <w:pStyle w:val="ConfigWindow"/>
        <w:numPr>
          <w:ilvl w:val="0"/>
          <w:numId w:val="5"/>
        </w:numPr>
        <w:rPr>
          <w:color w:val="auto"/>
        </w:rPr>
      </w:pPr>
      <w:r w:rsidRPr="000D42BD">
        <w:rPr>
          <w:color w:val="auto"/>
        </w:rPr>
        <w:t>Close a configuration window</w:t>
      </w:r>
    </w:p>
    <w:p w14:paraId="006B0CE4" w14:textId="77777777" w:rsidR="00C547A4" w:rsidRPr="000D42BD" w:rsidRDefault="00C547A4" w:rsidP="00C547A4">
      <w:pPr>
        <w:pStyle w:val="BodyTextL25"/>
      </w:pPr>
      <w:r w:rsidRPr="000D42BD">
        <w:rPr>
          <w:b/>
          <w:highlight w:val="yellow"/>
        </w:rPr>
        <w:t>Note:</w:t>
      </w:r>
      <w:r w:rsidRPr="000D42BD">
        <w:rPr>
          <w:highlight w:val="yellow"/>
        </w:rPr>
        <w:t xml:space="preserve"> Pings to the GigabitEthernet LAN interfaces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25DA4625" w14:textId="2A91C5CF" w:rsidR="00C547A4" w:rsidRPr="000D42BD" w:rsidRDefault="00C547A4" w:rsidP="00C547A4">
      <w:pPr>
        <w:pStyle w:val="Heading1"/>
      </w:pPr>
      <w:r w:rsidRPr="000D42BD">
        <w:t>Reflection</w:t>
      </w:r>
      <w:r w:rsidR="00055E63" w:rsidRPr="000D42BD">
        <w:t xml:space="preserve"> Question</w:t>
      </w:r>
    </w:p>
    <w:p w14:paraId="41C1BF93" w14:textId="77777777" w:rsidR="00C547A4" w:rsidRPr="000D42BD" w:rsidRDefault="00C547A4" w:rsidP="00C547A4">
      <w:pPr>
        <w:pStyle w:val="BodyTextL25"/>
      </w:pPr>
      <w:r w:rsidRPr="000D42BD">
        <w:t>Can you think of a shortcut for calculating the network addresses of consecutive /30 subnets?</w:t>
      </w:r>
    </w:p>
    <w:p w14:paraId="43BBE4DA" w14:textId="037C0C02" w:rsidR="00055E63" w:rsidRPr="00C44AEE" w:rsidRDefault="00C44AEE" w:rsidP="00565B3D">
      <w:pPr>
        <w:pStyle w:val="AnswerLineL50"/>
        <w:rPr>
          <w:color w:val="auto"/>
          <w:lang w:val="vi-VN"/>
        </w:rPr>
      </w:pPr>
      <w:r>
        <w:rPr>
          <w:color w:val="auto"/>
          <w:lang w:val="vi-VN"/>
        </w:rPr>
        <w:t>/30 subnet có 4 không gian địa chỉ</w:t>
      </w:r>
      <w:r w:rsidR="00055E63" w:rsidRPr="000D42BD">
        <w:rPr>
          <w:color w:val="auto"/>
        </w:rPr>
        <w:t>.</w:t>
      </w:r>
      <w:r>
        <w:rPr>
          <w:color w:val="auto"/>
          <w:lang w:val="vi-VN"/>
        </w:rPr>
        <w:t xml:space="preserve"> Ví dụ với mạng có địa chỉ 192.168.0.0/30, nó có thể tính như sau: 192.168.0.0 + 4 = 192.168.0.4. Vậy địa chỉ mạng có /30 subnet tiếp theo sẽ là 192.168.0.4/30.</w:t>
      </w:r>
    </w:p>
    <w:p w14:paraId="649D0FD7" w14:textId="77777777" w:rsidR="0087176C" w:rsidRPr="000D42BD" w:rsidRDefault="0087176C" w:rsidP="0087176C">
      <w:pPr>
        <w:pStyle w:val="Heading1"/>
        <w:tabs>
          <w:tab w:val="clear" w:pos="0"/>
        </w:tabs>
      </w:pPr>
      <w:r w:rsidRPr="000D42BD">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D42BD" w:rsidRPr="000D42BD"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0D42BD" w:rsidRDefault="0087176C" w:rsidP="00D02265">
            <w:pPr>
              <w:pStyle w:val="TableHeading"/>
            </w:pPr>
            <w:r w:rsidRPr="000D42BD">
              <w:t>Router Model</w:t>
            </w:r>
          </w:p>
        </w:tc>
        <w:tc>
          <w:tcPr>
            <w:tcW w:w="2250" w:type="dxa"/>
          </w:tcPr>
          <w:p w14:paraId="5411CBB2" w14:textId="77777777" w:rsidR="0087176C" w:rsidRPr="000D42BD" w:rsidRDefault="0087176C" w:rsidP="00D02265">
            <w:pPr>
              <w:pStyle w:val="TableHeading"/>
            </w:pPr>
            <w:r w:rsidRPr="000D42BD">
              <w:t>Ethernet Interface #1</w:t>
            </w:r>
          </w:p>
        </w:tc>
        <w:tc>
          <w:tcPr>
            <w:tcW w:w="2250" w:type="dxa"/>
          </w:tcPr>
          <w:p w14:paraId="49C03E9C" w14:textId="77777777" w:rsidR="0087176C" w:rsidRPr="000D42BD" w:rsidRDefault="0087176C" w:rsidP="00D02265">
            <w:pPr>
              <w:pStyle w:val="TableHeading"/>
            </w:pPr>
            <w:r w:rsidRPr="000D42BD">
              <w:t>Ethernet Interface #2</w:t>
            </w:r>
          </w:p>
        </w:tc>
        <w:tc>
          <w:tcPr>
            <w:tcW w:w="2070" w:type="dxa"/>
          </w:tcPr>
          <w:p w14:paraId="6F2EC36E" w14:textId="77777777" w:rsidR="0087176C" w:rsidRPr="000D42BD" w:rsidRDefault="0087176C" w:rsidP="00D02265">
            <w:pPr>
              <w:pStyle w:val="TableHeading"/>
            </w:pPr>
            <w:r w:rsidRPr="000D42BD">
              <w:t>Serial Interface #1</w:t>
            </w:r>
          </w:p>
        </w:tc>
        <w:tc>
          <w:tcPr>
            <w:tcW w:w="2160" w:type="dxa"/>
          </w:tcPr>
          <w:p w14:paraId="700C4E37" w14:textId="77777777" w:rsidR="0087176C" w:rsidRPr="000D42BD" w:rsidRDefault="0087176C" w:rsidP="00D02265">
            <w:pPr>
              <w:pStyle w:val="TableHeading"/>
            </w:pPr>
            <w:r w:rsidRPr="000D42BD">
              <w:t>Serial Interface #2</w:t>
            </w:r>
          </w:p>
        </w:tc>
      </w:tr>
      <w:tr w:rsidR="000D42BD" w:rsidRPr="000D42BD" w14:paraId="110D63FE" w14:textId="77777777" w:rsidTr="00D02265">
        <w:tc>
          <w:tcPr>
            <w:tcW w:w="1530" w:type="dxa"/>
          </w:tcPr>
          <w:p w14:paraId="59196E03" w14:textId="77777777" w:rsidR="0087176C" w:rsidRPr="000D42BD" w:rsidRDefault="0087176C" w:rsidP="00D02265">
            <w:pPr>
              <w:pStyle w:val="TableText"/>
            </w:pPr>
            <w:r w:rsidRPr="000D42BD">
              <w:t>1800</w:t>
            </w:r>
          </w:p>
        </w:tc>
        <w:tc>
          <w:tcPr>
            <w:tcW w:w="2250" w:type="dxa"/>
          </w:tcPr>
          <w:p w14:paraId="3F9E47CD" w14:textId="77777777" w:rsidR="0087176C" w:rsidRPr="000D42BD" w:rsidRDefault="0087176C" w:rsidP="00D02265">
            <w:pPr>
              <w:pStyle w:val="TableText"/>
            </w:pPr>
            <w:r w:rsidRPr="000D42BD">
              <w:t>Fast Ethernet 0/0 (F0/0)</w:t>
            </w:r>
          </w:p>
        </w:tc>
        <w:tc>
          <w:tcPr>
            <w:tcW w:w="2250" w:type="dxa"/>
          </w:tcPr>
          <w:p w14:paraId="36354DBA" w14:textId="77777777" w:rsidR="0087176C" w:rsidRPr="000D42BD" w:rsidRDefault="0087176C" w:rsidP="00D02265">
            <w:pPr>
              <w:pStyle w:val="TableText"/>
            </w:pPr>
            <w:r w:rsidRPr="000D42BD">
              <w:t>Fast Ethernet 0/1 (F0/1)</w:t>
            </w:r>
          </w:p>
        </w:tc>
        <w:tc>
          <w:tcPr>
            <w:tcW w:w="2070" w:type="dxa"/>
          </w:tcPr>
          <w:p w14:paraId="35F3B2A3" w14:textId="77777777" w:rsidR="0087176C" w:rsidRPr="000D42BD" w:rsidRDefault="0087176C" w:rsidP="00D02265">
            <w:pPr>
              <w:pStyle w:val="TableText"/>
            </w:pPr>
            <w:r w:rsidRPr="000D42BD">
              <w:t>Serial 0/0/0 (S0/0/0)</w:t>
            </w:r>
          </w:p>
        </w:tc>
        <w:tc>
          <w:tcPr>
            <w:tcW w:w="2160" w:type="dxa"/>
          </w:tcPr>
          <w:p w14:paraId="6118D76D" w14:textId="77777777" w:rsidR="0087176C" w:rsidRPr="000D42BD" w:rsidRDefault="0087176C" w:rsidP="00D02265">
            <w:pPr>
              <w:pStyle w:val="TableText"/>
            </w:pPr>
            <w:r w:rsidRPr="000D42BD">
              <w:t>Serial 0/0/1 (S0/0/1)</w:t>
            </w:r>
          </w:p>
        </w:tc>
      </w:tr>
      <w:tr w:rsidR="000D42BD" w:rsidRPr="000D42BD" w14:paraId="016E41DB" w14:textId="77777777" w:rsidTr="00D02265">
        <w:tc>
          <w:tcPr>
            <w:tcW w:w="1530" w:type="dxa"/>
          </w:tcPr>
          <w:p w14:paraId="49C1B042" w14:textId="77777777" w:rsidR="0087176C" w:rsidRPr="000D42BD" w:rsidRDefault="0087176C" w:rsidP="00D02265">
            <w:pPr>
              <w:pStyle w:val="TableText"/>
            </w:pPr>
            <w:r w:rsidRPr="000D42BD">
              <w:t>1900</w:t>
            </w:r>
          </w:p>
        </w:tc>
        <w:tc>
          <w:tcPr>
            <w:tcW w:w="2250" w:type="dxa"/>
          </w:tcPr>
          <w:p w14:paraId="2693BB88" w14:textId="77777777" w:rsidR="0087176C" w:rsidRPr="000D42BD" w:rsidRDefault="0087176C" w:rsidP="00D02265">
            <w:pPr>
              <w:pStyle w:val="TableText"/>
            </w:pPr>
            <w:r w:rsidRPr="000D42BD">
              <w:t>Gigabit Ethernet 0/0 (G0/0)</w:t>
            </w:r>
          </w:p>
        </w:tc>
        <w:tc>
          <w:tcPr>
            <w:tcW w:w="2250" w:type="dxa"/>
          </w:tcPr>
          <w:p w14:paraId="0C8E04EF" w14:textId="77777777" w:rsidR="0087176C" w:rsidRPr="000D42BD" w:rsidRDefault="0087176C" w:rsidP="00D02265">
            <w:pPr>
              <w:pStyle w:val="TableText"/>
            </w:pPr>
            <w:r w:rsidRPr="000D42BD">
              <w:t>Gigabit Ethernet 0/1 (G0/1)</w:t>
            </w:r>
          </w:p>
        </w:tc>
        <w:tc>
          <w:tcPr>
            <w:tcW w:w="2070" w:type="dxa"/>
          </w:tcPr>
          <w:p w14:paraId="3F6004F7" w14:textId="77777777" w:rsidR="0087176C" w:rsidRPr="000D42BD" w:rsidRDefault="0087176C" w:rsidP="00D02265">
            <w:pPr>
              <w:pStyle w:val="TableText"/>
            </w:pPr>
            <w:r w:rsidRPr="000D42BD">
              <w:t>Serial 0/0/0 (S0/0/0)</w:t>
            </w:r>
          </w:p>
        </w:tc>
        <w:tc>
          <w:tcPr>
            <w:tcW w:w="2160" w:type="dxa"/>
          </w:tcPr>
          <w:p w14:paraId="61AB3DC9" w14:textId="77777777" w:rsidR="0087176C" w:rsidRPr="000D42BD" w:rsidRDefault="0087176C" w:rsidP="00D02265">
            <w:pPr>
              <w:pStyle w:val="TableText"/>
            </w:pPr>
            <w:r w:rsidRPr="000D42BD">
              <w:t>Serial 0/0/1 (S0/0/1)</w:t>
            </w:r>
          </w:p>
        </w:tc>
      </w:tr>
      <w:tr w:rsidR="000D42BD" w:rsidRPr="000D42BD" w14:paraId="79E7D7FB" w14:textId="77777777" w:rsidTr="00D02265">
        <w:tc>
          <w:tcPr>
            <w:tcW w:w="1530" w:type="dxa"/>
          </w:tcPr>
          <w:p w14:paraId="7DE12F5E" w14:textId="77777777" w:rsidR="0087176C" w:rsidRPr="000D42BD" w:rsidRDefault="0087176C" w:rsidP="00D02265">
            <w:pPr>
              <w:pStyle w:val="TableText"/>
            </w:pPr>
            <w:r w:rsidRPr="000D42BD">
              <w:t>2801</w:t>
            </w:r>
          </w:p>
        </w:tc>
        <w:tc>
          <w:tcPr>
            <w:tcW w:w="2250" w:type="dxa"/>
          </w:tcPr>
          <w:p w14:paraId="42E32DEC" w14:textId="77777777" w:rsidR="0087176C" w:rsidRPr="000D42BD" w:rsidRDefault="0087176C" w:rsidP="00D02265">
            <w:pPr>
              <w:pStyle w:val="TableText"/>
            </w:pPr>
            <w:r w:rsidRPr="000D42BD">
              <w:t>Fast Ethernet 0/0 (F0/0)</w:t>
            </w:r>
          </w:p>
        </w:tc>
        <w:tc>
          <w:tcPr>
            <w:tcW w:w="2250" w:type="dxa"/>
          </w:tcPr>
          <w:p w14:paraId="20659705" w14:textId="77777777" w:rsidR="0087176C" w:rsidRPr="000D42BD" w:rsidRDefault="0087176C" w:rsidP="00D02265">
            <w:pPr>
              <w:pStyle w:val="TableText"/>
            </w:pPr>
            <w:r w:rsidRPr="000D42BD">
              <w:t>Fast Ethernet 0/1 (F0/1)</w:t>
            </w:r>
          </w:p>
        </w:tc>
        <w:tc>
          <w:tcPr>
            <w:tcW w:w="2070" w:type="dxa"/>
          </w:tcPr>
          <w:p w14:paraId="745F5DF3" w14:textId="77777777" w:rsidR="0087176C" w:rsidRPr="000D42BD" w:rsidRDefault="0087176C" w:rsidP="00D02265">
            <w:pPr>
              <w:pStyle w:val="TableText"/>
            </w:pPr>
            <w:r w:rsidRPr="000D42BD">
              <w:t>Serial 0/1/0 (S0/1/0)</w:t>
            </w:r>
          </w:p>
        </w:tc>
        <w:tc>
          <w:tcPr>
            <w:tcW w:w="2160" w:type="dxa"/>
          </w:tcPr>
          <w:p w14:paraId="09A429E4" w14:textId="77777777" w:rsidR="0087176C" w:rsidRPr="000D42BD" w:rsidRDefault="0087176C" w:rsidP="00D02265">
            <w:pPr>
              <w:pStyle w:val="TableText"/>
            </w:pPr>
            <w:r w:rsidRPr="000D42BD">
              <w:t>Serial 0/1/1 (S0/1/1)</w:t>
            </w:r>
          </w:p>
        </w:tc>
      </w:tr>
      <w:tr w:rsidR="000D42BD" w:rsidRPr="000D42BD" w14:paraId="414E341A" w14:textId="77777777" w:rsidTr="00D02265">
        <w:tc>
          <w:tcPr>
            <w:tcW w:w="1530" w:type="dxa"/>
          </w:tcPr>
          <w:p w14:paraId="4E55B550" w14:textId="77777777" w:rsidR="0087176C" w:rsidRPr="000D42BD" w:rsidRDefault="0087176C" w:rsidP="00D02265">
            <w:pPr>
              <w:pStyle w:val="TableText"/>
            </w:pPr>
            <w:r w:rsidRPr="000D42BD">
              <w:t>2811</w:t>
            </w:r>
          </w:p>
        </w:tc>
        <w:tc>
          <w:tcPr>
            <w:tcW w:w="2250" w:type="dxa"/>
          </w:tcPr>
          <w:p w14:paraId="4919A517" w14:textId="77777777" w:rsidR="0087176C" w:rsidRPr="000D42BD" w:rsidRDefault="0087176C" w:rsidP="00D02265">
            <w:pPr>
              <w:pStyle w:val="TableText"/>
            </w:pPr>
            <w:r w:rsidRPr="000D42BD">
              <w:t>Fast Ethernet 0/0 (F0/0)</w:t>
            </w:r>
          </w:p>
        </w:tc>
        <w:tc>
          <w:tcPr>
            <w:tcW w:w="2250" w:type="dxa"/>
          </w:tcPr>
          <w:p w14:paraId="77DF33D3" w14:textId="77777777" w:rsidR="0087176C" w:rsidRPr="000D42BD" w:rsidRDefault="0087176C" w:rsidP="00D02265">
            <w:pPr>
              <w:pStyle w:val="TableText"/>
            </w:pPr>
            <w:r w:rsidRPr="000D42BD">
              <w:t>Fast Ethernet 0/1 (F0/1)</w:t>
            </w:r>
          </w:p>
        </w:tc>
        <w:tc>
          <w:tcPr>
            <w:tcW w:w="2070" w:type="dxa"/>
          </w:tcPr>
          <w:p w14:paraId="48D42900" w14:textId="77777777" w:rsidR="0087176C" w:rsidRPr="000D42BD" w:rsidRDefault="0087176C" w:rsidP="00D02265">
            <w:pPr>
              <w:pStyle w:val="TableText"/>
            </w:pPr>
            <w:r w:rsidRPr="000D42BD">
              <w:t>Serial 0/0/0 (S0/0/0)</w:t>
            </w:r>
          </w:p>
        </w:tc>
        <w:tc>
          <w:tcPr>
            <w:tcW w:w="2160" w:type="dxa"/>
          </w:tcPr>
          <w:p w14:paraId="0E35CEE1" w14:textId="77777777" w:rsidR="0087176C" w:rsidRPr="000D42BD" w:rsidRDefault="0087176C" w:rsidP="00D02265">
            <w:pPr>
              <w:pStyle w:val="TableText"/>
            </w:pPr>
            <w:r w:rsidRPr="000D42BD">
              <w:t>Serial 0/0/1 (S0/0/1)</w:t>
            </w:r>
          </w:p>
        </w:tc>
      </w:tr>
      <w:tr w:rsidR="000D42BD" w:rsidRPr="000D42BD" w14:paraId="3A705BFE" w14:textId="77777777" w:rsidTr="00D02265">
        <w:tc>
          <w:tcPr>
            <w:tcW w:w="1530" w:type="dxa"/>
          </w:tcPr>
          <w:p w14:paraId="7031A348" w14:textId="77777777" w:rsidR="0087176C" w:rsidRPr="000D42BD" w:rsidRDefault="0087176C" w:rsidP="00D02265">
            <w:pPr>
              <w:pStyle w:val="TableText"/>
            </w:pPr>
            <w:r w:rsidRPr="000D42BD">
              <w:t>2900</w:t>
            </w:r>
          </w:p>
        </w:tc>
        <w:tc>
          <w:tcPr>
            <w:tcW w:w="2250" w:type="dxa"/>
          </w:tcPr>
          <w:p w14:paraId="3B51F931" w14:textId="77777777" w:rsidR="0087176C" w:rsidRPr="000D42BD" w:rsidRDefault="0087176C" w:rsidP="00D02265">
            <w:pPr>
              <w:pStyle w:val="TableText"/>
            </w:pPr>
            <w:r w:rsidRPr="000D42BD">
              <w:t>Gigabit Ethernet 0/0 (G0/0)</w:t>
            </w:r>
          </w:p>
        </w:tc>
        <w:tc>
          <w:tcPr>
            <w:tcW w:w="2250" w:type="dxa"/>
          </w:tcPr>
          <w:p w14:paraId="52D1A657" w14:textId="77777777" w:rsidR="0087176C" w:rsidRPr="000D42BD" w:rsidRDefault="0087176C" w:rsidP="00D02265">
            <w:pPr>
              <w:pStyle w:val="TableText"/>
            </w:pPr>
            <w:r w:rsidRPr="000D42BD">
              <w:t>Gigabit Ethernet 0/1 (G0/1)</w:t>
            </w:r>
          </w:p>
        </w:tc>
        <w:tc>
          <w:tcPr>
            <w:tcW w:w="2070" w:type="dxa"/>
          </w:tcPr>
          <w:p w14:paraId="4FE733C4" w14:textId="77777777" w:rsidR="0087176C" w:rsidRPr="000D42BD" w:rsidRDefault="0087176C" w:rsidP="00D02265">
            <w:pPr>
              <w:pStyle w:val="TableText"/>
            </w:pPr>
            <w:r w:rsidRPr="000D42BD">
              <w:t>Serial 0/0/0 (S0/0/0)</w:t>
            </w:r>
          </w:p>
        </w:tc>
        <w:tc>
          <w:tcPr>
            <w:tcW w:w="2160" w:type="dxa"/>
          </w:tcPr>
          <w:p w14:paraId="73B9D013" w14:textId="77777777" w:rsidR="0087176C" w:rsidRPr="000D42BD" w:rsidRDefault="0087176C" w:rsidP="00D02265">
            <w:pPr>
              <w:pStyle w:val="TableText"/>
            </w:pPr>
            <w:r w:rsidRPr="000D42BD">
              <w:t>Serial 0/0/1 (S0/0/1)</w:t>
            </w:r>
          </w:p>
        </w:tc>
      </w:tr>
      <w:tr w:rsidR="000D42BD" w:rsidRPr="000D42BD" w14:paraId="320AE0DA" w14:textId="77777777" w:rsidTr="00D02265">
        <w:tc>
          <w:tcPr>
            <w:tcW w:w="1530" w:type="dxa"/>
          </w:tcPr>
          <w:p w14:paraId="0385F91E" w14:textId="77777777" w:rsidR="0087176C" w:rsidRPr="000D42BD" w:rsidRDefault="0087176C" w:rsidP="00D02265">
            <w:pPr>
              <w:pStyle w:val="TableText"/>
            </w:pPr>
            <w:r w:rsidRPr="000D42BD">
              <w:t>4221</w:t>
            </w:r>
          </w:p>
        </w:tc>
        <w:tc>
          <w:tcPr>
            <w:tcW w:w="2250" w:type="dxa"/>
          </w:tcPr>
          <w:p w14:paraId="45B29F35" w14:textId="77777777" w:rsidR="0087176C" w:rsidRPr="000D42BD" w:rsidRDefault="0087176C" w:rsidP="00D02265">
            <w:pPr>
              <w:pStyle w:val="TableText"/>
            </w:pPr>
            <w:r w:rsidRPr="000D42BD">
              <w:t>Gigabit Ethernet 0/0/0 (G0/0/0)</w:t>
            </w:r>
          </w:p>
        </w:tc>
        <w:tc>
          <w:tcPr>
            <w:tcW w:w="2250" w:type="dxa"/>
          </w:tcPr>
          <w:p w14:paraId="70928DA4" w14:textId="77777777" w:rsidR="0087176C" w:rsidRPr="000D42BD" w:rsidRDefault="0087176C" w:rsidP="00D02265">
            <w:pPr>
              <w:pStyle w:val="TableText"/>
            </w:pPr>
            <w:r w:rsidRPr="000D42BD">
              <w:t>Gigabit Ethernet 0/0/1 (G0/0/1)</w:t>
            </w:r>
          </w:p>
        </w:tc>
        <w:tc>
          <w:tcPr>
            <w:tcW w:w="2070" w:type="dxa"/>
          </w:tcPr>
          <w:p w14:paraId="4150C12B" w14:textId="77777777" w:rsidR="0087176C" w:rsidRPr="000D42BD" w:rsidRDefault="0087176C" w:rsidP="00D02265">
            <w:pPr>
              <w:pStyle w:val="TableText"/>
            </w:pPr>
            <w:r w:rsidRPr="000D42BD">
              <w:t>Serial 0/1/0 (S0/1/0)</w:t>
            </w:r>
          </w:p>
        </w:tc>
        <w:tc>
          <w:tcPr>
            <w:tcW w:w="2160" w:type="dxa"/>
          </w:tcPr>
          <w:p w14:paraId="520F5A5F" w14:textId="77777777" w:rsidR="0087176C" w:rsidRPr="000D42BD" w:rsidRDefault="0087176C" w:rsidP="00D02265">
            <w:pPr>
              <w:pStyle w:val="TableText"/>
            </w:pPr>
            <w:r w:rsidRPr="000D42BD">
              <w:t>Serial 0/1/1 (S0/1/1)</w:t>
            </w:r>
          </w:p>
        </w:tc>
      </w:tr>
      <w:tr w:rsidR="000D42BD" w:rsidRPr="000D42BD" w14:paraId="57ED2B9E" w14:textId="77777777" w:rsidTr="00D02265">
        <w:tc>
          <w:tcPr>
            <w:tcW w:w="1530" w:type="dxa"/>
          </w:tcPr>
          <w:p w14:paraId="6660EC13" w14:textId="77777777" w:rsidR="0087176C" w:rsidRPr="000D42BD" w:rsidRDefault="0087176C" w:rsidP="00D02265">
            <w:pPr>
              <w:pStyle w:val="TableText"/>
            </w:pPr>
            <w:r w:rsidRPr="000D42BD">
              <w:t>4300</w:t>
            </w:r>
          </w:p>
        </w:tc>
        <w:tc>
          <w:tcPr>
            <w:tcW w:w="2250" w:type="dxa"/>
          </w:tcPr>
          <w:p w14:paraId="2F4D8FC9" w14:textId="77777777" w:rsidR="0087176C" w:rsidRPr="000D42BD" w:rsidRDefault="0087176C" w:rsidP="00D02265">
            <w:pPr>
              <w:pStyle w:val="TableText"/>
            </w:pPr>
            <w:r w:rsidRPr="000D42BD">
              <w:t>Gigabit Ethernet 0/0/0 (G0/0/0)</w:t>
            </w:r>
          </w:p>
        </w:tc>
        <w:tc>
          <w:tcPr>
            <w:tcW w:w="2250" w:type="dxa"/>
          </w:tcPr>
          <w:p w14:paraId="4D91E7A9" w14:textId="77777777" w:rsidR="0087176C" w:rsidRPr="000D42BD" w:rsidRDefault="0087176C" w:rsidP="00D02265">
            <w:pPr>
              <w:pStyle w:val="TableText"/>
            </w:pPr>
            <w:r w:rsidRPr="000D42BD">
              <w:t>Gigabit Ethernet 0/0/1 (G0/0/1)</w:t>
            </w:r>
          </w:p>
        </w:tc>
        <w:tc>
          <w:tcPr>
            <w:tcW w:w="2070" w:type="dxa"/>
          </w:tcPr>
          <w:p w14:paraId="71712FD5" w14:textId="77777777" w:rsidR="0087176C" w:rsidRPr="000D42BD" w:rsidRDefault="0087176C" w:rsidP="00D02265">
            <w:pPr>
              <w:pStyle w:val="TableText"/>
            </w:pPr>
            <w:r w:rsidRPr="000D42BD">
              <w:t>Serial 0/1/0 (S0/1/0)</w:t>
            </w:r>
          </w:p>
        </w:tc>
        <w:tc>
          <w:tcPr>
            <w:tcW w:w="2160" w:type="dxa"/>
          </w:tcPr>
          <w:p w14:paraId="1E44FEBC" w14:textId="77777777" w:rsidR="0087176C" w:rsidRPr="000D42BD" w:rsidRDefault="0087176C" w:rsidP="00D02265">
            <w:pPr>
              <w:pStyle w:val="TableText"/>
            </w:pPr>
            <w:r w:rsidRPr="000D42BD">
              <w:t>Serial 0/1/1 (S0/1/1)</w:t>
            </w:r>
          </w:p>
        </w:tc>
      </w:tr>
    </w:tbl>
    <w:p w14:paraId="40AF2484" w14:textId="77777777" w:rsidR="0087176C" w:rsidRPr="000D42BD" w:rsidRDefault="0087176C" w:rsidP="0087176C">
      <w:pPr>
        <w:pStyle w:val="BodyText"/>
      </w:pPr>
      <w:r w:rsidRPr="000D42BD">
        <w:rPr>
          <w:b/>
        </w:rPr>
        <w:t>Note</w:t>
      </w:r>
      <w:r w:rsidRPr="000D42BD">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0D42BD" w:rsidRDefault="004507DE" w:rsidP="004507DE">
      <w:pPr>
        <w:pStyle w:val="ConfigWindow"/>
        <w:rPr>
          <w:color w:val="auto"/>
        </w:rPr>
      </w:pPr>
      <w:r w:rsidRPr="000D42BD">
        <w:rPr>
          <w:color w:val="auto"/>
        </w:rPr>
        <w:t>End of document</w:t>
      </w:r>
    </w:p>
    <w:sectPr w:rsidR="004507DE" w:rsidRPr="000D42B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9489" w14:textId="77777777" w:rsidR="00741D3E" w:rsidRDefault="00741D3E" w:rsidP="00710659">
      <w:pPr>
        <w:spacing w:after="0" w:line="240" w:lineRule="auto"/>
      </w:pPr>
      <w:r>
        <w:separator/>
      </w:r>
    </w:p>
    <w:p w14:paraId="1F6AFB0D" w14:textId="77777777" w:rsidR="00741D3E" w:rsidRDefault="00741D3E"/>
  </w:endnote>
  <w:endnote w:type="continuationSeparator" w:id="0">
    <w:p w14:paraId="0AE24E77" w14:textId="77777777" w:rsidR="00741D3E" w:rsidRDefault="00741D3E" w:rsidP="00710659">
      <w:pPr>
        <w:spacing w:after="0" w:line="240" w:lineRule="auto"/>
      </w:pPr>
      <w:r>
        <w:continuationSeparator/>
      </w:r>
    </w:p>
    <w:p w14:paraId="26E8E47A" w14:textId="77777777" w:rsidR="00741D3E" w:rsidRDefault="00741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6759DBD4"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D42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154623DB"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D42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432F" w14:textId="77777777" w:rsidR="00741D3E" w:rsidRDefault="00741D3E" w:rsidP="00710659">
      <w:pPr>
        <w:spacing w:after="0" w:line="240" w:lineRule="auto"/>
      </w:pPr>
      <w:r>
        <w:separator/>
      </w:r>
    </w:p>
    <w:p w14:paraId="19B1638E" w14:textId="77777777" w:rsidR="00741D3E" w:rsidRDefault="00741D3E"/>
  </w:footnote>
  <w:footnote w:type="continuationSeparator" w:id="0">
    <w:p w14:paraId="004F29C4" w14:textId="77777777" w:rsidR="00741D3E" w:rsidRDefault="00741D3E" w:rsidP="00710659">
      <w:pPr>
        <w:spacing w:after="0" w:line="240" w:lineRule="auto"/>
      </w:pPr>
      <w:r>
        <w:continuationSeparator/>
      </w:r>
    </w:p>
    <w:p w14:paraId="7801F26E" w14:textId="77777777" w:rsidR="00741D3E" w:rsidRDefault="00741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42228930">
    <w:abstractNumId w:val="5"/>
  </w:num>
  <w:num w:numId="2" w16cid:durableId="14621587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9421148">
    <w:abstractNumId w:val="2"/>
  </w:num>
  <w:num w:numId="4" w16cid:durableId="138899638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10233925">
    <w:abstractNumId w:val="3"/>
  </w:num>
  <w:num w:numId="6" w16cid:durableId="1199508022">
    <w:abstractNumId w:val="0"/>
  </w:num>
  <w:num w:numId="7" w16cid:durableId="757288017">
    <w:abstractNumId w:val="1"/>
  </w:num>
  <w:num w:numId="8" w16cid:durableId="1765956164">
    <w:abstractNumId w:val="4"/>
    <w:lvlOverride w:ilvl="0">
      <w:lvl w:ilvl="0">
        <w:start w:val="1"/>
        <w:numFmt w:val="decimal"/>
        <w:lvlText w:val="Part %1:"/>
        <w:lvlJc w:val="left"/>
        <w:pPr>
          <w:tabs>
            <w:tab w:val="num" w:pos="1152"/>
          </w:tabs>
          <w:ind w:left="1152" w:hanging="792"/>
        </w:pPr>
        <w:rPr>
          <w:rFonts w:hint="default"/>
        </w:rPr>
      </w:lvl>
    </w:lvlOverride>
  </w:num>
  <w:num w:numId="9" w16cid:durableId="1320764871">
    <w:abstractNumId w:val="3"/>
    <w:lvlOverride w:ilvl="0"/>
  </w:num>
  <w:num w:numId="10" w16cid:durableId="944265611">
    <w:abstractNumId w:val="6"/>
    <w:lvlOverride w:ilvl="0">
      <w:lvl w:ilvl="0">
        <w:start w:val="1"/>
        <w:numFmt w:val="decimal"/>
        <w:lvlText w:val="Part %1:"/>
        <w:lvlJc w:val="left"/>
        <w:pPr>
          <w:tabs>
            <w:tab w:val="num" w:pos="1080"/>
          </w:tabs>
          <w:ind w:left="1080" w:hanging="1080"/>
        </w:pPr>
        <w:rPr>
          <w:rFonts w:hint="default"/>
        </w:rPr>
      </w:lvl>
    </w:lvlOverride>
  </w:num>
  <w:num w:numId="11" w16cid:durableId="118636499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42B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D3E"/>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F7B"/>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EE"/>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182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12C4F"/>
    <w:rsid w:val="009A33D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67</TotalTime>
  <Pages>6</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Nhật Quang NL</cp:lastModifiedBy>
  <cp:revision>3</cp:revision>
  <dcterms:created xsi:type="dcterms:W3CDTF">2019-11-27T19:48:00Z</dcterms:created>
  <dcterms:modified xsi:type="dcterms:W3CDTF">2023-06-24T08:00:00Z</dcterms:modified>
</cp:coreProperties>
</file>