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898A" w14:textId="5894FB8C" w:rsidR="004D36D7" w:rsidRPr="00AF5702" w:rsidRDefault="00000000" w:rsidP="007C1A01">
      <w:pPr>
        <w:pStyle w:val="AnswerLineL25"/>
        <w:ind w:left="0"/>
        <w:rPr>
          <w:rStyle w:val="LabTitleInstVersred"/>
          <w:b/>
          <w:color w:val="auto"/>
        </w:rPr>
      </w:pPr>
      <w:sdt>
        <w:sdtPr>
          <w:rPr>
            <w:rStyle w:val="TitleChar"/>
            <w:b/>
            <w:i w:val="0"/>
            <w:color w:val="auto"/>
          </w:rPr>
          <w:alias w:val="Title"/>
          <w:tag w:val=""/>
          <w:id w:val="-487021785"/>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Content>
          <w:r w:rsidR="00AB2F1C" w:rsidRPr="00AF5702">
            <w:rPr>
              <w:rStyle w:val="TitleChar"/>
              <w:b/>
              <w:i w:val="0"/>
              <w:color w:val="auto"/>
            </w:rPr>
            <w:t>Lab - View the Switch MAC Address Table</w:t>
          </w:r>
        </w:sdtContent>
      </w:sdt>
      <w:r w:rsidR="004D36D7" w:rsidRPr="00AF5702">
        <w:rPr>
          <w:color w:val="auto"/>
        </w:rPr>
        <w:t xml:space="preserve"> </w:t>
      </w:r>
    </w:p>
    <w:p w14:paraId="4651D907" w14:textId="77777777" w:rsidR="00D778DF" w:rsidRPr="00AF5702" w:rsidRDefault="00D778DF" w:rsidP="00D452F4">
      <w:pPr>
        <w:pStyle w:val="Heading1"/>
      </w:pPr>
      <w:r w:rsidRPr="00AF5702">
        <w:t>Topology</w:t>
      </w:r>
    </w:p>
    <w:p w14:paraId="4CFFC81F" w14:textId="77777777" w:rsidR="00D778DF" w:rsidRPr="00AF5702" w:rsidRDefault="00DD75AA" w:rsidP="00D778DF">
      <w:pPr>
        <w:pStyle w:val="Visual"/>
      </w:pPr>
      <w:r w:rsidRPr="00AF5702">
        <w:rPr>
          <w:noProof/>
        </w:rPr>
        <w:drawing>
          <wp:inline distT="0" distB="0" distL="0" distR="0" wp14:anchorId="1C2B1470" wp14:editId="3BBBC915">
            <wp:extent cx="3054350" cy="1798320"/>
            <wp:effectExtent l="0" t="0" r="0" b="0"/>
            <wp:docPr id="1" name="Picture 1" descr="There are two switches and two PCs in the topology. PC-A is connected to S1 via F0/6. S1 F0/1 is connected to S2 F0/1. PC-B is connected to S2 via 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798320"/>
                    </a:xfrm>
                    <a:prstGeom prst="rect">
                      <a:avLst/>
                    </a:prstGeom>
                    <a:noFill/>
                  </pic:spPr>
                </pic:pic>
              </a:graphicData>
            </a:graphic>
          </wp:inline>
        </w:drawing>
      </w:r>
    </w:p>
    <w:p w14:paraId="0BAD1A4B" w14:textId="77777777" w:rsidR="00D815E5" w:rsidRPr="00AF5702" w:rsidRDefault="00D815E5" w:rsidP="00D815E5">
      <w:pPr>
        <w:pStyle w:val="Heading1"/>
        <w:numPr>
          <w:ilvl w:val="0"/>
          <w:numId w:val="3"/>
        </w:numPr>
      </w:pPr>
      <w:r w:rsidRPr="00AF5702">
        <w:t>Addressing Table</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430"/>
        <w:gridCol w:w="2538"/>
        <w:gridCol w:w="2598"/>
      </w:tblGrid>
      <w:tr w:rsidR="00AF5702" w:rsidRPr="00AF5702" w14:paraId="26BD8F13" w14:textId="77777777" w:rsidTr="00A9473C">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6583C" w14:textId="77777777" w:rsidR="006F409F" w:rsidRPr="00AF5702" w:rsidRDefault="006F409F" w:rsidP="00776661">
            <w:pPr>
              <w:pStyle w:val="TableHeading"/>
            </w:pPr>
            <w:r w:rsidRPr="00AF5702">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03B6FC" w14:textId="77777777" w:rsidR="006F409F" w:rsidRPr="00AF5702" w:rsidRDefault="006F409F" w:rsidP="00776661">
            <w:pPr>
              <w:pStyle w:val="TableHeading"/>
            </w:pPr>
            <w:r w:rsidRPr="00AF5702">
              <w:t>Interface</w:t>
            </w:r>
          </w:p>
        </w:tc>
        <w:tc>
          <w:tcPr>
            <w:tcW w:w="25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FBC70" w14:textId="77777777" w:rsidR="006F409F" w:rsidRPr="00AF5702" w:rsidRDefault="006F409F" w:rsidP="00776661">
            <w:pPr>
              <w:pStyle w:val="TableHeading"/>
            </w:pPr>
            <w:r w:rsidRPr="00AF5702">
              <w:t>IP Address</w:t>
            </w:r>
          </w:p>
        </w:tc>
        <w:tc>
          <w:tcPr>
            <w:tcW w:w="2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CD4D3" w14:textId="77777777" w:rsidR="006F409F" w:rsidRPr="00AF5702" w:rsidRDefault="006F409F" w:rsidP="00776661">
            <w:pPr>
              <w:pStyle w:val="TableHeading"/>
            </w:pPr>
            <w:r w:rsidRPr="00AF5702">
              <w:t>Subnet Mask</w:t>
            </w:r>
          </w:p>
        </w:tc>
      </w:tr>
      <w:tr w:rsidR="00AF5702" w:rsidRPr="00AF5702" w14:paraId="20E98E74" w14:textId="77777777" w:rsidTr="00A9473C">
        <w:trPr>
          <w:cantSplit/>
          <w:jc w:val="center"/>
        </w:trPr>
        <w:tc>
          <w:tcPr>
            <w:tcW w:w="2427" w:type="dxa"/>
            <w:vAlign w:val="bottom"/>
          </w:tcPr>
          <w:p w14:paraId="51269F5F" w14:textId="77777777" w:rsidR="006F409F" w:rsidRPr="00AF5702" w:rsidRDefault="006F409F" w:rsidP="00776661">
            <w:pPr>
              <w:pStyle w:val="TableText"/>
            </w:pPr>
            <w:r w:rsidRPr="00AF5702">
              <w:t>S1</w:t>
            </w:r>
          </w:p>
        </w:tc>
        <w:tc>
          <w:tcPr>
            <w:tcW w:w="2430" w:type="dxa"/>
            <w:vAlign w:val="bottom"/>
          </w:tcPr>
          <w:p w14:paraId="51BCE6B0" w14:textId="77777777" w:rsidR="006F409F" w:rsidRPr="00AF5702" w:rsidRDefault="006F409F" w:rsidP="00776661">
            <w:pPr>
              <w:pStyle w:val="TableText"/>
            </w:pPr>
            <w:r w:rsidRPr="00AF5702">
              <w:t>VLAN 1</w:t>
            </w:r>
          </w:p>
        </w:tc>
        <w:tc>
          <w:tcPr>
            <w:tcW w:w="2538" w:type="dxa"/>
            <w:vAlign w:val="bottom"/>
          </w:tcPr>
          <w:p w14:paraId="56EACC59" w14:textId="77777777" w:rsidR="006F409F" w:rsidRPr="00AF5702" w:rsidRDefault="006F409F" w:rsidP="00776661">
            <w:pPr>
              <w:pStyle w:val="TableText"/>
            </w:pPr>
            <w:r w:rsidRPr="00AF5702">
              <w:t>192.168.1.11</w:t>
            </w:r>
          </w:p>
        </w:tc>
        <w:tc>
          <w:tcPr>
            <w:tcW w:w="2598" w:type="dxa"/>
            <w:vAlign w:val="bottom"/>
          </w:tcPr>
          <w:p w14:paraId="08AE4714" w14:textId="77777777" w:rsidR="006F409F" w:rsidRPr="00AF5702" w:rsidRDefault="006F409F" w:rsidP="00776661">
            <w:pPr>
              <w:pStyle w:val="TableText"/>
            </w:pPr>
            <w:r w:rsidRPr="00AF5702">
              <w:t>255.255.255.0</w:t>
            </w:r>
          </w:p>
        </w:tc>
      </w:tr>
      <w:tr w:rsidR="00AF5702" w:rsidRPr="00AF5702" w14:paraId="14152E0B" w14:textId="77777777" w:rsidTr="00A9473C">
        <w:trPr>
          <w:cantSplit/>
          <w:jc w:val="center"/>
        </w:trPr>
        <w:tc>
          <w:tcPr>
            <w:tcW w:w="2427" w:type="dxa"/>
            <w:vAlign w:val="bottom"/>
          </w:tcPr>
          <w:p w14:paraId="3B0AB6DB" w14:textId="77777777" w:rsidR="006F409F" w:rsidRPr="00AF5702" w:rsidRDefault="006F409F" w:rsidP="00776661">
            <w:pPr>
              <w:pStyle w:val="TableText"/>
            </w:pPr>
            <w:r w:rsidRPr="00AF5702">
              <w:t>S2</w:t>
            </w:r>
          </w:p>
        </w:tc>
        <w:tc>
          <w:tcPr>
            <w:tcW w:w="2430" w:type="dxa"/>
            <w:vAlign w:val="bottom"/>
          </w:tcPr>
          <w:p w14:paraId="2515CAAC" w14:textId="77777777" w:rsidR="006F409F" w:rsidRPr="00AF5702" w:rsidRDefault="006F409F" w:rsidP="00776661">
            <w:pPr>
              <w:pStyle w:val="TableText"/>
            </w:pPr>
            <w:r w:rsidRPr="00AF5702">
              <w:t>VLAN 1</w:t>
            </w:r>
          </w:p>
        </w:tc>
        <w:tc>
          <w:tcPr>
            <w:tcW w:w="2538" w:type="dxa"/>
            <w:vAlign w:val="bottom"/>
          </w:tcPr>
          <w:p w14:paraId="500CFD87" w14:textId="77777777" w:rsidR="006F409F" w:rsidRPr="00AF5702" w:rsidRDefault="006F409F" w:rsidP="00776661">
            <w:pPr>
              <w:pStyle w:val="TableText"/>
            </w:pPr>
            <w:r w:rsidRPr="00AF5702">
              <w:t>192.168.1.12</w:t>
            </w:r>
          </w:p>
        </w:tc>
        <w:tc>
          <w:tcPr>
            <w:tcW w:w="2598" w:type="dxa"/>
            <w:vAlign w:val="bottom"/>
          </w:tcPr>
          <w:p w14:paraId="1D67041A" w14:textId="77777777" w:rsidR="006F409F" w:rsidRPr="00AF5702" w:rsidRDefault="006F409F" w:rsidP="00776661">
            <w:pPr>
              <w:pStyle w:val="TableText"/>
            </w:pPr>
            <w:r w:rsidRPr="00AF5702">
              <w:t>255.255.255.0</w:t>
            </w:r>
          </w:p>
        </w:tc>
      </w:tr>
      <w:tr w:rsidR="00AF5702" w:rsidRPr="00AF5702" w14:paraId="1F4DC023" w14:textId="77777777" w:rsidTr="00A9473C">
        <w:trPr>
          <w:cantSplit/>
          <w:jc w:val="center"/>
        </w:trPr>
        <w:tc>
          <w:tcPr>
            <w:tcW w:w="2427" w:type="dxa"/>
            <w:vAlign w:val="bottom"/>
          </w:tcPr>
          <w:p w14:paraId="0B94123F" w14:textId="77777777" w:rsidR="006F409F" w:rsidRPr="00AF5702" w:rsidRDefault="006F409F" w:rsidP="00776661">
            <w:pPr>
              <w:pStyle w:val="TableText"/>
            </w:pPr>
            <w:r w:rsidRPr="00AF5702">
              <w:t>PC-A</w:t>
            </w:r>
          </w:p>
        </w:tc>
        <w:tc>
          <w:tcPr>
            <w:tcW w:w="2430" w:type="dxa"/>
            <w:vAlign w:val="bottom"/>
          </w:tcPr>
          <w:p w14:paraId="4A8CC1D8" w14:textId="77777777" w:rsidR="006F409F" w:rsidRPr="00AF5702" w:rsidRDefault="006F409F" w:rsidP="00776661">
            <w:pPr>
              <w:pStyle w:val="TableText"/>
            </w:pPr>
            <w:r w:rsidRPr="00AF5702">
              <w:t>NIC</w:t>
            </w:r>
          </w:p>
        </w:tc>
        <w:tc>
          <w:tcPr>
            <w:tcW w:w="2538" w:type="dxa"/>
            <w:vAlign w:val="bottom"/>
          </w:tcPr>
          <w:p w14:paraId="14F555D6" w14:textId="77777777" w:rsidR="006F409F" w:rsidRPr="00AF5702" w:rsidRDefault="006F409F" w:rsidP="00776661">
            <w:pPr>
              <w:pStyle w:val="TableText"/>
            </w:pPr>
            <w:r w:rsidRPr="00AF5702">
              <w:t>192.168.1.1</w:t>
            </w:r>
          </w:p>
        </w:tc>
        <w:tc>
          <w:tcPr>
            <w:tcW w:w="2598" w:type="dxa"/>
            <w:vAlign w:val="bottom"/>
          </w:tcPr>
          <w:p w14:paraId="22EAA878" w14:textId="77777777" w:rsidR="006F409F" w:rsidRPr="00AF5702" w:rsidRDefault="006F409F" w:rsidP="00776661">
            <w:pPr>
              <w:pStyle w:val="TableText"/>
            </w:pPr>
            <w:r w:rsidRPr="00AF5702">
              <w:t>255.255.255.0</w:t>
            </w:r>
          </w:p>
        </w:tc>
      </w:tr>
      <w:tr w:rsidR="00AF5702" w:rsidRPr="00AF5702" w14:paraId="2351485A" w14:textId="77777777" w:rsidTr="00A9473C">
        <w:trPr>
          <w:cantSplit/>
          <w:jc w:val="center"/>
        </w:trPr>
        <w:tc>
          <w:tcPr>
            <w:tcW w:w="2427" w:type="dxa"/>
            <w:vAlign w:val="bottom"/>
          </w:tcPr>
          <w:p w14:paraId="04D0CF91" w14:textId="77777777" w:rsidR="006F409F" w:rsidRPr="00AF5702" w:rsidRDefault="006F409F" w:rsidP="00776661">
            <w:pPr>
              <w:pStyle w:val="TableText"/>
            </w:pPr>
            <w:r w:rsidRPr="00AF5702">
              <w:t>PC-B</w:t>
            </w:r>
          </w:p>
        </w:tc>
        <w:tc>
          <w:tcPr>
            <w:tcW w:w="2430" w:type="dxa"/>
            <w:vAlign w:val="bottom"/>
          </w:tcPr>
          <w:p w14:paraId="59B7A0C7" w14:textId="77777777" w:rsidR="006F409F" w:rsidRPr="00AF5702" w:rsidRDefault="006F409F" w:rsidP="00776661">
            <w:pPr>
              <w:pStyle w:val="TableText"/>
            </w:pPr>
            <w:r w:rsidRPr="00AF5702">
              <w:t>NIC</w:t>
            </w:r>
          </w:p>
        </w:tc>
        <w:tc>
          <w:tcPr>
            <w:tcW w:w="2538" w:type="dxa"/>
            <w:vAlign w:val="bottom"/>
          </w:tcPr>
          <w:p w14:paraId="749FC77C" w14:textId="77777777" w:rsidR="006F409F" w:rsidRPr="00AF5702" w:rsidRDefault="006F409F" w:rsidP="00776661">
            <w:pPr>
              <w:pStyle w:val="TableText"/>
            </w:pPr>
            <w:r w:rsidRPr="00AF5702">
              <w:t>192.168.1.2</w:t>
            </w:r>
          </w:p>
        </w:tc>
        <w:tc>
          <w:tcPr>
            <w:tcW w:w="2598" w:type="dxa"/>
            <w:vAlign w:val="bottom"/>
          </w:tcPr>
          <w:p w14:paraId="30B4CE0B" w14:textId="77777777" w:rsidR="006F409F" w:rsidRPr="00AF5702" w:rsidRDefault="006F409F" w:rsidP="00776661">
            <w:pPr>
              <w:pStyle w:val="TableText"/>
            </w:pPr>
            <w:r w:rsidRPr="00AF5702">
              <w:t>255.255.255.0</w:t>
            </w:r>
          </w:p>
        </w:tc>
      </w:tr>
    </w:tbl>
    <w:p w14:paraId="00515BB2" w14:textId="77777777" w:rsidR="00D815E5" w:rsidRPr="00AF5702" w:rsidRDefault="00D815E5" w:rsidP="00D815E5">
      <w:pPr>
        <w:pStyle w:val="Heading1"/>
        <w:numPr>
          <w:ilvl w:val="0"/>
          <w:numId w:val="3"/>
        </w:numPr>
      </w:pPr>
      <w:r w:rsidRPr="00AF5702">
        <w:t>Objectives</w:t>
      </w:r>
    </w:p>
    <w:p w14:paraId="4C377B94" w14:textId="77777777" w:rsidR="00D815E5" w:rsidRPr="00AF5702" w:rsidRDefault="00D815E5" w:rsidP="00D815E5">
      <w:pPr>
        <w:pStyle w:val="BodyTextL25Bold"/>
      </w:pPr>
      <w:r w:rsidRPr="00AF5702">
        <w:t>Part 1: Build and Configure the Network</w:t>
      </w:r>
    </w:p>
    <w:p w14:paraId="078CB449" w14:textId="77777777" w:rsidR="00D815E5" w:rsidRPr="00AF5702" w:rsidRDefault="00D815E5" w:rsidP="00D815E5">
      <w:pPr>
        <w:pStyle w:val="BodyTextL25Bold"/>
      </w:pPr>
      <w:r w:rsidRPr="00AF5702">
        <w:t>Part 2: Examine the Switch MAC Address Table</w:t>
      </w:r>
    </w:p>
    <w:p w14:paraId="3BED1C60" w14:textId="77777777" w:rsidR="00D815E5" w:rsidRPr="00AF5702" w:rsidRDefault="00D815E5" w:rsidP="00D815E5">
      <w:pPr>
        <w:pStyle w:val="Heading1"/>
        <w:numPr>
          <w:ilvl w:val="0"/>
          <w:numId w:val="3"/>
        </w:numPr>
      </w:pPr>
      <w:r w:rsidRPr="00AF5702">
        <w:t>Background / Scenario</w:t>
      </w:r>
    </w:p>
    <w:p w14:paraId="12667023" w14:textId="77777777" w:rsidR="00D815E5" w:rsidRPr="00AF5702" w:rsidRDefault="00D815E5" w:rsidP="00D815E5">
      <w:pPr>
        <w:pStyle w:val="BodyTextL25"/>
        <w:rPr>
          <w:rFonts w:eastAsia="Arial"/>
        </w:rPr>
      </w:pPr>
      <w:r w:rsidRPr="00AF5702">
        <w:rPr>
          <w:rFonts w:eastAsia="Arial"/>
        </w:rPr>
        <w:t>The purpose of a Layer 2 LAN switch is to deliver Ethernet frames to host devices on the local network. The switch records host MAC addresses that are visible on the network, and maps those MAC addresses to its own Ethernet switch ports. This process is called building the MAC address table.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14:paraId="7EE89958" w14:textId="77777777" w:rsidR="00D815E5" w:rsidRPr="00AF5702" w:rsidRDefault="00D815E5" w:rsidP="00D815E5">
      <w:pPr>
        <w:pStyle w:val="BodyTextL25"/>
        <w:rPr>
          <w:rFonts w:eastAsia="Arial"/>
        </w:rPr>
      </w:pPr>
      <w:r w:rsidRPr="00AF5702">
        <w:rPr>
          <w:rFonts w:eastAsia="Arial"/>
        </w:rPr>
        <w:t>Switches are used to interconnect and deliver information to computers on local area networks. Switches deliver Ethernet frames to host devices identified by network interface card MAC addresses.</w:t>
      </w:r>
    </w:p>
    <w:p w14:paraId="3C4FD2BC" w14:textId="77777777" w:rsidR="00D815E5" w:rsidRPr="00AF5702" w:rsidRDefault="00D815E5" w:rsidP="00D815E5">
      <w:pPr>
        <w:pStyle w:val="BodyTextL25"/>
        <w:rPr>
          <w:rFonts w:eastAsia="Arial"/>
        </w:rPr>
      </w:pPr>
      <w:r w:rsidRPr="00AF5702">
        <w:rPr>
          <w:rFonts w:eastAsia="Arial"/>
        </w:rPr>
        <w:lastRenderedPageBreak/>
        <w:t>In Part 1, you will build a multi-switch topology with a trunk linking the two switches. In Part 2, you will ping various devices and observe how the two switches build their MAC address tables.</w:t>
      </w:r>
    </w:p>
    <w:p w14:paraId="5D54433F" w14:textId="77777777" w:rsidR="00D815E5" w:rsidRPr="00AF5702" w:rsidRDefault="00D815E5" w:rsidP="00D815E5">
      <w:pPr>
        <w:pStyle w:val="BodyTextL25"/>
        <w:rPr>
          <w:b/>
        </w:rPr>
      </w:pPr>
      <w:r w:rsidRPr="00AF5702">
        <w:rPr>
          <w:rFonts w:eastAsia="Arial"/>
          <w:b/>
        </w:rPr>
        <w:t>Note</w:t>
      </w:r>
      <w:r w:rsidRPr="00AF5702">
        <w:rPr>
          <w:rFonts w:eastAsia="Arial"/>
        </w:rPr>
        <w:t>: The switches used are Cisco Catalyst 2960s with Cisco IOS Release 15.</w:t>
      </w:r>
      <w:r w:rsidR="00A9620D" w:rsidRPr="00AF5702">
        <w:rPr>
          <w:rFonts w:eastAsia="Arial"/>
        </w:rPr>
        <w:t>2</w:t>
      </w:r>
      <w:r w:rsidRPr="00AF5702">
        <w:rPr>
          <w:rFonts w:eastAsia="Arial"/>
        </w:rPr>
        <w:t>(2) (lanbasek9 image). Other switches and Cisco IOS versions can be used. Depending on the model and Cisco IOS version, the commands available and output produced might vary from what is shown in the labs.</w:t>
      </w:r>
    </w:p>
    <w:p w14:paraId="04A4B6A2" w14:textId="77777777" w:rsidR="00D815E5" w:rsidRPr="00AF5702" w:rsidRDefault="00D815E5" w:rsidP="00D815E5">
      <w:pPr>
        <w:pStyle w:val="BodyTextL25"/>
      </w:pPr>
      <w:r w:rsidRPr="00AF5702">
        <w:rPr>
          <w:b/>
        </w:rPr>
        <w:t>Note</w:t>
      </w:r>
      <w:r w:rsidRPr="00AF5702">
        <w:t>: Make sure that the switches have been erased and have no startup configurations. If you are unsure contact your instructor.</w:t>
      </w:r>
    </w:p>
    <w:p w14:paraId="01014169" w14:textId="77777777" w:rsidR="00D815E5" w:rsidRPr="00AF5702" w:rsidRDefault="00D815E5" w:rsidP="00D815E5">
      <w:pPr>
        <w:pStyle w:val="Heading1"/>
        <w:numPr>
          <w:ilvl w:val="0"/>
          <w:numId w:val="3"/>
        </w:numPr>
      </w:pPr>
      <w:r w:rsidRPr="00AF5702">
        <w:t>Required Resources</w:t>
      </w:r>
    </w:p>
    <w:p w14:paraId="28371CCE" w14:textId="77777777" w:rsidR="00D815E5" w:rsidRPr="00AF5702" w:rsidRDefault="00D815E5" w:rsidP="00D815E5">
      <w:pPr>
        <w:pStyle w:val="Bulletlevel1"/>
        <w:spacing w:before="60" w:after="60" w:line="276" w:lineRule="auto"/>
      </w:pPr>
      <w:r w:rsidRPr="00AF5702">
        <w:t xml:space="preserve">2 Switches (Cisco </w:t>
      </w:r>
      <w:r w:rsidR="00A9620D" w:rsidRPr="00AF5702">
        <w:t>2960 with Cisco IOS Release 15.2</w:t>
      </w:r>
      <w:r w:rsidRPr="00AF5702">
        <w:t>(2) lanbasek9 image or comparable)</w:t>
      </w:r>
    </w:p>
    <w:p w14:paraId="6558E580" w14:textId="77777777" w:rsidR="00D815E5" w:rsidRPr="00AF5702" w:rsidRDefault="00D815E5" w:rsidP="00D815E5">
      <w:pPr>
        <w:pStyle w:val="Bulletlevel1"/>
        <w:spacing w:before="60" w:after="60" w:line="276" w:lineRule="auto"/>
      </w:pPr>
      <w:r w:rsidRPr="00AF5702">
        <w:t>2 PCs (Windows with terminal emulation program, such as Tera Term)</w:t>
      </w:r>
    </w:p>
    <w:p w14:paraId="1E693C9A" w14:textId="77777777" w:rsidR="00D815E5" w:rsidRPr="00AF5702" w:rsidRDefault="00D815E5" w:rsidP="00D815E5">
      <w:pPr>
        <w:pStyle w:val="Bulletlevel1"/>
        <w:spacing w:before="60" w:after="60" w:line="276" w:lineRule="auto"/>
      </w:pPr>
      <w:r w:rsidRPr="00AF5702">
        <w:t>Console cables to configure the Cisco IOS devices via the console ports</w:t>
      </w:r>
    </w:p>
    <w:p w14:paraId="46469AB0" w14:textId="77777777" w:rsidR="00D815E5" w:rsidRPr="00AF5702" w:rsidRDefault="00D815E5" w:rsidP="00D815E5">
      <w:pPr>
        <w:pStyle w:val="Bulletlevel1"/>
        <w:spacing w:before="60" w:after="60" w:line="276" w:lineRule="auto"/>
      </w:pPr>
      <w:r w:rsidRPr="00AF5702">
        <w:t>Ethernet cables as shown in the topology</w:t>
      </w:r>
    </w:p>
    <w:p w14:paraId="1DA93B5D" w14:textId="77777777" w:rsidR="00D815E5" w:rsidRPr="00AF5702" w:rsidRDefault="00D815E5" w:rsidP="00D815E5">
      <w:pPr>
        <w:pStyle w:val="BodyTextL25"/>
      </w:pPr>
      <w:r w:rsidRPr="00AF5702">
        <w:rPr>
          <w:b/>
        </w:rPr>
        <w:t>Note</w:t>
      </w:r>
      <w:r w:rsidRPr="00AF5702">
        <w:t>: The Fast Ethernet interfaces on Cisco 2960 switches are autosensing and an Ethernet straight-through cable may be used between switches S1 and S2. If using another model Cisco switch, it may be necessary to use an Ethernet crossover cable.</w:t>
      </w:r>
    </w:p>
    <w:p w14:paraId="00572812" w14:textId="77777777" w:rsidR="00816102" w:rsidRPr="00AF5702" w:rsidRDefault="00816102" w:rsidP="00816102">
      <w:pPr>
        <w:pStyle w:val="Heading1"/>
      </w:pPr>
      <w:r w:rsidRPr="00AF5702">
        <w:t>Instructions</w:t>
      </w:r>
    </w:p>
    <w:p w14:paraId="2AA8E061" w14:textId="77777777" w:rsidR="00D815E5" w:rsidRPr="00AF5702" w:rsidRDefault="00D815E5" w:rsidP="00D815E5">
      <w:pPr>
        <w:pStyle w:val="Heading2"/>
      </w:pPr>
      <w:r w:rsidRPr="00AF5702">
        <w:t>Build and Configure the Network</w:t>
      </w:r>
    </w:p>
    <w:p w14:paraId="2BB4B8AA" w14:textId="77777777" w:rsidR="00D815E5" w:rsidRPr="00AF5702" w:rsidRDefault="00D815E5" w:rsidP="00D815E5">
      <w:pPr>
        <w:pStyle w:val="Heading3"/>
      </w:pPr>
      <w:r w:rsidRPr="00AF5702">
        <w:t>Cable the network according to the topology.</w:t>
      </w:r>
    </w:p>
    <w:p w14:paraId="782FAFCD" w14:textId="50021580" w:rsidR="00AF5702" w:rsidRPr="00AF5702" w:rsidRDefault="00D575F4" w:rsidP="00AF5702">
      <w:r w:rsidRPr="00D575F4">
        <w:drawing>
          <wp:inline distT="0" distB="0" distL="0" distR="0" wp14:anchorId="7AFF9D1F" wp14:editId="04449871">
            <wp:extent cx="3040912" cy="2172936"/>
            <wp:effectExtent l="0" t="0" r="7620" b="0"/>
            <wp:docPr id="1889001536"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01536" name="Picture 1" descr="A picture containing screenshot&#10;&#10;Description automatically generated"/>
                    <pic:cNvPicPr/>
                  </pic:nvPicPr>
                  <pic:blipFill>
                    <a:blip r:embed="rId9"/>
                    <a:stretch>
                      <a:fillRect/>
                    </a:stretch>
                  </pic:blipFill>
                  <pic:spPr>
                    <a:xfrm>
                      <a:off x="0" y="0"/>
                      <a:ext cx="3046292" cy="2176780"/>
                    </a:xfrm>
                    <a:prstGeom prst="rect">
                      <a:avLst/>
                    </a:prstGeom>
                  </pic:spPr>
                </pic:pic>
              </a:graphicData>
            </a:graphic>
          </wp:inline>
        </w:drawing>
      </w:r>
    </w:p>
    <w:p w14:paraId="4F1D284D" w14:textId="77777777" w:rsidR="00D815E5" w:rsidRPr="00AF5702" w:rsidRDefault="00D815E5" w:rsidP="00D815E5">
      <w:pPr>
        <w:pStyle w:val="Heading3"/>
      </w:pPr>
      <w:r w:rsidRPr="00AF5702">
        <w:lastRenderedPageBreak/>
        <w:t>Configure PC hosts.</w:t>
      </w:r>
    </w:p>
    <w:p w14:paraId="16C98C97" w14:textId="143C82B5" w:rsidR="00AF5702" w:rsidRPr="00AF5702" w:rsidRDefault="00AF5702" w:rsidP="00AF5702">
      <w:r w:rsidRPr="00AF5702">
        <w:drawing>
          <wp:inline distT="0" distB="0" distL="0" distR="0" wp14:anchorId="4254FCE7" wp14:editId="5FCC67FD">
            <wp:extent cx="1790093" cy="2583712"/>
            <wp:effectExtent l="0" t="0" r="635" b="7620"/>
            <wp:docPr id="1816057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57375" name="Picture 1" descr="A screenshot of a computer&#10;&#10;Description automatically generated"/>
                    <pic:cNvPicPr/>
                  </pic:nvPicPr>
                  <pic:blipFill>
                    <a:blip r:embed="rId10"/>
                    <a:stretch>
                      <a:fillRect/>
                    </a:stretch>
                  </pic:blipFill>
                  <pic:spPr>
                    <a:xfrm>
                      <a:off x="0" y="0"/>
                      <a:ext cx="1792645" cy="2587395"/>
                    </a:xfrm>
                    <a:prstGeom prst="rect">
                      <a:avLst/>
                    </a:prstGeom>
                  </pic:spPr>
                </pic:pic>
              </a:graphicData>
            </a:graphic>
          </wp:inline>
        </w:drawing>
      </w:r>
      <w:r w:rsidRPr="00AF5702">
        <w:drawing>
          <wp:inline distT="0" distB="0" distL="0" distR="0" wp14:anchorId="706F0C07" wp14:editId="51464D12">
            <wp:extent cx="1818167" cy="2591246"/>
            <wp:effectExtent l="0" t="0" r="0" b="0"/>
            <wp:docPr id="296960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60740" name="Picture 1" descr="A screenshot of a computer&#10;&#10;Description automatically generated"/>
                    <pic:cNvPicPr/>
                  </pic:nvPicPr>
                  <pic:blipFill>
                    <a:blip r:embed="rId11"/>
                    <a:stretch>
                      <a:fillRect/>
                    </a:stretch>
                  </pic:blipFill>
                  <pic:spPr>
                    <a:xfrm>
                      <a:off x="0" y="0"/>
                      <a:ext cx="1824220" cy="2599872"/>
                    </a:xfrm>
                    <a:prstGeom prst="rect">
                      <a:avLst/>
                    </a:prstGeom>
                  </pic:spPr>
                </pic:pic>
              </a:graphicData>
            </a:graphic>
          </wp:inline>
        </w:drawing>
      </w:r>
    </w:p>
    <w:p w14:paraId="2C9FE3F2" w14:textId="77777777" w:rsidR="00D815E5" w:rsidRPr="00AF5702" w:rsidRDefault="00D815E5" w:rsidP="00D815E5">
      <w:pPr>
        <w:pStyle w:val="Heading3"/>
      </w:pPr>
      <w:r w:rsidRPr="00AF5702">
        <w:t>Initialize and reload switches as necessary.</w:t>
      </w:r>
    </w:p>
    <w:p w14:paraId="0CF889D1" w14:textId="77777777" w:rsidR="00D815E5" w:rsidRPr="00AF5702" w:rsidRDefault="00D815E5" w:rsidP="00D815E5">
      <w:pPr>
        <w:pStyle w:val="Heading3"/>
      </w:pPr>
      <w:r w:rsidRPr="00AF5702">
        <w:t>Configure basic settings for each switch.</w:t>
      </w:r>
    </w:p>
    <w:p w14:paraId="35CBD4AB" w14:textId="77777777" w:rsidR="000F3D4A" w:rsidRPr="00AF5702" w:rsidRDefault="000F3D4A" w:rsidP="00A9473C">
      <w:pPr>
        <w:pStyle w:val="ConfigWindow"/>
        <w:rPr>
          <w:color w:val="auto"/>
          <w:sz w:val="20"/>
        </w:rPr>
      </w:pPr>
      <w:r w:rsidRPr="00AF5702">
        <w:rPr>
          <w:color w:val="auto"/>
        </w:rPr>
        <w:t>Open configuration window</w:t>
      </w:r>
    </w:p>
    <w:p w14:paraId="67AA715F" w14:textId="77777777" w:rsidR="00D815E5" w:rsidRPr="00AF5702" w:rsidRDefault="00D815E5" w:rsidP="00A9473C">
      <w:pPr>
        <w:pStyle w:val="SubStepAlpha"/>
        <w:spacing w:before="0"/>
      </w:pPr>
      <w:r w:rsidRPr="00AF5702">
        <w:t>Configure device name as shown in the topology.</w:t>
      </w:r>
    </w:p>
    <w:p w14:paraId="10CC2DC5" w14:textId="77777777" w:rsidR="00D815E5" w:rsidRPr="00AF5702" w:rsidRDefault="00D815E5" w:rsidP="00D815E5">
      <w:pPr>
        <w:pStyle w:val="SubStepAlpha"/>
      </w:pPr>
      <w:r w:rsidRPr="00AF5702">
        <w:t>Configure IP address as listed in Addressing Table.</w:t>
      </w:r>
    </w:p>
    <w:p w14:paraId="04049365" w14:textId="77777777" w:rsidR="00D815E5" w:rsidRPr="00AF5702" w:rsidRDefault="00D815E5" w:rsidP="00D815E5">
      <w:pPr>
        <w:pStyle w:val="SubStepAlpha"/>
      </w:pPr>
      <w:r w:rsidRPr="00AF5702">
        <w:t xml:space="preserve">Assign </w:t>
      </w:r>
      <w:r w:rsidRPr="00AF5702">
        <w:rPr>
          <w:b/>
        </w:rPr>
        <w:t>cisco</w:t>
      </w:r>
      <w:r w:rsidRPr="00AF5702">
        <w:t xml:space="preserve"> as the console and vty passwords.</w:t>
      </w:r>
    </w:p>
    <w:p w14:paraId="3E973F57" w14:textId="77777777" w:rsidR="00D815E5" w:rsidRPr="00AF5702" w:rsidRDefault="00D815E5" w:rsidP="00D815E5">
      <w:pPr>
        <w:pStyle w:val="SubStepAlpha"/>
      </w:pPr>
      <w:r w:rsidRPr="00AF5702">
        <w:t xml:space="preserve">Assign </w:t>
      </w:r>
      <w:r w:rsidRPr="00AF5702">
        <w:rPr>
          <w:b/>
        </w:rPr>
        <w:t>class</w:t>
      </w:r>
      <w:r w:rsidRPr="00AF5702">
        <w:t xml:space="preserve"> as the privileged EXEC password.</w:t>
      </w:r>
    </w:p>
    <w:p w14:paraId="4B65C88B" w14:textId="77777777" w:rsidR="000F3D4A" w:rsidRPr="00AF5702" w:rsidRDefault="000F3D4A" w:rsidP="00A9473C">
      <w:pPr>
        <w:pStyle w:val="ConfigWindow"/>
        <w:rPr>
          <w:color w:val="auto"/>
        </w:rPr>
      </w:pPr>
      <w:r w:rsidRPr="00AF5702">
        <w:rPr>
          <w:color w:val="auto"/>
        </w:rPr>
        <w:t>Close configuration window</w:t>
      </w:r>
    </w:p>
    <w:p w14:paraId="1ACB5178" w14:textId="77777777" w:rsidR="00D815E5" w:rsidRPr="00AF5702" w:rsidRDefault="00D815E5" w:rsidP="00D815E5">
      <w:pPr>
        <w:pStyle w:val="Heading2"/>
      </w:pPr>
      <w:r w:rsidRPr="00AF5702">
        <w:t>Examine the Switch MAC Address Table</w:t>
      </w:r>
    </w:p>
    <w:p w14:paraId="05011B53" w14:textId="77777777" w:rsidR="00D815E5" w:rsidRPr="00AF5702" w:rsidRDefault="00D815E5" w:rsidP="00D815E5">
      <w:pPr>
        <w:pStyle w:val="BodyTextL25"/>
      </w:pPr>
      <w:r w:rsidRPr="00AF5702">
        <w:t>A switch learns MAC addresses and builds the MAC address table, as network devices initiate communication on the network.</w:t>
      </w:r>
    </w:p>
    <w:p w14:paraId="1681F182" w14:textId="77777777" w:rsidR="00D815E5" w:rsidRPr="00AF5702" w:rsidRDefault="00D815E5" w:rsidP="00D815E5">
      <w:pPr>
        <w:pStyle w:val="Heading3"/>
      </w:pPr>
      <w:r w:rsidRPr="00AF5702">
        <w:t>Record network device MAC addresses.</w:t>
      </w:r>
    </w:p>
    <w:p w14:paraId="121ABE1A" w14:textId="77777777" w:rsidR="00412A20" w:rsidRPr="00AF5702" w:rsidRDefault="00D815E5" w:rsidP="00D815E5">
      <w:pPr>
        <w:pStyle w:val="SubStepAlpha"/>
      </w:pPr>
      <w:r w:rsidRPr="00AF5702">
        <w:t xml:space="preserve">Open a command prompt on PC-A and PC-B and type </w:t>
      </w:r>
      <w:r w:rsidRPr="00AF5702">
        <w:rPr>
          <w:b/>
        </w:rPr>
        <w:t>ipconfig /all</w:t>
      </w:r>
      <w:r w:rsidR="00412A20" w:rsidRPr="00AF5702">
        <w:t>.</w:t>
      </w:r>
    </w:p>
    <w:p w14:paraId="26FBB5ED" w14:textId="77777777" w:rsidR="00D450B3" w:rsidRPr="00AF5702" w:rsidRDefault="00D450B3" w:rsidP="00D450B3">
      <w:pPr>
        <w:pStyle w:val="ConfigWindow"/>
        <w:rPr>
          <w:color w:val="auto"/>
        </w:rPr>
      </w:pPr>
      <w:r w:rsidRPr="00AF5702">
        <w:rPr>
          <w:color w:val="auto"/>
        </w:rPr>
        <w:t>Open Windows command prompt</w:t>
      </w:r>
    </w:p>
    <w:p w14:paraId="217F0DB5" w14:textId="77777777" w:rsidR="00412A20" w:rsidRPr="00AF5702" w:rsidRDefault="00412A20" w:rsidP="00412A20">
      <w:pPr>
        <w:pStyle w:val="Heading4"/>
        <w:rPr>
          <w:color w:val="auto"/>
        </w:rPr>
      </w:pPr>
      <w:r w:rsidRPr="00AF5702">
        <w:rPr>
          <w:color w:val="auto"/>
        </w:rPr>
        <w:t>Question:</w:t>
      </w:r>
    </w:p>
    <w:p w14:paraId="223D8C9B" w14:textId="77777777" w:rsidR="00D815E5" w:rsidRPr="00AF5702" w:rsidRDefault="00D815E5" w:rsidP="00412A20">
      <w:pPr>
        <w:pStyle w:val="BodyTextL50"/>
        <w:spacing w:before="0"/>
      </w:pPr>
      <w:r w:rsidRPr="00AF5702">
        <w:t>What are the Ethernet adapter physical addresses?</w:t>
      </w:r>
    </w:p>
    <w:p w14:paraId="2E47E476" w14:textId="11078E5F" w:rsidR="00412A20" w:rsidRPr="00AF5702" w:rsidRDefault="00D815E5" w:rsidP="00D815E5">
      <w:pPr>
        <w:pStyle w:val="SubStepAlpha"/>
        <w:numPr>
          <w:ilvl w:val="0"/>
          <w:numId w:val="0"/>
        </w:numPr>
        <w:ind w:left="720"/>
        <w:rPr>
          <w:lang w:val="vi-VN"/>
        </w:rPr>
      </w:pPr>
      <w:r w:rsidRPr="00AF5702">
        <w:t>PC-A MAC Address:</w:t>
      </w:r>
      <w:r w:rsidR="00AF5702" w:rsidRPr="00AF5702">
        <w:rPr>
          <w:lang w:val="vi-VN"/>
        </w:rPr>
        <w:t xml:space="preserve"> </w:t>
      </w:r>
    </w:p>
    <w:p w14:paraId="171447A7" w14:textId="593DB7C9" w:rsidR="00412A20" w:rsidRPr="00AF5702" w:rsidRDefault="00AF5702" w:rsidP="00412A20">
      <w:pPr>
        <w:pStyle w:val="AnswerLineL50"/>
        <w:rPr>
          <w:color w:val="auto"/>
        </w:rPr>
      </w:pPr>
      <w:r>
        <w:rPr>
          <w:color w:val="auto"/>
        </w:rPr>
        <w:t>00</w:t>
      </w:r>
      <w:r>
        <w:rPr>
          <w:color w:val="auto"/>
          <w:lang w:val="vi-VN"/>
        </w:rPr>
        <w:t>-50-56-B3-27-D6</w:t>
      </w:r>
      <w:r w:rsidR="00412A20" w:rsidRPr="00AF5702">
        <w:rPr>
          <w:color w:val="auto"/>
        </w:rPr>
        <w:t>.</w:t>
      </w:r>
    </w:p>
    <w:p w14:paraId="2603BCB6" w14:textId="77777777" w:rsidR="00D815E5" w:rsidRPr="00AF5702" w:rsidRDefault="00D815E5" w:rsidP="00D815E5">
      <w:pPr>
        <w:pStyle w:val="SubStepAlpha"/>
        <w:numPr>
          <w:ilvl w:val="0"/>
          <w:numId w:val="0"/>
        </w:numPr>
        <w:ind w:left="720"/>
      </w:pPr>
      <w:r w:rsidRPr="00AF5702">
        <w:t>PC-B MAC Address:</w:t>
      </w:r>
    </w:p>
    <w:p w14:paraId="786B6A28" w14:textId="162E6C2C" w:rsidR="00412A20" w:rsidRPr="00AF5702" w:rsidRDefault="00AF5702" w:rsidP="00412A20">
      <w:pPr>
        <w:pStyle w:val="AnswerLineL50"/>
        <w:rPr>
          <w:color w:val="auto"/>
        </w:rPr>
      </w:pPr>
      <w:r>
        <w:rPr>
          <w:color w:val="auto"/>
        </w:rPr>
        <w:t>00</w:t>
      </w:r>
      <w:r>
        <w:rPr>
          <w:color w:val="auto"/>
          <w:lang w:val="vi-VN"/>
        </w:rPr>
        <w:t>-50-56-B3-FF-54</w:t>
      </w:r>
      <w:r w:rsidR="00412A20" w:rsidRPr="00AF5702">
        <w:rPr>
          <w:color w:val="auto"/>
        </w:rPr>
        <w:t>.</w:t>
      </w:r>
    </w:p>
    <w:p w14:paraId="311C6C53" w14:textId="77777777" w:rsidR="00D450B3" w:rsidRPr="00AF5702" w:rsidRDefault="00D450B3" w:rsidP="00D450B3">
      <w:pPr>
        <w:pStyle w:val="ConfigWindow"/>
        <w:rPr>
          <w:color w:val="auto"/>
        </w:rPr>
      </w:pPr>
      <w:r w:rsidRPr="00AF5702">
        <w:rPr>
          <w:color w:val="auto"/>
        </w:rPr>
        <w:t>Close Windows command prompt</w:t>
      </w:r>
    </w:p>
    <w:p w14:paraId="2A74829F" w14:textId="77777777" w:rsidR="00D87661" w:rsidRPr="00AF5702" w:rsidRDefault="00D815E5" w:rsidP="00A9473C">
      <w:pPr>
        <w:pStyle w:val="SubStepAlpha"/>
        <w:spacing w:before="0"/>
      </w:pPr>
      <w:r w:rsidRPr="00AF5702">
        <w:t xml:space="preserve">Console into switch S1 and S2 and type the </w:t>
      </w:r>
      <w:r w:rsidRPr="00AF5702">
        <w:rPr>
          <w:b/>
        </w:rPr>
        <w:t>show interface F0/1</w:t>
      </w:r>
      <w:r w:rsidR="00D87661" w:rsidRPr="00AF5702">
        <w:t xml:space="preserve"> command on each switch.</w:t>
      </w:r>
    </w:p>
    <w:p w14:paraId="52C3D8C4" w14:textId="77777777" w:rsidR="00D450B3" w:rsidRPr="00AF5702" w:rsidRDefault="00D450B3" w:rsidP="00D450B3">
      <w:pPr>
        <w:pStyle w:val="ConfigWindow"/>
        <w:rPr>
          <w:color w:val="auto"/>
        </w:rPr>
      </w:pPr>
      <w:r w:rsidRPr="00AF5702">
        <w:rPr>
          <w:color w:val="auto"/>
        </w:rPr>
        <w:t>Open a configuration window</w:t>
      </w:r>
    </w:p>
    <w:p w14:paraId="3E5FAA39" w14:textId="77777777" w:rsidR="00D87661" w:rsidRPr="00AF5702" w:rsidRDefault="00D87661" w:rsidP="00D87661">
      <w:pPr>
        <w:pStyle w:val="Heading4"/>
        <w:rPr>
          <w:color w:val="auto"/>
        </w:rPr>
      </w:pPr>
      <w:r w:rsidRPr="00AF5702">
        <w:rPr>
          <w:color w:val="auto"/>
        </w:rPr>
        <w:t>Questions:</w:t>
      </w:r>
    </w:p>
    <w:p w14:paraId="7712306F" w14:textId="77777777" w:rsidR="00D815E5" w:rsidRPr="00AF5702" w:rsidRDefault="00D815E5" w:rsidP="00D87661">
      <w:pPr>
        <w:pStyle w:val="BodyTextL50"/>
        <w:spacing w:before="0"/>
      </w:pPr>
      <w:r w:rsidRPr="00AF5702">
        <w:t>On the second line of command output, what is the hardware addresses (or burned-in address [bia])?</w:t>
      </w:r>
    </w:p>
    <w:p w14:paraId="0FD90977" w14:textId="77777777" w:rsidR="00412A20" w:rsidRPr="00AF5702" w:rsidRDefault="00D815E5" w:rsidP="00D815E5">
      <w:pPr>
        <w:pStyle w:val="SubStepAlpha"/>
        <w:numPr>
          <w:ilvl w:val="0"/>
          <w:numId w:val="0"/>
        </w:numPr>
        <w:ind w:left="720"/>
      </w:pPr>
      <w:r w:rsidRPr="00AF5702">
        <w:t>S1 Fast Ethernet 0/1 MAC Address:</w:t>
      </w:r>
    </w:p>
    <w:p w14:paraId="144CC684" w14:textId="44269D54" w:rsidR="00412A20" w:rsidRPr="00AF5702" w:rsidRDefault="00AF5702" w:rsidP="00412A20">
      <w:pPr>
        <w:pStyle w:val="AnswerLineL50"/>
        <w:rPr>
          <w:color w:val="auto"/>
        </w:rPr>
      </w:pPr>
      <w:r>
        <w:rPr>
          <w:color w:val="auto"/>
        </w:rPr>
        <w:t>0cd9</w:t>
      </w:r>
      <w:r>
        <w:rPr>
          <w:color w:val="auto"/>
          <w:lang w:val="vi-VN"/>
        </w:rPr>
        <w:t>.96e2.3d01</w:t>
      </w:r>
      <w:r w:rsidR="00412A20" w:rsidRPr="00AF5702">
        <w:rPr>
          <w:color w:val="auto"/>
        </w:rPr>
        <w:t>.</w:t>
      </w:r>
    </w:p>
    <w:p w14:paraId="22A3FB7C" w14:textId="77777777" w:rsidR="00D87661" w:rsidRPr="00AF5702" w:rsidRDefault="00D815E5" w:rsidP="00D815E5">
      <w:pPr>
        <w:pStyle w:val="BodyTextL50"/>
      </w:pPr>
      <w:r w:rsidRPr="00AF5702">
        <w:t>S2</w:t>
      </w:r>
      <w:r w:rsidR="00D87661" w:rsidRPr="00AF5702">
        <w:t xml:space="preserve"> Fast Ethernet 0/1 MAC Address:</w:t>
      </w:r>
    </w:p>
    <w:p w14:paraId="07F394AC" w14:textId="38A9FF68" w:rsidR="00D87661" w:rsidRPr="00AF5702" w:rsidRDefault="00AF5702" w:rsidP="00D87661">
      <w:pPr>
        <w:pStyle w:val="AnswerLineL50"/>
        <w:rPr>
          <w:color w:val="auto"/>
        </w:rPr>
      </w:pPr>
      <w:r>
        <w:rPr>
          <w:color w:val="auto"/>
        </w:rPr>
        <w:lastRenderedPageBreak/>
        <w:t>0cd9</w:t>
      </w:r>
      <w:r>
        <w:rPr>
          <w:color w:val="auto"/>
          <w:lang w:val="vi-VN"/>
        </w:rPr>
        <w:t>.96e2.3f81</w:t>
      </w:r>
      <w:r w:rsidR="00D87661" w:rsidRPr="00AF5702">
        <w:rPr>
          <w:color w:val="auto"/>
        </w:rPr>
        <w:t>.</w:t>
      </w:r>
    </w:p>
    <w:p w14:paraId="78EC5206" w14:textId="77777777" w:rsidR="00D450B3" w:rsidRPr="00AF5702" w:rsidRDefault="00D450B3" w:rsidP="00D450B3">
      <w:pPr>
        <w:pStyle w:val="ConfigWindow"/>
        <w:rPr>
          <w:color w:val="auto"/>
        </w:rPr>
      </w:pPr>
      <w:r w:rsidRPr="00AF5702">
        <w:rPr>
          <w:color w:val="auto"/>
        </w:rPr>
        <w:t>Close a configuration window</w:t>
      </w:r>
    </w:p>
    <w:p w14:paraId="1D13BA46" w14:textId="77777777" w:rsidR="00D815E5" w:rsidRPr="00AF5702" w:rsidRDefault="00D815E5" w:rsidP="00A9473C">
      <w:pPr>
        <w:pStyle w:val="Heading3"/>
        <w:spacing w:before="120"/>
      </w:pPr>
      <w:r w:rsidRPr="00AF5702">
        <w:t>Display the switch MAC address table.</w:t>
      </w:r>
    </w:p>
    <w:p w14:paraId="18DDE048" w14:textId="77777777" w:rsidR="00D815E5" w:rsidRPr="00AF5702" w:rsidRDefault="00D815E5" w:rsidP="00D815E5">
      <w:pPr>
        <w:pStyle w:val="BodyTextL25"/>
      </w:pPr>
      <w:r w:rsidRPr="00AF5702">
        <w:t>Console into switch S2 and view the MAC address table, both before and after running network communication tests with ping.</w:t>
      </w:r>
    </w:p>
    <w:p w14:paraId="12F1DD43" w14:textId="77777777" w:rsidR="00D815E5" w:rsidRPr="00AF5702" w:rsidRDefault="00D815E5" w:rsidP="00D815E5">
      <w:pPr>
        <w:pStyle w:val="SubStepAlpha"/>
      </w:pPr>
      <w:r w:rsidRPr="00AF5702">
        <w:t>Establish a console connection to S2 and enter privileged EXEC mode.</w:t>
      </w:r>
    </w:p>
    <w:p w14:paraId="63C2022B" w14:textId="77777777" w:rsidR="00D450B3" w:rsidRPr="00AF5702" w:rsidRDefault="00D450B3" w:rsidP="00D450B3">
      <w:pPr>
        <w:pStyle w:val="ConfigWindow"/>
        <w:rPr>
          <w:color w:val="auto"/>
        </w:rPr>
      </w:pPr>
      <w:r w:rsidRPr="00AF5702">
        <w:rPr>
          <w:color w:val="auto"/>
        </w:rPr>
        <w:t>Open a configuration window</w:t>
      </w:r>
    </w:p>
    <w:p w14:paraId="24DA199E" w14:textId="77777777" w:rsidR="00D815E5" w:rsidRPr="00AF5702" w:rsidRDefault="00D815E5" w:rsidP="00A9473C">
      <w:pPr>
        <w:pStyle w:val="SubStepAlpha"/>
        <w:spacing w:before="0"/>
      </w:pPr>
      <w:r w:rsidRPr="00AF5702">
        <w:t xml:space="preserve">In privileged EXEC mode, type the </w:t>
      </w:r>
      <w:r w:rsidRPr="00AF5702">
        <w:rPr>
          <w:b/>
        </w:rPr>
        <w:t>show mac address-table</w:t>
      </w:r>
      <w:r w:rsidRPr="00AF5702">
        <w:t xml:space="preserve"> command and press Enter.</w:t>
      </w:r>
    </w:p>
    <w:p w14:paraId="5E158EC0" w14:textId="77777777" w:rsidR="00D815E5" w:rsidRPr="00AF5702" w:rsidRDefault="00D815E5" w:rsidP="000C6CFB">
      <w:pPr>
        <w:pStyle w:val="CMD"/>
      </w:pPr>
      <w:r w:rsidRPr="00AF5702">
        <w:t xml:space="preserve">S2# </w:t>
      </w:r>
      <w:r w:rsidRPr="00AF5702">
        <w:rPr>
          <w:b/>
        </w:rPr>
        <w:t>show mac address-table</w:t>
      </w:r>
    </w:p>
    <w:p w14:paraId="7C12391B" w14:textId="77777777" w:rsidR="00D815E5" w:rsidRPr="00AF5702" w:rsidRDefault="00D815E5" w:rsidP="00D815E5">
      <w:pPr>
        <w:pStyle w:val="BodyTextL50"/>
      </w:pPr>
      <w:r w:rsidRPr="00AF5702">
        <w:t>Even though there has been no network communication initiated across the network (i.e., no use of ping), it is possible that the switch has learned MAC addresses from its connection to the PC and the other switch.</w:t>
      </w:r>
    </w:p>
    <w:p w14:paraId="6225CD72" w14:textId="77777777" w:rsidR="00D87661" w:rsidRPr="00AF5702" w:rsidRDefault="00D87661" w:rsidP="00D87661">
      <w:pPr>
        <w:pStyle w:val="Heading4"/>
        <w:rPr>
          <w:color w:val="auto"/>
        </w:rPr>
      </w:pPr>
      <w:r w:rsidRPr="00AF5702">
        <w:rPr>
          <w:color w:val="auto"/>
        </w:rPr>
        <w:t>Questions:</w:t>
      </w:r>
    </w:p>
    <w:p w14:paraId="5F478C5E" w14:textId="77777777" w:rsidR="00D815E5" w:rsidRPr="00AF5702" w:rsidRDefault="00D815E5" w:rsidP="00D87661">
      <w:pPr>
        <w:pStyle w:val="BodyTextL50"/>
        <w:spacing w:before="0"/>
      </w:pPr>
      <w:r w:rsidRPr="00AF5702">
        <w:t>Are there any MAC addresses recorded in the MAC address table?</w:t>
      </w:r>
    </w:p>
    <w:p w14:paraId="56E0D8F3" w14:textId="77A1795C" w:rsidR="00D815E5" w:rsidRPr="00AF5702" w:rsidRDefault="00AF5702" w:rsidP="007C1A01">
      <w:pPr>
        <w:pStyle w:val="AnswerLineL50"/>
        <w:spacing w:before="700" w:after="700"/>
        <w:rPr>
          <w:color w:val="auto"/>
        </w:rPr>
      </w:pPr>
      <w:r>
        <w:rPr>
          <w:color w:val="auto"/>
        </w:rPr>
        <w:t>Switch</w:t>
      </w:r>
      <w:r>
        <w:rPr>
          <w:color w:val="auto"/>
          <w:lang w:val="vi-VN"/>
        </w:rPr>
        <w:t xml:space="preserve">  </w:t>
      </w:r>
      <w:r w:rsidRPr="00AF5702">
        <w:rPr>
          <w:color w:val="auto"/>
        </w:rPr>
        <w:t xml:space="preserve">có thể có một hoặc nhiều địa chỉ MAC trong bảng của nó. </w:t>
      </w:r>
      <w:r>
        <w:rPr>
          <w:color w:val="auto"/>
        </w:rPr>
        <w:t>Switch</w:t>
      </w:r>
      <w:r>
        <w:rPr>
          <w:color w:val="auto"/>
          <w:lang w:val="vi-VN"/>
        </w:rPr>
        <w:t xml:space="preserve"> </w:t>
      </w:r>
      <w:r w:rsidRPr="00AF5702">
        <w:rPr>
          <w:color w:val="auto"/>
        </w:rPr>
        <w:t>có thể đã học được địa chỉ MAC thông qua cổng chuyển đổi của S1. Công tắc sẽ ghi lại nhiều địa chỉ MAC của máy chủ đã học thông qua kết nối với công tắc khác</w:t>
      </w:r>
      <w:r w:rsidR="00D87661" w:rsidRPr="00AF5702">
        <w:rPr>
          <w:color w:val="auto"/>
        </w:rPr>
        <w:t>.</w:t>
      </w:r>
    </w:p>
    <w:p w14:paraId="0EF6EC34" w14:textId="77777777" w:rsidR="00D815E5" w:rsidRPr="00AF5702" w:rsidRDefault="00D815E5" w:rsidP="00D815E5">
      <w:pPr>
        <w:pStyle w:val="BodyTextL50"/>
      </w:pPr>
      <w:r w:rsidRPr="00AF5702">
        <w:t>What MAC addresses are recorded in the table? To which switch ports are they mapped and to which devices do they belong? Ignore MAC addresses that are mapped to the CPU.</w:t>
      </w:r>
    </w:p>
    <w:p w14:paraId="31D03FC3" w14:textId="7009C06C" w:rsidR="00D815E5" w:rsidRPr="00AF5702" w:rsidRDefault="00AF5702" w:rsidP="007C1A01">
      <w:pPr>
        <w:pStyle w:val="AnswerLineL50"/>
        <w:spacing w:before="700" w:after="700"/>
        <w:rPr>
          <w:color w:val="auto"/>
        </w:rPr>
      </w:pPr>
      <w:r w:rsidRPr="00AF5702">
        <w:rPr>
          <w:color w:val="auto"/>
        </w:rPr>
        <w:t>Có thể có nhiều địa chỉ MAC được ghi trong bảng địa chỉ MAC, đặc biệt là các địa chỉ MAC được học thông qua cổng chuyển đổi của S1. Trong ví dụ đầu ra ở trên, địa chỉ MAC</w:t>
      </w:r>
      <w:r>
        <w:rPr>
          <w:color w:val="auto"/>
          <w:lang w:val="vi-VN"/>
        </w:rPr>
        <w:t xml:space="preserve"> máy</w:t>
      </w:r>
      <w:r w:rsidRPr="00AF5702">
        <w:rPr>
          <w:color w:val="auto"/>
        </w:rPr>
        <w:t xml:space="preserve"> S1 và địa chỉ MAC PCA được ánh xạ tới</w:t>
      </w:r>
      <w:r>
        <w:rPr>
          <w:color w:val="auto"/>
          <w:lang w:val="vi-VN"/>
        </w:rPr>
        <w:t xml:space="preserve"> máy</w:t>
      </w:r>
      <w:r w:rsidRPr="00AF5702">
        <w:rPr>
          <w:color w:val="auto"/>
        </w:rPr>
        <w:t xml:space="preserve"> S2</w:t>
      </w:r>
      <w:r w:rsidR="00D87661" w:rsidRPr="00AF5702">
        <w:rPr>
          <w:color w:val="auto"/>
        </w:rPr>
        <w:t>.</w:t>
      </w:r>
    </w:p>
    <w:p w14:paraId="13598ECF" w14:textId="77777777" w:rsidR="00D815E5" w:rsidRPr="00AF5702" w:rsidRDefault="00D815E5" w:rsidP="00D815E5">
      <w:pPr>
        <w:pStyle w:val="BodyTextL50"/>
      </w:pPr>
      <w:r w:rsidRPr="00AF5702">
        <w:t xml:space="preserve">If you had not previously recorded MAC addresses of network devices in Step 1, how could you tell which devices the MAC addresses belong to, using only the output from the </w:t>
      </w:r>
      <w:r w:rsidRPr="00AF5702">
        <w:rPr>
          <w:b/>
        </w:rPr>
        <w:t>show mac address-table</w:t>
      </w:r>
      <w:r w:rsidRPr="00AF5702">
        <w:t xml:space="preserve"> command? Does it work in all scenarios?</w:t>
      </w:r>
    </w:p>
    <w:p w14:paraId="6DC85E08" w14:textId="390AB29A" w:rsidR="00D87661" w:rsidRPr="00AF5702" w:rsidRDefault="00AF5702" w:rsidP="007C1A01">
      <w:pPr>
        <w:pStyle w:val="AnswerLineL50"/>
        <w:spacing w:before="900" w:after="900"/>
        <w:rPr>
          <w:color w:val="auto"/>
        </w:rPr>
      </w:pPr>
      <w:r w:rsidRPr="00AF5702">
        <w:rPr>
          <w:color w:val="auto"/>
        </w:rPr>
        <w:t xml:space="preserve">Đầu ra của lệnh show mac address-table hiển thị cổng mà địa chỉ MAC </w:t>
      </w:r>
      <w:r>
        <w:rPr>
          <w:color w:val="auto"/>
        </w:rPr>
        <w:t>đã</w:t>
      </w:r>
      <w:r>
        <w:rPr>
          <w:color w:val="auto"/>
          <w:lang w:val="vi-VN"/>
        </w:rPr>
        <w:t xml:space="preserve"> tự</w:t>
      </w:r>
      <w:r w:rsidRPr="00AF5702">
        <w:rPr>
          <w:color w:val="auto"/>
        </w:rPr>
        <w:t xml:space="preserve"> học trên đó. </w:t>
      </w:r>
      <w:r>
        <w:rPr>
          <w:color w:val="auto"/>
        </w:rPr>
        <w:t>Đ</w:t>
      </w:r>
      <w:r w:rsidRPr="00AF5702">
        <w:rPr>
          <w:color w:val="auto"/>
        </w:rPr>
        <w:t xml:space="preserve">iều này sẽ xác định địa chỉ MAC thuộc về thiết bị mạng nào, ngoại trừ trường hợp nhiều địa chỉ MAC được liên kết với cùng một cổng. Điều này xảy ra khi các </w:t>
      </w:r>
      <w:r>
        <w:rPr>
          <w:color w:val="auto"/>
        </w:rPr>
        <w:t>switch</w:t>
      </w:r>
      <w:r>
        <w:rPr>
          <w:color w:val="auto"/>
          <w:lang w:val="vi-VN"/>
        </w:rPr>
        <w:t xml:space="preserve"> </w:t>
      </w:r>
      <w:r w:rsidRPr="00AF5702">
        <w:rPr>
          <w:color w:val="auto"/>
        </w:rPr>
        <w:t xml:space="preserve">được kết nối với các </w:t>
      </w:r>
      <w:r>
        <w:rPr>
          <w:color w:val="auto"/>
        </w:rPr>
        <w:t>switch</w:t>
      </w:r>
      <w:r>
        <w:rPr>
          <w:color w:val="auto"/>
          <w:lang w:val="vi-VN"/>
        </w:rPr>
        <w:t xml:space="preserve"> </w:t>
      </w:r>
      <w:r w:rsidRPr="00AF5702">
        <w:rPr>
          <w:color w:val="auto"/>
        </w:rPr>
        <w:t xml:space="preserve">khác và ghi lại tất cả địa chỉ MAC cho các thiết bị được kết nối với </w:t>
      </w:r>
      <w:r>
        <w:rPr>
          <w:color w:val="auto"/>
        </w:rPr>
        <w:t>switch</w:t>
      </w:r>
      <w:r>
        <w:rPr>
          <w:color w:val="auto"/>
          <w:lang w:val="vi-VN"/>
        </w:rPr>
        <w:t xml:space="preserve"> </w:t>
      </w:r>
      <w:r w:rsidRPr="00AF5702">
        <w:rPr>
          <w:color w:val="auto"/>
        </w:rPr>
        <w:t>kia</w:t>
      </w:r>
      <w:r w:rsidR="00D87661" w:rsidRPr="00AF5702">
        <w:rPr>
          <w:color w:val="auto"/>
        </w:rPr>
        <w:t>.</w:t>
      </w:r>
    </w:p>
    <w:p w14:paraId="4CA5D75E" w14:textId="77777777" w:rsidR="00D815E5" w:rsidRPr="00AF5702" w:rsidRDefault="00D815E5" w:rsidP="00D815E5">
      <w:pPr>
        <w:pStyle w:val="Heading3"/>
      </w:pPr>
      <w:r w:rsidRPr="00AF5702">
        <w:t>Clear the S2 MAC address table and display the MAC address table again.</w:t>
      </w:r>
    </w:p>
    <w:p w14:paraId="1144066C" w14:textId="77777777" w:rsidR="00D815E5" w:rsidRPr="00AF5702" w:rsidRDefault="00D815E5" w:rsidP="00D815E5">
      <w:pPr>
        <w:pStyle w:val="SubStepAlpha"/>
      </w:pPr>
      <w:r w:rsidRPr="00AF5702">
        <w:t xml:space="preserve">In privileged EXEC mode, type the </w:t>
      </w:r>
      <w:r w:rsidRPr="00AF5702">
        <w:rPr>
          <w:b/>
        </w:rPr>
        <w:t>clear mac address-table dynamic</w:t>
      </w:r>
      <w:r w:rsidRPr="00AF5702">
        <w:t xml:space="preserve"> command and press </w:t>
      </w:r>
      <w:r w:rsidRPr="00AF5702">
        <w:rPr>
          <w:b/>
        </w:rPr>
        <w:t>Enter</w:t>
      </w:r>
      <w:r w:rsidRPr="00AF5702">
        <w:t>.</w:t>
      </w:r>
    </w:p>
    <w:p w14:paraId="79B70578" w14:textId="77777777" w:rsidR="00D815E5" w:rsidRPr="00AF5702" w:rsidRDefault="00D815E5" w:rsidP="00962FF7">
      <w:pPr>
        <w:pStyle w:val="CMD"/>
      </w:pPr>
      <w:r w:rsidRPr="00AF5702">
        <w:t xml:space="preserve">S2# </w:t>
      </w:r>
      <w:r w:rsidRPr="00AF5702">
        <w:rPr>
          <w:b/>
        </w:rPr>
        <w:t>clear mac address-table dynamic</w:t>
      </w:r>
    </w:p>
    <w:p w14:paraId="7D59BB2F" w14:textId="77777777" w:rsidR="00D87661" w:rsidRPr="00AF5702" w:rsidRDefault="00D815E5" w:rsidP="00D815E5">
      <w:pPr>
        <w:pStyle w:val="SubStepAlpha"/>
      </w:pPr>
      <w:r w:rsidRPr="00AF5702">
        <w:lastRenderedPageBreak/>
        <w:t xml:space="preserve">Quickly type the </w:t>
      </w:r>
      <w:r w:rsidRPr="00AF5702">
        <w:rPr>
          <w:b/>
        </w:rPr>
        <w:t>show mac address-table</w:t>
      </w:r>
      <w:r w:rsidR="00D87661" w:rsidRPr="00AF5702">
        <w:t xml:space="preserve"> command again.</w:t>
      </w:r>
    </w:p>
    <w:p w14:paraId="766EFE2B" w14:textId="77777777" w:rsidR="00D87661" w:rsidRPr="00AF5702" w:rsidRDefault="00D87661" w:rsidP="00D87661">
      <w:pPr>
        <w:pStyle w:val="Heading4"/>
        <w:rPr>
          <w:color w:val="auto"/>
        </w:rPr>
      </w:pPr>
      <w:r w:rsidRPr="00AF5702">
        <w:rPr>
          <w:color w:val="auto"/>
        </w:rPr>
        <w:t>Questions:</w:t>
      </w:r>
    </w:p>
    <w:p w14:paraId="1B19C0D1" w14:textId="77777777" w:rsidR="00D815E5" w:rsidRPr="00AF5702" w:rsidRDefault="00D815E5" w:rsidP="00D87661">
      <w:pPr>
        <w:pStyle w:val="BodyTextL50"/>
        <w:spacing w:before="0"/>
      </w:pPr>
      <w:r w:rsidRPr="00AF5702">
        <w:t>Does the MAC address table have any addresses in it for VLAN 1? Are there other MAC addresses listed?</w:t>
      </w:r>
    </w:p>
    <w:p w14:paraId="4606DBE1" w14:textId="5F697A7A" w:rsidR="00D87661" w:rsidRPr="00AF5702" w:rsidRDefault="006C4E36" w:rsidP="007C1A01">
      <w:pPr>
        <w:pStyle w:val="AnswerLineL50"/>
        <w:spacing w:before="300" w:after="300"/>
        <w:rPr>
          <w:color w:val="auto"/>
        </w:rPr>
      </w:pPr>
      <w:r>
        <w:rPr>
          <w:color w:val="auto"/>
        </w:rPr>
        <w:t>Bảng</w:t>
      </w:r>
      <w:r>
        <w:rPr>
          <w:color w:val="auto"/>
          <w:lang w:val="vi-VN"/>
        </w:rPr>
        <w:t xml:space="preserve"> địa chỉ MAC không có địa chỉ ở trong VLAN 1</w:t>
      </w:r>
      <w:r w:rsidR="00D87661" w:rsidRPr="00AF5702">
        <w:rPr>
          <w:color w:val="auto"/>
        </w:rPr>
        <w:t>.</w:t>
      </w:r>
    </w:p>
    <w:p w14:paraId="60C97E8F" w14:textId="77777777" w:rsidR="00D87661" w:rsidRPr="00AF5702" w:rsidRDefault="00D815E5" w:rsidP="00D815E5">
      <w:pPr>
        <w:pStyle w:val="BodyTextL50"/>
      </w:pPr>
      <w:r w:rsidRPr="00AF5702">
        <w:t xml:space="preserve">Wait 10 seconds, type the </w:t>
      </w:r>
      <w:r w:rsidRPr="00AF5702">
        <w:rPr>
          <w:b/>
        </w:rPr>
        <w:t>show mac address-table</w:t>
      </w:r>
      <w:r w:rsidRPr="00AF5702">
        <w:t xml:space="preserve"> command, and press Enter. Are there new addresses in the MAC address table?</w:t>
      </w:r>
    </w:p>
    <w:p w14:paraId="2D0924DE" w14:textId="4CEE1A8B" w:rsidR="00D87661" w:rsidRPr="00AF5702" w:rsidRDefault="006C4E36" w:rsidP="00D87661">
      <w:pPr>
        <w:pStyle w:val="AnswerLineL50"/>
        <w:rPr>
          <w:color w:val="auto"/>
        </w:rPr>
      </w:pPr>
      <w:r>
        <w:rPr>
          <w:color w:val="auto"/>
        </w:rPr>
        <w:t>Có</w:t>
      </w:r>
      <w:r w:rsidR="00D87661" w:rsidRPr="00AF5702">
        <w:rPr>
          <w:color w:val="auto"/>
        </w:rPr>
        <w:t>.</w:t>
      </w:r>
    </w:p>
    <w:p w14:paraId="498BE8CD" w14:textId="77777777" w:rsidR="00D450B3" w:rsidRPr="00AF5702" w:rsidRDefault="00D450B3" w:rsidP="00D450B3">
      <w:pPr>
        <w:pStyle w:val="ConfigWindow"/>
        <w:rPr>
          <w:color w:val="auto"/>
        </w:rPr>
      </w:pPr>
      <w:r w:rsidRPr="00AF5702">
        <w:rPr>
          <w:color w:val="auto"/>
        </w:rPr>
        <w:t>Close a configuration window</w:t>
      </w:r>
    </w:p>
    <w:p w14:paraId="176ECF00" w14:textId="77777777" w:rsidR="00D815E5" w:rsidRPr="00AF5702" w:rsidRDefault="00D815E5" w:rsidP="00A9473C">
      <w:pPr>
        <w:pStyle w:val="Heading3"/>
        <w:spacing w:before="120"/>
      </w:pPr>
      <w:r w:rsidRPr="00AF5702">
        <w:t>From PC-B, ping the devices on the network and observe the switch MAC address table.</w:t>
      </w:r>
    </w:p>
    <w:p w14:paraId="1107F444" w14:textId="77777777" w:rsidR="00D87661" w:rsidRPr="00AF5702" w:rsidRDefault="00D815E5" w:rsidP="00D815E5">
      <w:pPr>
        <w:pStyle w:val="SubStepAlpha"/>
      </w:pPr>
      <w:r w:rsidRPr="00AF5702">
        <w:t xml:space="preserve">From PC-B, open a command prompt and type </w:t>
      </w:r>
      <w:r w:rsidRPr="00AF5702">
        <w:rPr>
          <w:b/>
        </w:rPr>
        <w:t>arp -a</w:t>
      </w:r>
      <w:r w:rsidR="00D87661" w:rsidRPr="00AF5702">
        <w:t>.</w:t>
      </w:r>
    </w:p>
    <w:p w14:paraId="79329031" w14:textId="77777777" w:rsidR="00D450B3" w:rsidRPr="00AF5702" w:rsidRDefault="00D450B3" w:rsidP="00D450B3">
      <w:pPr>
        <w:pStyle w:val="ConfigWindow"/>
        <w:rPr>
          <w:color w:val="auto"/>
        </w:rPr>
      </w:pPr>
      <w:r w:rsidRPr="00AF5702">
        <w:rPr>
          <w:color w:val="auto"/>
        </w:rPr>
        <w:t>Open a command prompt</w:t>
      </w:r>
    </w:p>
    <w:p w14:paraId="23D2B08C" w14:textId="77777777" w:rsidR="00D87661" w:rsidRPr="00AF5702" w:rsidRDefault="00D87661" w:rsidP="00D87661">
      <w:pPr>
        <w:pStyle w:val="Heading4"/>
        <w:rPr>
          <w:color w:val="auto"/>
        </w:rPr>
      </w:pPr>
      <w:r w:rsidRPr="00AF5702">
        <w:rPr>
          <w:color w:val="auto"/>
        </w:rPr>
        <w:t>Question:</w:t>
      </w:r>
    </w:p>
    <w:p w14:paraId="64CBB15D" w14:textId="23E5B900" w:rsidR="00D815E5" w:rsidRPr="00AF5702" w:rsidRDefault="00D815E5" w:rsidP="00D87661">
      <w:pPr>
        <w:pStyle w:val="BodyTextL50"/>
        <w:spacing w:before="0"/>
      </w:pPr>
      <w:r w:rsidRPr="00AF5702">
        <w:t>Not including multicast or broadcast addresses, how many device IP-to-MAC address pairs have been learned by ARP?</w:t>
      </w:r>
    </w:p>
    <w:p w14:paraId="75603A10" w14:textId="40EC4D38" w:rsidR="00D87661" w:rsidRPr="00AF5702" w:rsidRDefault="006C4E36" w:rsidP="00D87661">
      <w:pPr>
        <w:pStyle w:val="AnswerLineL50"/>
        <w:rPr>
          <w:color w:val="auto"/>
        </w:rPr>
      </w:pPr>
      <w:r>
        <w:rPr>
          <w:color w:val="auto"/>
        </w:rPr>
        <w:t>Có</w:t>
      </w:r>
      <w:r>
        <w:rPr>
          <w:color w:val="auto"/>
          <w:lang w:val="vi-VN"/>
        </w:rPr>
        <w:t xml:space="preserve"> 4 thiết bị</w:t>
      </w:r>
      <w:r w:rsidR="00D87661" w:rsidRPr="00AF5702">
        <w:rPr>
          <w:color w:val="auto"/>
        </w:rPr>
        <w:t>.</w:t>
      </w:r>
    </w:p>
    <w:p w14:paraId="5ACCC64F" w14:textId="77777777" w:rsidR="00D87661" w:rsidRPr="00AF5702" w:rsidRDefault="00D815E5" w:rsidP="00D815E5">
      <w:pPr>
        <w:pStyle w:val="SubStepAlpha"/>
      </w:pPr>
      <w:r w:rsidRPr="00AF5702">
        <w:t>From the PC-B command prompt, ping</w:t>
      </w:r>
      <w:r w:rsidR="00D87661" w:rsidRPr="00AF5702">
        <w:t xml:space="preserve"> PC-A, S1, and S2.</w:t>
      </w:r>
    </w:p>
    <w:p w14:paraId="7CE0BC78" w14:textId="77777777" w:rsidR="00D87661" w:rsidRPr="00AF5702" w:rsidRDefault="00D87661" w:rsidP="00D87661">
      <w:pPr>
        <w:pStyle w:val="Heading4"/>
        <w:rPr>
          <w:color w:val="auto"/>
        </w:rPr>
      </w:pPr>
      <w:r w:rsidRPr="00AF5702">
        <w:rPr>
          <w:color w:val="auto"/>
        </w:rPr>
        <w:t>Question:</w:t>
      </w:r>
    </w:p>
    <w:p w14:paraId="54AB422D" w14:textId="77777777" w:rsidR="00D815E5" w:rsidRPr="00AF5702" w:rsidRDefault="00D815E5" w:rsidP="00D87661">
      <w:pPr>
        <w:pStyle w:val="BodyTextL50"/>
        <w:spacing w:before="0"/>
      </w:pPr>
      <w:r w:rsidRPr="00AF5702">
        <w:t>Did all devices have successful replies? If not, check your cabling and IP configurations.</w:t>
      </w:r>
    </w:p>
    <w:p w14:paraId="4916987B" w14:textId="2F1F1B47" w:rsidR="00D87661" w:rsidRPr="00AF5702" w:rsidRDefault="006C4E36" w:rsidP="00D87661">
      <w:pPr>
        <w:pStyle w:val="AnswerLineL50"/>
        <w:rPr>
          <w:color w:val="auto"/>
        </w:rPr>
      </w:pPr>
      <w:r>
        <w:rPr>
          <w:color w:val="auto"/>
        </w:rPr>
        <w:t>Có</w:t>
      </w:r>
      <w:r w:rsidR="00D87661" w:rsidRPr="00AF5702">
        <w:rPr>
          <w:color w:val="auto"/>
        </w:rPr>
        <w:t>.</w:t>
      </w:r>
    </w:p>
    <w:p w14:paraId="13658361" w14:textId="77777777" w:rsidR="00D450B3" w:rsidRPr="00AF5702" w:rsidRDefault="00D450B3" w:rsidP="00D450B3">
      <w:pPr>
        <w:pStyle w:val="ConfigWindow"/>
        <w:rPr>
          <w:color w:val="auto"/>
        </w:rPr>
      </w:pPr>
      <w:r w:rsidRPr="00AF5702">
        <w:rPr>
          <w:color w:val="auto"/>
        </w:rPr>
        <w:t>Close a command prompt</w:t>
      </w:r>
    </w:p>
    <w:p w14:paraId="386DE793" w14:textId="77777777" w:rsidR="00D87661" w:rsidRPr="00AF5702" w:rsidRDefault="00D815E5" w:rsidP="00A9473C">
      <w:pPr>
        <w:pStyle w:val="SubStepAlpha"/>
        <w:spacing w:before="0"/>
      </w:pPr>
      <w:r w:rsidRPr="00AF5702">
        <w:t xml:space="preserve">From a console connection to S2, enter the </w:t>
      </w:r>
      <w:r w:rsidRPr="00AF5702">
        <w:rPr>
          <w:b/>
        </w:rPr>
        <w:t>show mac address-table</w:t>
      </w:r>
      <w:r w:rsidR="00D87661" w:rsidRPr="00AF5702">
        <w:t xml:space="preserve"> command.</w:t>
      </w:r>
    </w:p>
    <w:p w14:paraId="6B59B9E2" w14:textId="77777777" w:rsidR="00D450B3" w:rsidRPr="006C4E36" w:rsidRDefault="00D450B3" w:rsidP="00D450B3">
      <w:pPr>
        <w:pStyle w:val="ConfigWindow"/>
        <w:rPr>
          <w:color w:val="auto"/>
          <w:sz w:val="18"/>
          <w:szCs w:val="48"/>
        </w:rPr>
      </w:pPr>
      <w:r w:rsidRPr="006C4E36">
        <w:rPr>
          <w:color w:val="auto"/>
          <w:sz w:val="18"/>
          <w:szCs w:val="48"/>
        </w:rPr>
        <w:t>Open a configuration window</w:t>
      </w:r>
    </w:p>
    <w:p w14:paraId="6C3CF7E1" w14:textId="77777777" w:rsidR="00D87661" w:rsidRPr="00AF5702" w:rsidRDefault="00D87661" w:rsidP="00D87661">
      <w:pPr>
        <w:pStyle w:val="Heading4"/>
        <w:rPr>
          <w:color w:val="auto"/>
        </w:rPr>
      </w:pPr>
      <w:r w:rsidRPr="00AF5702">
        <w:rPr>
          <w:color w:val="auto"/>
        </w:rPr>
        <w:t>Question:</w:t>
      </w:r>
    </w:p>
    <w:p w14:paraId="79FE586A" w14:textId="77777777" w:rsidR="00D815E5" w:rsidRPr="00AF5702" w:rsidRDefault="00D815E5" w:rsidP="00D87661">
      <w:pPr>
        <w:pStyle w:val="BodyTextL50"/>
        <w:spacing w:before="0"/>
      </w:pPr>
      <w:r w:rsidRPr="00AF5702">
        <w:t>Has the switch added additional MAC addresses to the MAC address table? If so, which addresses and devices?</w:t>
      </w:r>
    </w:p>
    <w:p w14:paraId="2D92C715" w14:textId="3BC8146B" w:rsidR="00D87661" w:rsidRPr="00AF5702" w:rsidRDefault="006C4E36" w:rsidP="00D87661">
      <w:pPr>
        <w:pStyle w:val="AnswerLineL50"/>
        <w:rPr>
          <w:color w:val="auto"/>
        </w:rPr>
      </w:pPr>
      <w:r>
        <w:rPr>
          <w:color w:val="auto"/>
        </w:rPr>
        <w:t>Switch</w:t>
      </w:r>
      <w:r>
        <w:rPr>
          <w:color w:val="auto"/>
          <w:lang w:val="vi-VN"/>
        </w:rPr>
        <w:t xml:space="preserve"> chưa được add vào địa chỉ MAC trong bảng địa chỉ MAC</w:t>
      </w:r>
      <w:r w:rsidR="00D87661" w:rsidRPr="00AF5702">
        <w:rPr>
          <w:color w:val="auto"/>
        </w:rPr>
        <w:t>.</w:t>
      </w:r>
    </w:p>
    <w:p w14:paraId="0F4E82E8" w14:textId="77777777" w:rsidR="00D450B3" w:rsidRPr="00AF5702" w:rsidRDefault="00D450B3" w:rsidP="00D450B3">
      <w:pPr>
        <w:pStyle w:val="ConfigWindow"/>
        <w:rPr>
          <w:color w:val="auto"/>
        </w:rPr>
      </w:pPr>
      <w:r w:rsidRPr="00AF5702">
        <w:rPr>
          <w:color w:val="auto"/>
        </w:rPr>
        <w:t>Close a configuration window</w:t>
      </w:r>
    </w:p>
    <w:p w14:paraId="5200A791" w14:textId="77777777" w:rsidR="00D450B3" w:rsidRPr="00AF5702" w:rsidRDefault="00D450B3" w:rsidP="00D450B3">
      <w:pPr>
        <w:pStyle w:val="ConfigWindow"/>
        <w:rPr>
          <w:color w:val="auto"/>
        </w:rPr>
      </w:pPr>
      <w:r w:rsidRPr="00AF5702">
        <w:rPr>
          <w:color w:val="auto"/>
        </w:rPr>
        <w:t>Open a command prompt</w:t>
      </w:r>
    </w:p>
    <w:p w14:paraId="7E2942BC" w14:textId="77777777" w:rsidR="00D87661" w:rsidRPr="00AF5702" w:rsidRDefault="00D815E5" w:rsidP="00A9473C">
      <w:pPr>
        <w:pStyle w:val="SubStepAlpha"/>
        <w:numPr>
          <w:ilvl w:val="0"/>
          <w:numId w:val="0"/>
        </w:numPr>
        <w:spacing w:before="0"/>
        <w:ind w:left="720"/>
      </w:pPr>
      <w:r w:rsidRPr="00AF5702">
        <w:t xml:space="preserve">From PC-B, open a command prompt and retype </w:t>
      </w:r>
      <w:r w:rsidRPr="00AF5702">
        <w:rPr>
          <w:b/>
        </w:rPr>
        <w:t>arp -a</w:t>
      </w:r>
      <w:r w:rsidR="00D87661" w:rsidRPr="00AF5702">
        <w:t>.</w:t>
      </w:r>
    </w:p>
    <w:p w14:paraId="0FF21711" w14:textId="77777777" w:rsidR="00D87661" w:rsidRPr="00AF5702" w:rsidRDefault="00D87661" w:rsidP="00D87661">
      <w:pPr>
        <w:pStyle w:val="Heading4"/>
        <w:rPr>
          <w:color w:val="auto"/>
        </w:rPr>
      </w:pPr>
      <w:r w:rsidRPr="00AF5702">
        <w:rPr>
          <w:color w:val="auto"/>
        </w:rPr>
        <w:t>Question:</w:t>
      </w:r>
    </w:p>
    <w:p w14:paraId="556BA8E3" w14:textId="77777777" w:rsidR="00D815E5" w:rsidRPr="00AF5702" w:rsidRDefault="00D815E5" w:rsidP="00D87661">
      <w:pPr>
        <w:pStyle w:val="SubStepAlpha"/>
        <w:numPr>
          <w:ilvl w:val="0"/>
          <w:numId w:val="0"/>
        </w:numPr>
        <w:spacing w:before="0"/>
        <w:ind w:left="720"/>
      </w:pPr>
      <w:r w:rsidRPr="00AF5702">
        <w:t>Does the PC-B ARP cache have additional entries for all network devices that were sent pings?</w:t>
      </w:r>
    </w:p>
    <w:p w14:paraId="1E3AF1C5" w14:textId="2D670C56" w:rsidR="00D87661" w:rsidRPr="00AF5702" w:rsidRDefault="006C4E36" w:rsidP="00D87661">
      <w:pPr>
        <w:pStyle w:val="AnswerLineL50"/>
        <w:rPr>
          <w:color w:val="auto"/>
        </w:rPr>
      </w:pPr>
      <w:r>
        <w:rPr>
          <w:color w:val="auto"/>
        </w:rPr>
        <w:t>Có</w:t>
      </w:r>
      <w:r w:rsidR="00D87661" w:rsidRPr="00AF5702">
        <w:rPr>
          <w:color w:val="auto"/>
        </w:rPr>
        <w:t>.</w:t>
      </w:r>
    </w:p>
    <w:p w14:paraId="704B4C2D" w14:textId="77777777" w:rsidR="00D450B3" w:rsidRPr="00AF5702" w:rsidRDefault="00D450B3" w:rsidP="00D450B3">
      <w:pPr>
        <w:pStyle w:val="ConfigWindow"/>
        <w:rPr>
          <w:color w:val="auto"/>
        </w:rPr>
      </w:pPr>
      <w:r w:rsidRPr="00AF5702">
        <w:rPr>
          <w:color w:val="auto"/>
        </w:rPr>
        <w:t>Close a command prompt</w:t>
      </w:r>
    </w:p>
    <w:p w14:paraId="13B65C80" w14:textId="77777777" w:rsidR="00D815E5" w:rsidRPr="00AF5702" w:rsidRDefault="00D815E5" w:rsidP="00D815E5">
      <w:pPr>
        <w:pStyle w:val="Heading1"/>
        <w:numPr>
          <w:ilvl w:val="0"/>
          <w:numId w:val="3"/>
        </w:numPr>
      </w:pPr>
      <w:r w:rsidRPr="00AF5702">
        <w:t>Reflection</w:t>
      </w:r>
      <w:r w:rsidR="00D87661" w:rsidRPr="00AF5702">
        <w:t xml:space="preserve"> Question</w:t>
      </w:r>
    </w:p>
    <w:p w14:paraId="5607619B" w14:textId="77777777" w:rsidR="00D815E5" w:rsidRPr="00AF5702" w:rsidRDefault="00D815E5" w:rsidP="00D815E5">
      <w:pPr>
        <w:pStyle w:val="BodyTextL25"/>
      </w:pPr>
      <w:r w:rsidRPr="00AF5702">
        <w:t>On Ethernet networks, data is delivered to devices by their MAC addresses. For this to happen, switches and PCs dynamically build ARP caches and MAC address tables. With only a few computers on the network this process seems fairly easy. What might be some of the challenges on larger networks?</w:t>
      </w:r>
    </w:p>
    <w:p w14:paraId="74385F9B" w14:textId="6F453BB5" w:rsidR="00D87661" w:rsidRPr="00AF5702" w:rsidRDefault="006C4E36" w:rsidP="007C1A01">
      <w:pPr>
        <w:pStyle w:val="AnswerLineL25"/>
        <w:spacing w:before="400" w:after="400"/>
        <w:rPr>
          <w:color w:val="auto"/>
        </w:rPr>
      </w:pPr>
      <w:r w:rsidRPr="006C4E36">
        <w:rPr>
          <w:color w:val="auto"/>
        </w:rPr>
        <w:t>Sóng ARP có thể gây ra các nhiễu đường truyền sóng. ARP và bảng MAC chuyển đổi không xác thực hoặc xác thực địa chỉ IP thành địa chỉ MAC</w:t>
      </w:r>
      <w:r w:rsidR="00D87661" w:rsidRPr="00AF5702">
        <w:rPr>
          <w:color w:val="auto"/>
        </w:rPr>
        <w:t>.</w:t>
      </w:r>
    </w:p>
    <w:p w14:paraId="166526AF" w14:textId="77777777" w:rsidR="00D815E5" w:rsidRPr="00AF5702" w:rsidRDefault="00D815E5" w:rsidP="00D815E5">
      <w:pPr>
        <w:pStyle w:val="ConfigWindow"/>
        <w:rPr>
          <w:color w:val="auto"/>
        </w:rPr>
      </w:pPr>
      <w:r w:rsidRPr="00AF5702">
        <w:rPr>
          <w:color w:val="auto"/>
        </w:rPr>
        <w:t>End of Document</w:t>
      </w:r>
    </w:p>
    <w:sectPr w:rsidR="00D815E5" w:rsidRPr="00AF5702"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DC040" w14:textId="77777777" w:rsidR="000E49F2" w:rsidRDefault="000E49F2" w:rsidP="00710659">
      <w:pPr>
        <w:spacing w:after="0" w:line="240" w:lineRule="auto"/>
      </w:pPr>
      <w:r>
        <w:separator/>
      </w:r>
    </w:p>
    <w:p w14:paraId="32B54B04" w14:textId="77777777" w:rsidR="000E49F2" w:rsidRDefault="000E49F2"/>
  </w:endnote>
  <w:endnote w:type="continuationSeparator" w:id="0">
    <w:p w14:paraId="09AA311B" w14:textId="77777777" w:rsidR="000E49F2" w:rsidRDefault="000E49F2" w:rsidP="00710659">
      <w:pPr>
        <w:spacing w:after="0" w:line="240" w:lineRule="auto"/>
      </w:pPr>
      <w:r>
        <w:continuationSeparator/>
      </w:r>
    </w:p>
    <w:p w14:paraId="612A8F48" w14:textId="77777777" w:rsidR="000E49F2" w:rsidRDefault="000E49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D06D" w14:textId="77777777" w:rsidR="0026483D" w:rsidRDefault="002648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ED2D" w14:textId="4528A009" w:rsidR="0026483D" w:rsidRPr="00882B63" w:rsidRDefault="0026483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AF570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D823" w14:textId="1DB98F90" w:rsidR="0026483D" w:rsidRPr="00882B63" w:rsidRDefault="0026483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AF570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EC5C6" w14:textId="77777777" w:rsidR="000E49F2" w:rsidRDefault="000E49F2" w:rsidP="00710659">
      <w:pPr>
        <w:spacing w:after="0" w:line="240" w:lineRule="auto"/>
      </w:pPr>
      <w:r>
        <w:separator/>
      </w:r>
    </w:p>
    <w:p w14:paraId="4FC5F773" w14:textId="77777777" w:rsidR="000E49F2" w:rsidRDefault="000E49F2"/>
  </w:footnote>
  <w:footnote w:type="continuationSeparator" w:id="0">
    <w:p w14:paraId="7E2DF840" w14:textId="77777777" w:rsidR="000E49F2" w:rsidRDefault="000E49F2" w:rsidP="00710659">
      <w:pPr>
        <w:spacing w:after="0" w:line="240" w:lineRule="auto"/>
      </w:pPr>
      <w:r>
        <w:continuationSeparator/>
      </w:r>
    </w:p>
    <w:p w14:paraId="4499A0C4" w14:textId="77777777" w:rsidR="000E49F2" w:rsidRDefault="000E49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7351" w14:textId="77777777" w:rsidR="0026483D" w:rsidRDefault="002648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Content>
      <w:p w14:paraId="621609B7" w14:textId="77777777" w:rsidR="0026483D" w:rsidRDefault="0026483D" w:rsidP="008402F2">
        <w:pPr>
          <w:pStyle w:val="PageHead"/>
        </w:pPr>
        <w:r>
          <w:t>Lab - View the Switch MAC Address Table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68A4C" w14:textId="77777777" w:rsidR="0026483D" w:rsidRDefault="0026483D" w:rsidP="006C3FCF">
    <w:pPr>
      <w:ind w:left="-288"/>
    </w:pPr>
    <w:r>
      <w:rPr>
        <w:noProof/>
      </w:rPr>
      <w:drawing>
        <wp:inline distT="0" distB="0" distL="0" distR="0" wp14:anchorId="149F07B7" wp14:editId="33F7A0F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8B85D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751191592">
    <w:abstractNumId w:val="6"/>
  </w:num>
  <w:num w:numId="2" w16cid:durableId="1876307769">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66616631">
    <w:abstractNumId w:val="2"/>
  </w:num>
  <w:num w:numId="4" w16cid:durableId="1265572486">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01326754">
    <w:abstractNumId w:val="4"/>
  </w:num>
  <w:num w:numId="6" w16cid:durableId="665940542">
    <w:abstractNumId w:val="0"/>
  </w:num>
  <w:num w:numId="7" w16cid:durableId="1248617853">
    <w:abstractNumId w:val="1"/>
  </w:num>
  <w:num w:numId="8" w16cid:durableId="1277367544">
    <w:abstractNumId w:val="5"/>
    <w:lvlOverride w:ilvl="0">
      <w:lvl w:ilvl="0">
        <w:start w:val="1"/>
        <w:numFmt w:val="decimal"/>
        <w:lvlText w:val="Part %1:"/>
        <w:lvlJc w:val="left"/>
        <w:pPr>
          <w:tabs>
            <w:tab w:val="num" w:pos="1152"/>
          </w:tabs>
          <w:ind w:left="1152" w:hanging="792"/>
        </w:pPr>
        <w:rPr>
          <w:rFonts w:hint="default"/>
        </w:rPr>
      </w:lvl>
    </w:lvlOverride>
  </w:num>
  <w:num w:numId="9" w16cid:durableId="225071001">
    <w:abstractNumId w:val="4"/>
    <w:lvlOverride w:ilvl="0"/>
  </w:num>
  <w:num w:numId="10" w16cid:durableId="79629080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1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CFB"/>
    <w:rsid w:val="000C6E6E"/>
    <w:rsid w:val="000C7B7D"/>
    <w:rsid w:val="000D55B4"/>
    <w:rsid w:val="000E49F2"/>
    <w:rsid w:val="000E65F0"/>
    <w:rsid w:val="000F072C"/>
    <w:rsid w:val="000F2074"/>
    <w:rsid w:val="000F31D7"/>
    <w:rsid w:val="000F3D4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0940"/>
    <w:rsid w:val="001710C0"/>
    <w:rsid w:val="00172AFB"/>
    <w:rsid w:val="001755F4"/>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B89"/>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5A5"/>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483D"/>
    <w:rsid w:val="00265F77"/>
    <w:rsid w:val="00266C83"/>
    <w:rsid w:val="00270FCC"/>
    <w:rsid w:val="002768DC"/>
    <w:rsid w:val="00294C8F"/>
    <w:rsid w:val="002A0B2E"/>
    <w:rsid w:val="002A0DC1"/>
    <w:rsid w:val="002A6C56"/>
    <w:rsid w:val="002C04C4"/>
    <w:rsid w:val="002C090C"/>
    <w:rsid w:val="002C1243"/>
    <w:rsid w:val="002C1815"/>
    <w:rsid w:val="002C3B4B"/>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900"/>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2A20"/>
    <w:rsid w:val="004131B0"/>
    <w:rsid w:val="0041656B"/>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98E"/>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36"/>
    <w:rsid w:val="00636C28"/>
    <w:rsid w:val="006428E5"/>
    <w:rsid w:val="00644958"/>
    <w:rsid w:val="00646111"/>
    <w:rsid w:val="006513FB"/>
    <w:rsid w:val="00652A70"/>
    <w:rsid w:val="00656EEF"/>
    <w:rsid w:val="006576AF"/>
    <w:rsid w:val="00672919"/>
    <w:rsid w:val="00677544"/>
    <w:rsid w:val="00681687"/>
    <w:rsid w:val="0068350A"/>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4E36"/>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09F"/>
    <w:rsid w:val="00705FEC"/>
    <w:rsid w:val="00710659"/>
    <w:rsid w:val="0071147A"/>
    <w:rsid w:val="0071185D"/>
    <w:rsid w:val="00721E01"/>
    <w:rsid w:val="007222AD"/>
    <w:rsid w:val="007267CF"/>
    <w:rsid w:val="00731F3F"/>
    <w:rsid w:val="00733BAB"/>
    <w:rsid w:val="0073604C"/>
    <w:rsid w:val="00741443"/>
    <w:rsid w:val="007436BF"/>
    <w:rsid w:val="007443E9"/>
    <w:rsid w:val="00745DCE"/>
    <w:rsid w:val="0075364A"/>
    <w:rsid w:val="00753D89"/>
    <w:rsid w:val="00753DDA"/>
    <w:rsid w:val="00754A6E"/>
    <w:rsid w:val="007550F9"/>
    <w:rsid w:val="007553D8"/>
    <w:rsid w:val="00755C9B"/>
    <w:rsid w:val="00760FE4"/>
    <w:rsid w:val="007636C2"/>
    <w:rsid w:val="00763D8B"/>
    <w:rsid w:val="007656F5"/>
    <w:rsid w:val="007657F6"/>
    <w:rsid w:val="00765E47"/>
    <w:rsid w:val="0077125A"/>
    <w:rsid w:val="00776661"/>
    <w:rsid w:val="0078405B"/>
    <w:rsid w:val="00786F58"/>
    <w:rsid w:val="00787CC1"/>
    <w:rsid w:val="00792F4E"/>
    <w:rsid w:val="0079398D"/>
    <w:rsid w:val="00796C25"/>
    <w:rsid w:val="007A287C"/>
    <w:rsid w:val="007A3B2A"/>
    <w:rsid w:val="007B0C9D"/>
    <w:rsid w:val="007B5522"/>
    <w:rsid w:val="007C0EE0"/>
    <w:rsid w:val="007C1A01"/>
    <w:rsid w:val="007C1B71"/>
    <w:rsid w:val="007C2FBB"/>
    <w:rsid w:val="007C7164"/>
    <w:rsid w:val="007C7413"/>
    <w:rsid w:val="007D1984"/>
    <w:rsid w:val="007D2AFE"/>
    <w:rsid w:val="007E0D22"/>
    <w:rsid w:val="007E3264"/>
    <w:rsid w:val="007E3FEA"/>
    <w:rsid w:val="007E6402"/>
    <w:rsid w:val="007F0A0B"/>
    <w:rsid w:val="007F3A60"/>
    <w:rsid w:val="007F3D0B"/>
    <w:rsid w:val="007F7C94"/>
    <w:rsid w:val="00802FFA"/>
    <w:rsid w:val="00810E4B"/>
    <w:rsid w:val="00814BAA"/>
    <w:rsid w:val="00816102"/>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AF2"/>
    <w:rsid w:val="008F340F"/>
    <w:rsid w:val="00903523"/>
    <w:rsid w:val="00906281"/>
    <w:rsid w:val="0090659A"/>
    <w:rsid w:val="00911080"/>
    <w:rsid w:val="00912500"/>
    <w:rsid w:val="00912FF0"/>
    <w:rsid w:val="0091350B"/>
    <w:rsid w:val="00915986"/>
    <w:rsid w:val="00917624"/>
    <w:rsid w:val="00926CB2"/>
    <w:rsid w:val="00930386"/>
    <w:rsid w:val="009309F5"/>
    <w:rsid w:val="00933237"/>
    <w:rsid w:val="00933F28"/>
    <w:rsid w:val="009400C3"/>
    <w:rsid w:val="009453F7"/>
    <w:rsid w:val="009476C0"/>
    <w:rsid w:val="00962FF7"/>
    <w:rsid w:val="00963E34"/>
    <w:rsid w:val="00964DFA"/>
    <w:rsid w:val="00970A69"/>
    <w:rsid w:val="0098155C"/>
    <w:rsid w:val="00983B77"/>
    <w:rsid w:val="009858C7"/>
    <w:rsid w:val="009905F3"/>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A67"/>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3E4"/>
    <w:rsid w:val="00A754B4"/>
    <w:rsid w:val="00A76665"/>
    <w:rsid w:val="00A76749"/>
    <w:rsid w:val="00A807C1"/>
    <w:rsid w:val="00A82658"/>
    <w:rsid w:val="00A83374"/>
    <w:rsid w:val="00A849D5"/>
    <w:rsid w:val="00A9473C"/>
    <w:rsid w:val="00A96172"/>
    <w:rsid w:val="00A9620D"/>
    <w:rsid w:val="00A96D52"/>
    <w:rsid w:val="00A97C5F"/>
    <w:rsid w:val="00AA7C88"/>
    <w:rsid w:val="00AB0D6A"/>
    <w:rsid w:val="00AB2F1C"/>
    <w:rsid w:val="00AB43B3"/>
    <w:rsid w:val="00AB49B9"/>
    <w:rsid w:val="00AB501D"/>
    <w:rsid w:val="00AB758A"/>
    <w:rsid w:val="00AC027E"/>
    <w:rsid w:val="00AC05AB"/>
    <w:rsid w:val="00AC1E7E"/>
    <w:rsid w:val="00AC507D"/>
    <w:rsid w:val="00AC66E4"/>
    <w:rsid w:val="00AD04F2"/>
    <w:rsid w:val="00AD4578"/>
    <w:rsid w:val="00AD68E9"/>
    <w:rsid w:val="00AE56C0"/>
    <w:rsid w:val="00AF5702"/>
    <w:rsid w:val="00AF7ACC"/>
    <w:rsid w:val="00B00914"/>
    <w:rsid w:val="00B02A8E"/>
    <w:rsid w:val="00B052EE"/>
    <w:rsid w:val="00B1081F"/>
    <w:rsid w:val="00B2496B"/>
    <w:rsid w:val="00B27499"/>
    <w:rsid w:val="00B3010D"/>
    <w:rsid w:val="00B35151"/>
    <w:rsid w:val="00B43376"/>
    <w:rsid w:val="00B433F2"/>
    <w:rsid w:val="00B458E8"/>
    <w:rsid w:val="00B5397B"/>
    <w:rsid w:val="00B53EE9"/>
    <w:rsid w:val="00B57AE0"/>
    <w:rsid w:val="00B6183E"/>
    <w:rsid w:val="00B62809"/>
    <w:rsid w:val="00B72F2A"/>
    <w:rsid w:val="00B74716"/>
    <w:rsid w:val="00B7675A"/>
    <w:rsid w:val="00B81898"/>
    <w:rsid w:val="00B82DED"/>
    <w:rsid w:val="00B8606B"/>
    <w:rsid w:val="00B878E7"/>
    <w:rsid w:val="00B879CC"/>
    <w:rsid w:val="00B97278"/>
    <w:rsid w:val="00B97943"/>
    <w:rsid w:val="00BA197E"/>
    <w:rsid w:val="00BA1D0B"/>
    <w:rsid w:val="00BA2B50"/>
    <w:rsid w:val="00BA6972"/>
    <w:rsid w:val="00BB1E0D"/>
    <w:rsid w:val="00BB26C8"/>
    <w:rsid w:val="00BB4D9B"/>
    <w:rsid w:val="00BB73FF"/>
    <w:rsid w:val="00BB7688"/>
    <w:rsid w:val="00BC7423"/>
    <w:rsid w:val="00BC7CAC"/>
    <w:rsid w:val="00BD18FF"/>
    <w:rsid w:val="00BD6D76"/>
    <w:rsid w:val="00BE2824"/>
    <w:rsid w:val="00BE56B3"/>
    <w:rsid w:val="00BE676D"/>
    <w:rsid w:val="00BF04E8"/>
    <w:rsid w:val="00BF16BF"/>
    <w:rsid w:val="00BF4D1F"/>
    <w:rsid w:val="00BF76BE"/>
    <w:rsid w:val="00C02A73"/>
    <w:rsid w:val="00C040B1"/>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1F9E"/>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0B3"/>
    <w:rsid w:val="00D452F4"/>
    <w:rsid w:val="00D458EC"/>
    <w:rsid w:val="00D501B0"/>
    <w:rsid w:val="00D52582"/>
    <w:rsid w:val="00D531D0"/>
    <w:rsid w:val="00D56A0E"/>
    <w:rsid w:val="00D575F4"/>
    <w:rsid w:val="00D57AD3"/>
    <w:rsid w:val="00D62F25"/>
    <w:rsid w:val="00D635FE"/>
    <w:rsid w:val="00D66A7B"/>
    <w:rsid w:val="00D729DE"/>
    <w:rsid w:val="00D75B6A"/>
    <w:rsid w:val="00D778DF"/>
    <w:rsid w:val="00D815E5"/>
    <w:rsid w:val="00D84BDA"/>
    <w:rsid w:val="00D86D9E"/>
    <w:rsid w:val="00D87013"/>
    <w:rsid w:val="00D87661"/>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DF"/>
    <w:rsid w:val="00DC186F"/>
    <w:rsid w:val="00DC252F"/>
    <w:rsid w:val="00DC6050"/>
    <w:rsid w:val="00DC6445"/>
    <w:rsid w:val="00DD35E1"/>
    <w:rsid w:val="00DD43EA"/>
    <w:rsid w:val="00DD75A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88C"/>
    <w:rsid w:val="00E27F4F"/>
    <w:rsid w:val="00E33C65"/>
    <w:rsid w:val="00E449D0"/>
    <w:rsid w:val="00E44A34"/>
    <w:rsid w:val="00E4506A"/>
    <w:rsid w:val="00E46447"/>
    <w:rsid w:val="00E53F99"/>
    <w:rsid w:val="00E56510"/>
    <w:rsid w:val="00E62EA8"/>
    <w:rsid w:val="00E67A6E"/>
    <w:rsid w:val="00E70096"/>
    <w:rsid w:val="00E71B43"/>
    <w:rsid w:val="00E81612"/>
    <w:rsid w:val="00E82BD7"/>
    <w:rsid w:val="00E83042"/>
    <w:rsid w:val="00E859E3"/>
    <w:rsid w:val="00E87D18"/>
    <w:rsid w:val="00E87D62"/>
    <w:rsid w:val="00E97333"/>
    <w:rsid w:val="00EA1227"/>
    <w:rsid w:val="00EA486E"/>
    <w:rsid w:val="00EA4FA3"/>
    <w:rsid w:val="00EB001B"/>
    <w:rsid w:val="00EB3082"/>
    <w:rsid w:val="00EB6C33"/>
    <w:rsid w:val="00EC6F62"/>
    <w:rsid w:val="00ED2EA2"/>
    <w:rsid w:val="00ED6019"/>
    <w:rsid w:val="00ED7830"/>
    <w:rsid w:val="00EE2BFF"/>
    <w:rsid w:val="00EE3909"/>
    <w:rsid w:val="00EF1AB2"/>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6A4C8"/>
  <w15:docId w15:val="{EC908936-4FC2-4C2F-97BA-AAEFA15F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040B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A19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58C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C12D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Red">
    <w:name w:val="CMD Red"/>
    <w:basedOn w:val="BodyTextL25"/>
    <w:link w:val="CMDRedChar"/>
    <w:qFormat/>
    <w:rsid w:val="00962FF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Red">
    <w:name w:val="CMD Output Red"/>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A19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962FF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D815E5"/>
    <w:pPr>
      <w:numPr>
        <w:numId w:val="10"/>
      </w:numPr>
    </w:pPr>
  </w:style>
  <w:style w:type="paragraph" w:customStyle="1" w:styleId="CMDOutput">
    <w:name w:val="CMD Output"/>
    <w:basedOn w:val="CMDOutputRed"/>
    <w:qFormat/>
    <w:rsid w:val="00C040B1"/>
  </w:style>
  <w:style w:type="paragraph" w:customStyle="1" w:styleId="CMD">
    <w:name w:val="CMD"/>
    <w:basedOn w:val="CMDRed"/>
    <w:qFormat/>
    <w:rsid w:val="00962FF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99B13E588449CEB435212E2F719A8C"/>
        <w:category>
          <w:name w:val="General"/>
          <w:gallery w:val="placeholder"/>
        </w:category>
        <w:types>
          <w:type w:val="bbPlcHdr"/>
        </w:types>
        <w:behaviors>
          <w:behavior w:val="content"/>
        </w:behaviors>
        <w:guid w:val="{D1DCF81D-EF38-4A90-94A3-7A58F5886CF0}"/>
      </w:docPartPr>
      <w:docPartBody>
        <w:p w:rsidR="00BA5D62" w:rsidRDefault="00A11B6B">
          <w:pPr>
            <w:pStyle w:val="E099B13E588449CEB435212E2F719A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6B"/>
    <w:rsid w:val="00375491"/>
    <w:rsid w:val="004869E3"/>
    <w:rsid w:val="00493FF9"/>
    <w:rsid w:val="004D40CB"/>
    <w:rsid w:val="00531E88"/>
    <w:rsid w:val="007C403F"/>
    <w:rsid w:val="00A11B6B"/>
    <w:rsid w:val="00BA5D62"/>
    <w:rsid w:val="00C75C45"/>
    <w:rsid w:val="00E71B58"/>
    <w:rsid w:val="00F4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99B13E588449CEB435212E2F719A8C">
    <w:name w:val="E099B13E588449CEB435212E2F71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6B765B-E89F-4A5A-980B-CCDA709E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29</TotalTime>
  <Pages>5</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Lab - View the Switch MAC Address Table</vt:lpstr>
    </vt:vector>
  </TitlesOfParts>
  <Company>Cisco Systems, Inc.</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the Switch MAC Address Table</dc:title>
  <dc:creator>SP</dc:creator>
  <dc:description>2013</dc:description>
  <cp:lastModifiedBy>Lý Nhật Quang Nguyễn</cp:lastModifiedBy>
  <cp:revision>5</cp:revision>
  <cp:lastPrinted>2019-10-04T14:40:00Z</cp:lastPrinted>
  <dcterms:created xsi:type="dcterms:W3CDTF">2019-12-03T00:08:00Z</dcterms:created>
  <dcterms:modified xsi:type="dcterms:W3CDTF">2023-06-03T15:38:00Z</dcterms:modified>
</cp:coreProperties>
</file>